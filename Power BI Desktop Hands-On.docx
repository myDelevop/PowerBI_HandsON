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3F3953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sz w:val="56"/>
          <w:szCs w:val="56"/>
        </w:rPr>
      </w:pPr>
      <w:bookmarkStart w:id="0" w:name="_Hlk516270182"/>
      <w:bookmarkEnd w:id="0"/>
    </w:p>
    <w:p w14:paraId="7986FA1E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sz w:val="56"/>
          <w:szCs w:val="56"/>
        </w:rPr>
      </w:pPr>
    </w:p>
    <w:p w14:paraId="4A36505A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sz w:val="56"/>
          <w:szCs w:val="56"/>
        </w:rPr>
      </w:pPr>
    </w:p>
    <w:p w14:paraId="20B5657D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sz w:val="56"/>
          <w:szCs w:val="56"/>
        </w:rPr>
      </w:pPr>
    </w:p>
    <w:p w14:paraId="6A032940" w14:textId="77777777" w:rsidR="008C6420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56"/>
          <w:szCs w:val="56"/>
        </w:rPr>
      </w:pPr>
      <w:r w:rsidRPr="00E354F0">
        <w:rPr>
          <w:rStyle w:val="Titolodellibro"/>
          <w:rFonts w:ascii="Tahoma" w:eastAsiaTheme="majorEastAsia" w:hAnsi="Tahoma" w:cs="Tahoma"/>
          <w:sz w:val="56"/>
          <w:szCs w:val="56"/>
        </w:rPr>
        <w:t>Power BI</w:t>
      </w:r>
      <w:r w:rsidRPr="00E354F0">
        <w:rPr>
          <w:rStyle w:val="Titolodellibro"/>
          <w:rFonts w:ascii="Tahoma" w:eastAsiaTheme="majorEastAsia" w:hAnsi="Tahoma" w:cs="Tahoma"/>
          <w:b w:val="0"/>
          <w:sz w:val="56"/>
          <w:szCs w:val="56"/>
        </w:rPr>
        <w:t>: applicazioni e visualizzazione del dato</w:t>
      </w:r>
    </w:p>
    <w:p w14:paraId="165268F9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56"/>
          <w:szCs w:val="56"/>
        </w:rPr>
      </w:pPr>
    </w:p>
    <w:p w14:paraId="7291E16F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56"/>
          <w:szCs w:val="56"/>
          <w:lang w:val="en-GB"/>
        </w:rPr>
      </w:pPr>
      <w:r w:rsidRPr="00E354F0">
        <w:rPr>
          <w:rStyle w:val="Titolodellibro"/>
          <w:rFonts w:ascii="Tahoma" w:eastAsiaTheme="majorEastAsia" w:hAnsi="Tahoma" w:cs="Tahoma"/>
          <w:b w:val="0"/>
          <w:sz w:val="56"/>
          <w:szCs w:val="56"/>
          <w:lang w:val="en-GB"/>
        </w:rPr>
        <w:t>Modulo 1</w:t>
      </w:r>
    </w:p>
    <w:p w14:paraId="61825C61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56"/>
          <w:szCs w:val="56"/>
          <w:lang w:val="en-GB"/>
        </w:rPr>
      </w:pPr>
    </w:p>
    <w:p w14:paraId="611ED538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56"/>
          <w:szCs w:val="56"/>
          <w:lang w:val="en-GB"/>
        </w:rPr>
      </w:pPr>
    </w:p>
    <w:p w14:paraId="76E6B954" w14:textId="77777777" w:rsidR="00F02325" w:rsidRPr="00E354F0" w:rsidRDefault="00F02325" w:rsidP="00E354F0">
      <w:pPr>
        <w:spacing w:line="240" w:lineRule="auto"/>
        <w:jc w:val="right"/>
        <w:rPr>
          <w:rFonts w:ascii="Tahoma" w:eastAsiaTheme="majorEastAsia" w:hAnsi="Tahoma" w:cs="Tahoma"/>
          <w:bCs/>
          <w:i/>
          <w:iCs/>
          <w:spacing w:val="5"/>
          <w:sz w:val="36"/>
          <w:szCs w:val="36"/>
          <w:lang w:val="en-GB"/>
        </w:rPr>
      </w:pPr>
      <w:r w:rsidRPr="00E354F0">
        <w:rPr>
          <w:rFonts w:ascii="Tahoma" w:eastAsiaTheme="majorEastAsia" w:hAnsi="Tahoma" w:cs="Tahoma"/>
          <w:bCs/>
          <w:i/>
          <w:iCs/>
          <w:spacing w:val="5"/>
          <w:sz w:val="36"/>
          <w:szCs w:val="36"/>
          <w:lang w:val="en-GB"/>
        </w:rPr>
        <w:t>11/06/2018</w:t>
      </w:r>
    </w:p>
    <w:p w14:paraId="0C60D29D" w14:textId="77777777" w:rsidR="00F02325" w:rsidRPr="00E354F0" w:rsidRDefault="00F02325" w:rsidP="00E354F0">
      <w:pPr>
        <w:spacing w:line="240" w:lineRule="auto"/>
        <w:jc w:val="right"/>
        <w:rPr>
          <w:rFonts w:ascii="Tahoma" w:eastAsiaTheme="majorEastAsia" w:hAnsi="Tahoma" w:cs="Tahoma"/>
          <w:bCs/>
          <w:i/>
          <w:iCs/>
          <w:spacing w:val="5"/>
          <w:sz w:val="36"/>
          <w:szCs w:val="36"/>
          <w:lang w:val="en-GB"/>
        </w:rPr>
      </w:pPr>
      <w:r w:rsidRPr="00E354F0">
        <w:rPr>
          <w:rFonts w:ascii="Tahoma" w:eastAsiaTheme="majorEastAsia" w:hAnsi="Tahoma" w:cs="Tahoma"/>
          <w:bCs/>
          <w:i/>
          <w:iCs/>
          <w:spacing w:val="5"/>
          <w:sz w:val="36"/>
          <w:szCs w:val="36"/>
          <w:lang w:val="en-GB"/>
        </w:rPr>
        <w:t>12/06/2018</w:t>
      </w:r>
    </w:p>
    <w:p w14:paraId="797C97B0" w14:textId="77777777" w:rsidR="00F02325" w:rsidRPr="00E354F0" w:rsidRDefault="00F02325" w:rsidP="00E354F0">
      <w:pPr>
        <w:spacing w:line="240" w:lineRule="auto"/>
        <w:jc w:val="right"/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</w:pPr>
    </w:p>
    <w:p w14:paraId="3BD44628" w14:textId="77777777" w:rsidR="00F02325" w:rsidRPr="00E354F0" w:rsidRDefault="00F02325" w:rsidP="00E354F0">
      <w:pPr>
        <w:spacing w:line="240" w:lineRule="auto"/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</w:pPr>
    </w:p>
    <w:p w14:paraId="599432E3" w14:textId="77777777" w:rsidR="00F02325" w:rsidRPr="00E354F0" w:rsidRDefault="00F02325" w:rsidP="00E354F0">
      <w:pPr>
        <w:spacing w:line="240" w:lineRule="auto"/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</w:pPr>
    </w:p>
    <w:p w14:paraId="25711DCF" w14:textId="628C1CE4" w:rsidR="00813EDE" w:rsidRPr="00E354F0" w:rsidRDefault="00F02325" w:rsidP="00E354F0">
      <w:pPr>
        <w:spacing w:line="240" w:lineRule="auto"/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</w:pPr>
      <w:r w:rsidRPr="00E354F0"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  <w:t>Hands-on: Power BI Desktop</w:t>
      </w:r>
      <w:r w:rsidR="00813EDE" w:rsidRPr="00E354F0">
        <w:rPr>
          <w:rStyle w:val="Titolodellibro"/>
          <w:rFonts w:ascii="Tahoma" w:eastAsiaTheme="majorEastAsia" w:hAnsi="Tahoma" w:cs="Tahoma"/>
          <w:b w:val="0"/>
          <w:sz w:val="36"/>
          <w:szCs w:val="36"/>
          <w:lang w:val="en-GB"/>
        </w:rPr>
        <w:br w:type="page"/>
      </w:r>
    </w:p>
    <w:p w14:paraId="29A814A7" w14:textId="6FB68A26" w:rsidR="00E354F0" w:rsidRPr="006A3DFE" w:rsidRDefault="00E354F0" w:rsidP="00E354F0">
      <w:pPr>
        <w:pStyle w:val="Titolo1"/>
        <w:spacing w:line="240" w:lineRule="auto"/>
        <w:rPr>
          <w:rStyle w:val="Titolodellibro"/>
          <w:rFonts w:ascii="Tahoma" w:hAnsi="Tahoma" w:cs="Tahoma"/>
          <w:b/>
          <w:i w:val="0"/>
          <w:sz w:val="36"/>
          <w:szCs w:val="36"/>
        </w:rPr>
      </w:pPr>
      <w:r w:rsidRPr="006A3DFE">
        <w:rPr>
          <w:rStyle w:val="Titolodellibro"/>
          <w:rFonts w:ascii="Tahoma" w:hAnsi="Tahoma" w:cs="Tahoma"/>
          <w:b/>
          <w:i w:val="0"/>
          <w:sz w:val="36"/>
          <w:szCs w:val="36"/>
        </w:rPr>
        <w:lastRenderedPageBreak/>
        <w:t xml:space="preserve">Query </w:t>
      </w:r>
      <w:proofErr w:type="spellStart"/>
      <w:r w:rsidRPr="006A3DFE">
        <w:rPr>
          <w:rStyle w:val="Titolodellibro"/>
          <w:rFonts w:ascii="Tahoma" w:hAnsi="Tahoma" w:cs="Tahoma"/>
          <w:b/>
          <w:i w:val="0"/>
          <w:sz w:val="36"/>
          <w:szCs w:val="36"/>
        </w:rPr>
        <w:t>creation</w:t>
      </w:r>
      <w:proofErr w:type="spellEnd"/>
    </w:p>
    <w:p w14:paraId="35B9F156" w14:textId="2B769016" w:rsidR="00E354F0" w:rsidRPr="006A3DFE" w:rsidRDefault="00E354F0" w:rsidP="00E354F0">
      <w:pPr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475A6A5" w14:textId="77777777" w:rsidR="00E354F0" w:rsidRDefault="00E354F0" w:rsidP="00E354F0">
      <w:pPr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36168E9" w14:textId="6FAA3F8B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354F0">
        <w:rPr>
          <w:rStyle w:val="Titolodellibro"/>
          <w:rFonts w:ascii="Tahoma" w:hAnsi="Tahoma" w:cs="Tahoma"/>
          <w:b w:val="0"/>
          <w:i w:val="0"/>
          <w:sz w:val="24"/>
        </w:rPr>
        <w:t>Dopo avere installato Power BI Desktop, è possibile connettersi al mondo dei dati in continua espansione. Nella finestra Query sono dispon</w:t>
      </w:r>
      <w:r>
        <w:rPr>
          <w:rStyle w:val="Titolodellibro"/>
          <w:rFonts w:ascii="Tahoma" w:hAnsi="Tahoma" w:cs="Tahoma"/>
          <w:b w:val="0"/>
          <w:i w:val="0"/>
          <w:sz w:val="24"/>
        </w:rPr>
        <w:t>ibili origini dati di ogni tipo</w:t>
      </w:r>
      <w:r w:rsidRPr="00E354F0">
        <w:rPr>
          <w:rStyle w:val="Titolodellibro"/>
          <w:rFonts w:ascii="Tahoma" w:hAnsi="Tahoma" w:cs="Tahoma"/>
          <w:b w:val="0"/>
          <w:i w:val="0"/>
          <w:sz w:val="24"/>
        </w:rPr>
        <w:t xml:space="preserve">. La figura seguente illustra come connettersi ai dati, selezionando la scheda Home della barra multifunzione e quindi facendo clic su </w:t>
      </w:r>
      <w:r w:rsidRPr="008920E8">
        <w:rPr>
          <w:rStyle w:val="Titolodellibro"/>
          <w:rFonts w:ascii="Tahoma" w:hAnsi="Tahoma" w:cs="Tahoma"/>
          <w:b w:val="0"/>
          <w:sz w:val="24"/>
        </w:rPr>
        <w:t>Dati &gt; Testo / CSV</w:t>
      </w:r>
      <w:r w:rsidRPr="00E354F0"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6677BCAD" w14:textId="77777777" w:rsidR="00E354F0" w:rsidRP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43D49D8" w14:textId="5DBE1613" w:rsidR="00F02325" w:rsidRPr="00E354F0" w:rsidRDefault="00CB6E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B6E6F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6061B593" wp14:editId="1F7FA252">
            <wp:extent cx="2676376" cy="2487384"/>
            <wp:effectExtent l="0" t="0" r="0" b="825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6376" cy="248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77E09" w14:textId="1E2B04F3" w:rsidR="00E354F0" w:rsidRP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369A468" w14:textId="44A4FAEE" w:rsidR="00E354F0" w:rsidRP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354F0">
        <w:rPr>
          <w:rStyle w:val="Titolodellibro"/>
          <w:rFonts w:ascii="Tahoma" w:hAnsi="Tahoma" w:cs="Tahoma"/>
          <w:b w:val="0"/>
          <w:i w:val="0"/>
          <w:sz w:val="24"/>
        </w:rPr>
        <w:t xml:space="preserve">Selezionare il file </w:t>
      </w:r>
      <w:r w:rsidRPr="008920E8">
        <w:rPr>
          <w:rStyle w:val="Titolodellibro"/>
          <w:rFonts w:ascii="Tahoma" w:hAnsi="Tahoma" w:cs="Tahoma"/>
          <w:b w:val="0"/>
          <w:sz w:val="24"/>
        </w:rPr>
        <w:t>DimCustomer.csv</w:t>
      </w:r>
    </w:p>
    <w:p w14:paraId="083B5A20" w14:textId="67FD330C" w:rsidR="00E354F0" w:rsidRP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79C40C0" w14:textId="02F5ED58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354F0">
        <w:rPr>
          <w:rStyle w:val="Titolodellibro"/>
          <w:rFonts w:ascii="Tahoma" w:hAnsi="Tahoma" w:cs="Tahoma"/>
          <w:noProof/>
          <w:sz w:val="24"/>
        </w:rPr>
        <w:drawing>
          <wp:inline distT="0" distB="0" distL="0" distR="0" wp14:anchorId="5CCED3A8" wp14:editId="01A5151F">
            <wp:extent cx="2914650" cy="1966190"/>
            <wp:effectExtent l="0" t="0" r="0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2069" cy="197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EDE9" w14:textId="2885CC5C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FFDB0BA" w14:textId="09D4B98B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Nel caso PBI non sia in grado di rilevare correttamente la codifica e il delimitatore del </w:t>
      </w:r>
      <w:r w:rsidRPr="008920E8">
        <w:rPr>
          <w:rStyle w:val="Titolodellibro"/>
          <w:rFonts w:ascii="Tahoma" w:hAnsi="Tahoma" w:cs="Tahoma"/>
          <w:b w:val="0"/>
          <w:sz w:val="24"/>
        </w:rPr>
        <w:t>*.</w:t>
      </w:r>
      <w:proofErr w:type="spellStart"/>
      <w:r w:rsidRPr="008920E8">
        <w:rPr>
          <w:rStyle w:val="Titolodellibro"/>
          <w:rFonts w:ascii="Tahoma" w:hAnsi="Tahoma" w:cs="Tahoma"/>
          <w:b w:val="0"/>
          <w:sz w:val="24"/>
        </w:rPr>
        <w:t>csv</w:t>
      </w:r>
      <w:proofErr w:type="spellEnd"/>
      <w:r w:rsidR="00FA207D">
        <w:rPr>
          <w:rStyle w:val="Titolodellibro"/>
          <w:rFonts w:ascii="Tahoma" w:hAnsi="Tahoma" w:cs="Tahoma"/>
          <w:b w:val="0"/>
          <w:i w:val="0"/>
          <w:sz w:val="24"/>
        </w:rPr>
        <w:t>, è possibile definirli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FA207D">
        <w:rPr>
          <w:rStyle w:val="Titolodellibro"/>
          <w:rFonts w:ascii="Tahoma" w:hAnsi="Tahoma" w:cs="Tahoma"/>
          <w:b w:val="0"/>
          <w:i w:val="0"/>
          <w:sz w:val="24"/>
        </w:rPr>
        <w:t xml:space="preserve">manualmente come mostrato nella </w:t>
      </w:r>
      <w:r>
        <w:rPr>
          <w:rStyle w:val="Titolodellibro"/>
          <w:rFonts w:ascii="Tahoma" w:hAnsi="Tahoma" w:cs="Tahoma"/>
          <w:b w:val="0"/>
          <w:i w:val="0"/>
          <w:sz w:val="24"/>
        </w:rPr>
        <w:t>schermata successiva:</w:t>
      </w:r>
    </w:p>
    <w:p w14:paraId="2BC024D3" w14:textId="05517AF6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1E6EDB6" w14:textId="1249BF1D" w:rsidR="00E354F0" w:rsidRDefault="00CB6E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B6E6F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235657F" wp14:editId="45838830">
            <wp:extent cx="4608975" cy="3493311"/>
            <wp:effectExtent l="0" t="0" r="127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08975" cy="349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67E4" w14:textId="62F24EF9" w:rsidR="00E354F0" w:rsidRDefault="00E354F0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4CC8073" w14:textId="437421BF" w:rsidR="00E354F0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Andiamo su </w:t>
      </w:r>
      <w:r w:rsidRPr="008920E8">
        <w:rPr>
          <w:rStyle w:val="Titolodellibro"/>
          <w:rFonts w:ascii="Tahoma" w:hAnsi="Tahoma" w:cs="Tahoma"/>
          <w:b w:val="0"/>
          <w:sz w:val="24"/>
        </w:rPr>
        <w:t>Modifica</w:t>
      </w:r>
      <w:r>
        <w:rPr>
          <w:rStyle w:val="Titolodellibro"/>
          <w:rFonts w:ascii="Tahoma" w:hAnsi="Tahoma" w:cs="Tahoma"/>
          <w:b w:val="0"/>
          <w:i w:val="0"/>
          <w:sz w:val="24"/>
        </w:rPr>
        <w:t>. Si aprirà una schermata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 di </w:t>
      </w:r>
      <w:r w:rsidR="008920E8" w:rsidRPr="008920E8">
        <w:rPr>
          <w:rStyle w:val="Titolodellibro"/>
          <w:rFonts w:ascii="Tahoma" w:hAnsi="Tahoma" w:cs="Tahoma"/>
          <w:b w:val="0"/>
          <w:sz w:val="24"/>
        </w:rPr>
        <w:t>Editor Power Query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dove è possibile fare delle operazioni sui dati prima di caricarli</w:t>
      </w:r>
      <w:r w:rsidR="00CB6E6F">
        <w:rPr>
          <w:rStyle w:val="Titolodellibro"/>
          <w:rFonts w:ascii="Tahoma" w:hAnsi="Tahoma" w:cs="Tahoma"/>
          <w:b w:val="0"/>
          <w:i w:val="0"/>
          <w:sz w:val="24"/>
        </w:rPr>
        <w:t xml:space="preserve"> nel modello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1879B2D9" w14:textId="0FCEDDBE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E1D6A43" w14:textId="1AF73693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drawing>
          <wp:inline distT="0" distB="0" distL="0" distR="0" wp14:anchorId="279BD1DA" wp14:editId="18309600">
            <wp:extent cx="5939790" cy="2995930"/>
            <wp:effectExtent l="0" t="0" r="381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5E33" w14:textId="77777777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63D8FA7" w14:textId="112BB94D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Le singole operazioni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 sono visibili sulla destra in </w:t>
      </w:r>
      <w:r w:rsidR="008920E8" w:rsidRPr="008920E8">
        <w:rPr>
          <w:rStyle w:val="Titolodellibro"/>
          <w:rFonts w:ascii="Tahoma" w:hAnsi="Tahoma" w:cs="Tahoma"/>
          <w:b w:val="0"/>
          <w:sz w:val="24"/>
        </w:rPr>
        <w:t>Passaggi Applicati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vengono tradotte internament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e in linguaggio </w:t>
      </w:r>
      <w:r w:rsidR="008920E8" w:rsidRPr="008920E8">
        <w:rPr>
          <w:rStyle w:val="Titolodellibro"/>
          <w:rFonts w:ascii="Tahoma" w:hAnsi="Tahoma" w:cs="Tahoma"/>
          <w:b w:val="0"/>
          <w:sz w:val="24"/>
        </w:rPr>
        <w:t>M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 (premendo su </w:t>
      </w:r>
      <w:r w:rsidR="008920E8" w:rsidRPr="008920E8">
        <w:rPr>
          <w:rStyle w:val="Titolodellibro"/>
          <w:rFonts w:ascii="Tahoma" w:hAnsi="Tahoma" w:cs="Tahoma"/>
          <w:b w:val="0"/>
          <w:sz w:val="24"/>
        </w:rPr>
        <w:t>Editor avanzato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sarà possibile</w:t>
      </w:r>
      <w:r w:rsidR="005F1778">
        <w:rPr>
          <w:rStyle w:val="Titolodellibro"/>
          <w:rFonts w:ascii="Tahoma" w:hAnsi="Tahoma" w:cs="Tahoma"/>
          <w:b w:val="0"/>
          <w:i w:val="0"/>
          <w:sz w:val="24"/>
        </w:rPr>
        <w:t xml:space="preserve"> vedere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come vengono tradotte </w:t>
      </w:r>
      <w:r w:rsidR="005F1778">
        <w:rPr>
          <w:rStyle w:val="Titolodellibro"/>
          <w:rFonts w:ascii="Tahoma" w:hAnsi="Tahoma" w:cs="Tahoma"/>
          <w:b w:val="0"/>
          <w:i w:val="0"/>
          <w:sz w:val="24"/>
        </w:rPr>
        <w:t>in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script)</w:t>
      </w:r>
    </w:p>
    <w:p w14:paraId="51FF3E30" w14:textId="480199AB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07113FC" w14:textId="6EF6A089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Sempre dalla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 destra rinominare dalle </w:t>
      </w:r>
      <w:r w:rsidR="008920E8" w:rsidRPr="008920E8">
        <w:rPr>
          <w:rStyle w:val="Titolodellibro"/>
          <w:rFonts w:ascii="Tahoma" w:hAnsi="Tahoma" w:cs="Tahoma"/>
          <w:b w:val="0"/>
          <w:sz w:val="24"/>
        </w:rPr>
        <w:t>Proprietà</w:t>
      </w:r>
      <w:r w:rsidR="008920E8">
        <w:rPr>
          <w:rStyle w:val="Titolodellibro"/>
          <w:rFonts w:ascii="Tahoma" w:hAnsi="Tahoma" w:cs="Tahoma"/>
          <w:b w:val="0"/>
          <w:i w:val="0"/>
          <w:sz w:val="24"/>
        </w:rPr>
        <w:t xml:space="preserve"> la tabella da </w:t>
      </w:r>
      <w:proofErr w:type="spellStart"/>
      <w:r w:rsidRPr="008920E8">
        <w:rPr>
          <w:rStyle w:val="Titolodellibro"/>
          <w:rFonts w:ascii="Tahoma" w:hAnsi="Tahoma" w:cs="Tahoma"/>
          <w:b w:val="0"/>
          <w:sz w:val="24"/>
        </w:rPr>
        <w:t>DimCustomer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>
        <w:rPr>
          <w:rStyle w:val="Titolodellibro"/>
          <w:rFonts w:ascii="Tahoma" w:hAnsi="Tahoma" w:cs="Tahoma"/>
          <w:b w:val="0"/>
          <w:i w:val="0"/>
          <w:sz w:val="24"/>
        </w:rPr>
        <w:lastRenderedPageBreak/>
        <w:t>“</w:t>
      </w:r>
      <w:proofErr w:type="spellStart"/>
      <w:r>
        <w:rPr>
          <w:rStyle w:val="Titolodellibro"/>
          <w:rFonts w:ascii="Tahoma" w:hAnsi="Tahoma" w:cs="Tahoma"/>
          <w:b w:val="0"/>
          <w:i w:val="0"/>
          <w:sz w:val="24"/>
        </w:rPr>
        <w:t>Customer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>”:</w:t>
      </w:r>
    </w:p>
    <w:p w14:paraId="19B991E0" w14:textId="7F1E045B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D9A09ED" w14:textId="5C267778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drawing>
          <wp:inline distT="0" distB="0" distL="0" distR="0" wp14:anchorId="2F45D197" wp14:editId="248652DE">
            <wp:extent cx="2543175" cy="2800350"/>
            <wp:effectExtent l="0" t="0" r="952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2257D" w14:textId="314CC902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9C82079" w14:textId="34DFE387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Facendo doppio click su</w:t>
      </w:r>
      <w:r w:rsidR="000479FB">
        <w:rPr>
          <w:rStyle w:val="Titolodellibro"/>
          <w:rFonts w:ascii="Tahoma" w:hAnsi="Tahoma" w:cs="Tahoma"/>
          <w:b w:val="0"/>
          <w:i w:val="0"/>
          <w:sz w:val="24"/>
        </w:rPr>
        <w:t>l nome di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una colonna è possibile rinominarla. Rinominare come segue le colonne:</w:t>
      </w:r>
    </w:p>
    <w:tbl>
      <w:tblPr>
        <w:tblW w:w="0" w:type="auto"/>
        <w:tblInd w:w="720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le"/>
      </w:tblPr>
      <w:tblGrid>
        <w:gridCol w:w="2793"/>
        <w:gridCol w:w="3300"/>
      </w:tblGrid>
      <w:tr w:rsidR="000479FB" w:rsidRPr="000479FB" w14:paraId="7F366D55" w14:textId="77777777" w:rsidTr="00E626DD">
        <w:trPr>
          <w:tblHeader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2B56A388" w14:textId="77777777" w:rsidR="000479FB" w:rsidRPr="00802DCC" w:rsidRDefault="000479FB" w:rsidP="00E626DD">
            <w:pPr>
              <w:rPr>
                <w:rFonts w:ascii="Tahoma" w:hAnsi="Tahoma" w:cs="Tahoma"/>
                <w:b/>
                <w:sz w:val="24"/>
              </w:rPr>
            </w:pPr>
            <w:r w:rsidRPr="00802DCC">
              <w:rPr>
                <w:rFonts w:ascii="Tahoma" w:hAnsi="Tahoma" w:cs="Tahoma"/>
                <w:b/>
                <w:sz w:val="24"/>
              </w:rPr>
              <w:t>Nome di origine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35CC71CC" w14:textId="77777777" w:rsidR="000479FB" w:rsidRPr="00802DCC" w:rsidRDefault="000479FB" w:rsidP="00E626DD">
            <w:pPr>
              <w:rPr>
                <w:rFonts w:ascii="Tahoma" w:hAnsi="Tahoma" w:cs="Tahoma"/>
                <w:b/>
                <w:sz w:val="24"/>
              </w:rPr>
            </w:pPr>
            <w:r w:rsidRPr="00802DCC">
              <w:rPr>
                <w:rFonts w:ascii="Tahoma" w:hAnsi="Tahoma" w:cs="Tahoma"/>
                <w:b/>
                <w:sz w:val="24"/>
              </w:rPr>
              <w:t>Nome descrittivo</w:t>
            </w:r>
          </w:p>
        </w:tc>
      </w:tr>
      <w:tr w:rsidR="000479FB" w:rsidRPr="000479FB" w14:paraId="75D2C0C9" w14:textId="77777777" w:rsidTr="000479FB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60D47FE" w14:textId="6C25EA97" w:rsidR="000479FB" w:rsidRPr="00802DCC" w:rsidRDefault="000479FB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CustomerKey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268FCDB1" w14:textId="7B417005" w:rsidR="000479FB" w:rsidRPr="00802DCC" w:rsidRDefault="000479FB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Customer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0479FB" w:rsidRPr="000479FB" w14:paraId="4849CD1F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00992C73" w14:textId="367ABEB1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GeographyKey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0F4AEBEE" w14:textId="1DF2682A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Geography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0479FB" w:rsidRPr="000479FB" w14:paraId="55BCA746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13AD5C8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CustomerAlternateKey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9282FC0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Customer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Alternate Id</w:t>
            </w:r>
          </w:p>
        </w:tc>
      </w:tr>
      <w:tr w:rsidR="000479FB" w:rsidRPr="000479FB" w14:paraId="42D461EF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16A100E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FirstName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CF6CAF2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First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Name</w:t>
            </w:r>
            <w:proofErr w:type="spellEnd"/>
          </w:p>
        </w:tc>
      </w:tr>
      <w:tr w:rsidR="000479FB" w:rsidRPr="000479FB" w14:paraId="5F90D1AB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8BDD441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MiddleName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584B7ED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Middle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Name</w:t>
            </w:r>
            <w:proofErr w:type="spellEnd"/>
          </w:p>
        </w:tc>
      </w:tr>
      <w:tr w:rsidR="000479FB" w:rsidRPr="000479FB" w14:paraId="2B62949F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1C86D67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LastName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119F1EC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Last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Name</w:t>
            </w:r>
            <w:proofErr w:type="spellEnd"/>
          </w:p>
        </w:tc>
      </w:tr>
      <w:tr w:rsidR="000479FB" w:rsidRPr="000479FB" w14:paraId="3BFAAEF4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AD6636C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BirthDate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DB10ADD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Birth Date</w:t>
            </w:r>
          </w:p>
        </w:tc>
      </w:tr>
      <w:tr w:rsidR="000479FB" w:rsidRPr="000479FB" w14:paraId="5600C07C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B16AB6C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MaritalStatus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FBB0D79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Marital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Status</w:t>
            </w:r>
          </w:p>
        </w:tc>
      </w:tr>
      <w:tr w:rsidR="000479FB" w:rsidRPr="000479FB" w14:paraId="2815034B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5E5339A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EmailAddress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4F9A3FC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Email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Address</w:t>
            </w:r>
            <w:proofErr w:type="spellEnd"/>
          </w:p>
        </w:tc>
      </w:tr>
      <w:tr w:rsidR="000479FB" w:rsidRPr="000479FB" w14:paraId="14FE425C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92C1AC1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YearlyIncome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C0B3508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Yearly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Income</w:t>
            </w:r>
            <w:proofErr w:type="spellEnd"/>
          </w:p>
        </w:tc>
      </w:tr>
      <w:tr w:rsidR="000479FB" w:rsidRPr="000479FB" w14:paraId="7EFF5995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9447DB7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TotalChildren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397BB75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Total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Children</w:t>
            </w:r>
            <w:proofErr w:type="spellEnd"/>
          </w:p>
        </w:tc>
      </w:tr>
      <w:tr w:rsidR="000479FB" w:rsidRPr="00FA207D" w14:paraId="5F09089F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51CA06B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NumberChildrenAtHome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642E2F1" w14:textId="77777777" w:rsidR="000479FB" w:rsidRPr="00802DCC" w:rsidRDefault="000479FB" w:rsidP="000479FB">
            <w:pPr>
              <w:rPr>
                <w:rFonts w:ascii="Tahoma" w:hAnsi="Tahoma" w:cs="Tahoma"/>
                <w:sz w:val="24"/>
                <w:lang w:val="en-GB"/>
              </w:rPr>
            </w:pPr>
            <w:r w:rsidRPr="00802DCC">
              <w:rPr>
                <w:rFonts w:ascii="Tahoma" w:hAnsi="Tahoma" w:cs="Tahoma"/>
                <w:sz w:val="24"/>
                <w:lang w:val="en-GB"/>
              </w:rPr>
              <w:t xml:space="preserve">Number of Children </w:t>
            </w:r>
            <w:proofErr w:type="gramStart"/>
            <w:r w:rsidRPr="00802DCC">
              <w:rPr>
                <w:rFonts w:ascii="Tahoma" w:hAnsi="Tahoma" w:cs="Tahoma"/>
                <w:sz w:val="24"/>
                <w:lang w:val="en-GB"/>
              </w:rPr>
              <w:t>At</w:t>
            </w:r>
            <w:proofErr w:type="gramEnd"/>
            <w:r w:rsidRPr="00802DCC">
              <w:rPr>
                <w:rFonts w:ascii="Tahoma" w:hAnsi="Tahoma" w:cs="Tahoma"/>
                <w:sz w:val="24"/>
                <w:lang w:val="en-GB"/>
              </w:rPr>
              <w:t xml:space="preserve"> Home</w:t>
            </w:r>
          </w:p>
        </w:tc>
      </w:tr>
      <w:tr w:rsidR="000479FB" w:rsidRPr="000479FB" w14:paraId="4A7C0AD4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89CAA21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lastRenderedPageBreak/>
              <w:t>EnglishEducation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D37A32F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Education</w:t>
            </w:r>
            <w:proofErr w:type="spellEnd"/>
          </w:p>
        </w:tc>
      </w:tr>
      <w:tr w:rsidR="000479FB" w:rsidRPr="000479FB" w14:paraId="4A4F28F0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3B84F2B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EnglishOccupation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0C1EA88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Occupation</w:t>
            </w:r>
            <w:proofErr w:type="spellEnd"/>
          </w:p>
        </w:tc>
      </w:tr>
      <w:tr w:rsidR="000479FB" w:rsidRPr="000479FB" w14:paraId="22B6BEE2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9E26E9B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HouseOwnerFlag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EBA0DF8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Owns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House</w:t>
            </w:r>
          </w:p>
        </w:tc>
      </w:tr>
      <w:tr w:rsidR="000479FB" w:rsidRPr="000479FB" w14:paraId="0A16C98B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7C5AB22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NumberCarsOwned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54318AF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Number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of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Cars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Owned</w:t>
            </w:r>
            <w:proofErr w:type="spellEnd"/>
          </w:p>
        </w:tc>
      </w:tr>
      <w:tr w:rsidR="000479FB" w:rsidRPr="000479FB" w14:paraId="25742F9A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73E966A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AddressLine1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71D2DD6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Address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Line 1</w:t>
            </w:r>
          </w:p>
        </w:tc>
      </w:tr>
      <w:tr w:rsidR="000479FB" w:rsidRPr="000479FB" w14:paraId="4E5E41CF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552FE02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AddressLine2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0BE7957B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Address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Line 2</w:t>
            </w:r>
          </w:p>
        </w:tc>
      </w:tr>
      <w:tr w:rsidR="000479FB" w:rsidRPr="000479FB" w14:paraId="0DE9EFC1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10F8FE6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Phone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D101B09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Phone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Number</w:t>
            </w:r>
            <w:proofErr w:type="spellEnd"/>
          </w:p>
        </w:tc>
      </w:tr>
      <w:tr w:rsidR="000479FB" w:rsidRPr="000479FB" w14:paraId="52706478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29F7D87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DateFirstPurchase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B9F89A6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Date of First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Purchase</w:t>
            </w:r>
            <w:proofErr w:type="spellEnd"/>
          </w:p>
        </w:tc>
      </w:tr>
      <w:tr w:rsidR="000479FB" w:rsidRPr="000479FB" w14:paraId="47141723" w14:textId="77777777" w:rsidTr="00E626DD"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CCB2E27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CommuteDistance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9B670D9" w14:textId="77777777" w:rsidR="000479FB" w:rsidRPr="00802DCC" w:rsidRDefault="000479FB" w:rsidP="000479FB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Commute</w:t>
            </w:r>
            <w:proofErr w:type="spellEnd"/>
            <w:r w:rsidRPr="00802DCC">
              <w:rPr>
                <w:rFonts w:ascii="Tahoma" w:hAnsi="Tahoma" w:cs="Tahoma"/>
                <w:sz w:val="24"/>
              </w:rPr>
              <w:t xml:space="preserve">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Distance</w:t>
            </w:r>
            <w:proofErr w:type="spellEnd"/>
          </w:p>
        </w:tc>
      </w:tr>
    </w:tbl>
    <w:p w14:paraId="01EF4607" w14:textId="2B532606" w:rsidR="00B13D27" w:rsidRDefault="00B13D27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31D54E0" w14:textId="0D6C678F" w:rsidR="00823D7A" w:rsidRDefault="000479F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Le colonne che non occorrono è preferibile eliminarle da subito in modo da alleggerire il modello</w:t>
      </w:r>
      <w:r w:rsidR="00823D7A">
        <w:rPr>
          <w:rStyle w:val="Titolodellibro"/>
          <w:rFonts w:ascii="Tahoma" w:hAnsi="Tahoma" w:cs="Tahoma"/>
          <w:b w:val="0"/>
          <w:i w:val="0"/>
          <w:sz w:val="24"/>
        </w:rPr>
        <w:t>, a questo sco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po possiamo utilizzare i tasti </w:t>
      </w:r>
      <w:r w:rsidR="00823D7A" w:rsidRPr="001E666F">
        <w:rPr>
          <w:rStyle w:val="Titolodellibro"/>
          <w:rFonts w:ascii="Tahoma" w:hAnsi="Tahoma" w:cs="Tahoma"/>
          <w:b w:val="0"/>
          <w:sz w:val="24"/>
        </w:rPr>
        <w:t>Scegli Colonne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 o </w:t>
      </w:r>
      <w:r w:rsidR="00823D7A" w:rsidRPr="001E666F">
        <w:rPr>
          <w:rStyle w:val="Titolodellibro"/>
          <w:rFonts w:ascii="Tahoma" w:hAnsi="Tahoma" w:cs="Tahoma"/>
          <w:b w:val="0"/>
          <w:sz w:val="24"/>
        </w:rPr>
        <w:t>Rimuovi Colon</w:t>
      </w:r>
      <w:r w:rsidR="001E666F" w:rsidRPr="001E666F">
        <w:rPr>
          <w:rStyle w:val="Titolodellibro"/>
          <w:rFonts w:ascii="Tahoma" w:hAnsi="Tahoma" w:cs="Tahoma"/>
          <w:b w:val="0"/>
          <w:sz w:val="24"/>
        </w:rPr>
        <w:t>ne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. </w:t>
      </w:r>
    </w:p>
    <w:p w14:paraId="2FE6913E" w14:textId="12987152" w:rsidR="000479FB" w:rsidRDefault="000479F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In questo caso 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selezioniamo </w:t>
      </w:r>
      <w:proofErr w:type="spellStart"/>
      <w:r w:rsidR="001E666F" w:rsidRPr="001E666F">
        <w:rPr>
          <w:rStyle w:val="Titolodellibro"/>
          <w:rFonts w:ascii="Tahoma" w:hAnsi="Tahoma" w:cs="Tahoma"/>
          <w:b w:val="0"/>
          <w:sz w:val="24"/>
        </w:rPr>
        <w:t>NameStyle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e </w:t>
      </w:r>
      <w:r w:rsidRPr="001E666F">
        <w:rPr>
          <w:rStyle w:val="Titolodellibro"/>
          <w:rFonts w:ascii="Tahoma" w:hAnsi="Tahoma" w:cs="Tahoma"/>
          <w:b w:val="0"/>
          <w:sz w:val="24"/>
        </w:rPr>
        <w:t>Rimuovi Colonne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per </w:t>
      </w:r>
      <w:r w:rsidR="00823D7A">
        <w:rPr>
          <w:rStyle w:val="Titolodellibro"/>
          <w:rFonts w:ascii="Tahoma" w:hAnsi="Tahoma" w:cs="Tahoma"/>
          <w:b w:val="0"/>
          <w:i w:val="0"/>
          <w:sz w:val="24"/>
        </w:rPr>
        <w:t>cancellarla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</w:p>
    <w:p w14:paraId="3B4DDAC0" w14:textId="2DE6FA14" w:rsidR="000479FB" w:rsidRDefault="000479FB" w:rsidP="00E354F0">
      <w:pPr>
        <w:spacing w:line="240" w:lineRule="auto"/>
        <w:rPr>
          <w:noProof/>
        </w:rPr>
      </w:pPr>
    </w:p>
    <w:p w14:paraId="11149BAC" w14:textId="66FCE911" w:rsidR="000479FB" w:rsidRDefault="00CB6E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B6E6F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0F860C38" wp14:editId="248F680F">
            <wp:extent cx="3609145" cy="2420322"/>
            <wp:effectExtent l="0" t="0" r="0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09145" cy="24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72C0" w14:textId="02673B7F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D622179" w14:textId="736F78F0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Come si può notare i passaggi applicati sono tutti visibili ed eliminabili </w:t>
      </w:r>
      <w:r w:rsidRPr="00823D7A">
        <w:rPr>
          <w:rStyle w:val="Titolodellibro"/>
          <w:rFonts w:ascii="Tahoma" w:hAnsi="Tahoma" w:cs="Tahoma"/>
          <w:b w:val="0"/>
          <w:i w:val="0"/>
          <w:sz w:val="24"/>
        </w:rPr>
        <w:t>sull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a destra in </w:t>
      </w:r>
      <w:r w:rsidR="001E666F" w:rsidRPr="001E666F">
        <w:rPr>
          <w:rStyle w:val="Titolodellibro"/>
          <w:rFonts w:ascii="Tahoma" w:hAnsi="Tahoma" w:cs="Tahoma"/>
          <w:b w:val="0"/>
          <w:sz w:val="24"/>
        </w:rPr>
        <w:t>Passaggi Applicati</w:t>
      </w:r>
    </w:p>
    <w:p w14:paraId="65F503C8" w14:textId="560A3725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lastRenderedPageBreak/>
        <w:drawing>
          <wp:inline distT="0" distB="0" distL="0" distR="0" wp14:anchorId="66D3FA02" wp14:editId="0B79ADB9">
            <wp:extent cx="2044985" cy="2676525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2208" cy="2685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7555" w14:textId="7E7E482A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80F70B3" w14:textId="09DD51A0" w:rsidR="00823D7A" w:rsidRDefault="001E66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Verificare che il </w:t>
      </w:r>
      <w:r w:rsidRPr="001E666F">
        <w:rPr>
          <w:rStyle w:val="Titolodellibro"/>
          <w:rFonts w:ascii="Tahoma" w:hAnsi="Tahoma" w:cs="Tahoma"/>
          <w:b w:val="0"/>
          <w:sz w:val="24"/>
        </w:rPr>
        <w:t>Tipo di dati</w:t>
      </w:r>
      <w:r w:rsidR="00823D7A">
        <w:rPr>
          <w:rStyle w:val="Titolodellibro"/>
          <w:rFonts w:ascii="Tahoma" w:hAnsi="Tahoma" w:cs="Tahoma"/>
          <w:b w:val="0"/>
          <w:i w:val="0"/>
          <w:sz w:val="24"/>
        </w:rPr>
        <w:t xml:space="preserve"> impostato sulle varie colonne sia quello corretto (es. per </w:t>
      </w:r>
      <w:r w:rsidR="00823D7A" w:rsidRPr="001E666F">
        <w:rPr>
          <w:rStyle w:val="Titolodellibro"/>
          <w:rFonts w:ascii="Tahoma" w:hAnsi="Tahoma" w:cs="Tahoma"/>
          <w:b w:val="0"/>
          <w:sz w:val="24"/>
        </w:rPr>
        <w:t>Birth Date</w:t>
      </w:r>
      <w:r w:rsidR="00823D7A">
        <w:rPr>
          <w:rStyle w:val="Titolodellibro"/>
          <w:rFonts w:ascii="Tahoma" w:hAnsi="Tahoma" w:cs="Tahoma"/>
          <w:b w:val="0"/>
          <w:i w:val="0"/>
          <w:sz w:val="24"/>
        </w:rPr>
        <w:t>) e in caso contrario sostituirlo</w:t>
      </w:r>
    </w:p>
    <w:p w14:paraId="3704DD3D" w14:textId="7DF6E16A" w:rsidR="00CB6E6F" w:rsidRDefault="00CB6E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B6E6F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0332A9AE" wp14:editId="49A42997">
            <wp:extent cx="4352921" cy="2316681"/>
            <wp:effectExtent l="0" t="0" r="0" b="7620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2921" cy="231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B14D" w14:textId="425D90D8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A8A7FB2" w14:textId="686E27F7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Oltre a queste semplici operazioni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 base, navigando nelle schede </w:t>
      </w:r>
      <w:r w:rsidRPr="001E666F">
        <w:rPr>
          <w:rStyle w:val="Titolodellibro"/>
          <w:rFonts w:ascii="Tahoma" w:hAnsi="Tahoma" w:cs="Tahoma"/>
          <w:b w:val="0"/>
          <w:sz w:val="24"/>
        </w:rPr>
        <w:t>Home</w:t>
      </w:r>
      <w:r w:rsidR="003B690F">
        <w:rPr>
          <w:rStyle w:val="Titolodellibro"/>
          <w:rFonts w:ascii="Tahoma" w:hAnsi="Tahoma" w:cs="Tahoma"/>
          <w:b w:val="0"/>
          <w:i w:val="0"/>
          <w:sz w:val="24"/>
        </w:rPr>
        <w:t xml:space="preserve">, </w:t>
      </w:r>
      <w:r w:rsidR="003B690F" w:rsidRPr="001E666F">
        <w:rPr>
          <w:rStyle w:val="Titolodellibro"/>
          <w:rFonts w:ascii="Tahoma" w:hAnsi="Tahoma" w:cs="Tahoma"/>
          <w:b w:val="0"/>
          <w:sz w:val="24"/>
        </w:rPr>
        <w:t>Trasforma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3B690F">
        <w:rPr>
          <w:rStyle w:val="Titolodellibro"/>
          <w:rFonts w:ascii="Tahoma" w:hAnsi="Tahoma" w:cs="Tahoma"/>
          <w:b w:val="0"/>
          <w:i w:val="0"/>
          <w:sz w:val="24"/>
        </w:rPr>
        <w:t xml:space="preserve">e </w:t>
      </w:r>
      <w:r w:rsidR="003B690F" w:rsidRPr="001E666F">
        <w:rPr>
          <w:rStyle w:val="Titolodellibro"/>
          <w:rFonts w:ascii="Tahoma" w:hAnsi="Tahoma" w:cs="Tahoma"/>
          <w:b w:val="0"/>
          <w:sz w:val="24"/>
        </w:rPr>
        <w:t>Aggiungi colonna</w:t>
      </w:r>
      <w:r w:rsidR="003B690F">
        <w:rPr>
          <w:rStyle w:val="Titolodellibro"/>
          <w:rFonts w:ascii="Tahoma" w:hAnsi="Tahoma" w:cs="Tahoma"/>
          <w:b w:val="0"/>
          <w:i w:val="0"/>
          <w:sz w:val="24"/>
        </w:rPr>
        <w:t>, è possibile effettuare trasformazioni più complesse nel caso siano necessarie.</w:t>
      </w:r>
    </w:p>
    <w:p w14:paraId="5CC456D7" w14:textId="73446C0A" w:rsidR="00823D7A" w:rsidRDefault="00823D7A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004BADB" w14:textId="7CC2A8F4" w:rsidR="003F477F" w:rsidRDefault="001E66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Cliccando su </w:t>
      </w:r>
      <w:r w:rsidRPr="001E666F">
        <w:rPr>
          <w:rStyle w:val="Titolodellibro"/>
          <w:rFonts w:ascii="Tahoma" w:hAnsi="Tahoma" w:cs="Tahoma"/>
          <w:b w:val="0"/>
          <w:sz w:val="24"/>
        </w:rPr>
        <w:t>Nuova Origine</w:t>
      </w:r>
      <w:r w:rsidR="003F477F">
        <w:rPr>
          <w:rStyle w:val="Titolodellibro"/>
          <w:rFonts w:ascii="Tahoma" w:hAnsi="Tahoma" w:cs="Tahoma"/>
          <w:b w:val="0"/>
          <w:i w:val="0"/>
          <w:sz w:val="24"/>
        </w:rPr>
        <w:t xml:space="preserve"> come in figura:</w:t>
      </w:r>
    </w:p>
    <w:p w14:paraId="5BCC44D1" w14:textId="66D97513" w:rsidR="003F477F" w:rsidRDefault="003F477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3F477F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F6D58D5" wp14:editId="3CE97D9E">
            <wp:extent cx="1776047" cy="3848100"/>
            <wp:effectExtent l="0" t="0" r="0" b="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789559" cy="387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BFF0E" w14:textId="7EF4618A" w:rsidR="003F477F" w:rsidRDefault="003F477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2F1B817" w14:textId="2A68F2ED" w:rsidR="00823D7A" w:rsidRDefault="00920F33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802DCC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3F477F">
        <w:rPr>
          <w:rStyle w:val="Titolodellibro"/>
          <w:rFonts w:ascii="Tahoma" w:hAnsi="Tahoma" w:cs="Tahoma"/>
          <w:b w:val="0"/>
          <w:i w:val="0"/>
          <w:sz w:val="24"/>
        </w:rPr>
        <w:t>Ef</w:t>
      </w:r>
      <w:r w:rsidR="003F477F" w:rsidRPr="00802DCC">
        <w:rPr>
          <w:rStyle w:val="Titolodellibro"/>
          <w:rFonts w:ascii="Tahoma" w:hAnsi="Tahoma" w:cs="Tahoma"/>
          <w:b w:val="0"/>
          <w:i w:val="0"/>
          <w:sz w:val="24"/>
        </w:rPr>
        <w:t>fettuare le stesse operazioni</w:t>
      </w:r>
      <w:r w:rsidR="003F477F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Pr="00802DCC">
        <w:rPr>
          <w:rStyle w:val="Titolodellibro"/>
          <w:rFonts w:ascii="Tahoma" w:hAnsi="Tahoma" w:cs="Tahoma"/>
          <w:b w:val="0"/>
          <w:i w:val="0"/>
          <w:sz w:val="24"/>
        </w:rPr>
        <w:t>importando e rinominando i seguenti file:</w:t>
      </w:r>
    </w:p>
    <w:p w14:paraId="173C42B2" w14:textId="77777777" w:rsidR="003F477F" w:rsidRPr="00802DCC" w:rsidRDefault="003F477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tbl>
      <w:tblPr>
        <w:tblW w:w="0" w:type="auto"/>
        <w:tblInd w:w="720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le"/>
      </w:tblPr>
      <w:tblGrid>
        <w:gridCol w:w="2779"/>
        <w:gridCol w:w="2435"/>
      </w:tblGrid>
      <w:tr w:rsidR="00802DCC" w:rsidRPr="00802DCC" w14:paraId="48296CE2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24C4D805" w14:textId="77777777" w:rsidR="00802DCC" w:rsidRPr="00802DCC" w:rsidRDefault="00802DCC" w:rsidP="00E626DD">
            <w:pPr>
              <w:rPr>
                <w:rFonts w:ascii="Tahoma" w:hAnsi="Tahoma" w:cs="Tahoma"/>
                <w:b/>
                <w:sz w:val="24"/>
              </w:rPr>
            </w:pPr>
            <w:r w:rsidRPr="00802DCC">
              <w:rPr>
                <w:rFonts w:ascii="Tahoma" w:hAnsi="Tahoma" w:cs="Tahoma"/>
                <w:b/>
                <w:sz w:val="24"/>
              </w:rPr>
              <w:t>Nome origine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2E9FEBE5" w14:textId="77777777" w:rsidR="00802DCC" w:rsidRPr="00802DCC" w:rsidRDefault="00802DCC" w:rsidP="00E626DD">
            <w:pPr>
              <w:rPr>
                <w:rFonts w:ascii="Tahoma" w:hAnsi="Tahoma" w:cs="Tahoma"/>
                <w:b/>
                <w:sz w:val="24"/>
              </w:rPr>
            </w:pPr>
            <w:r w:rsidRPr="00802DCC">
              <w:rPr>
                <w:rFonts w:ascii="Tahoma" w:hAnsi="Tahoma" w:cs="Tahoma"/>
                <w:b/>
                <w:sz w:val="24"/>
              </w:rPr>
              <w:t>Nome descrittivo</w:t>
            </w:r>
          </w:p>
        </w:tc>
      </w:tr>
      <w:tr w:rsidR="00802DCC" w:rsidRPr="00802DCC" w14:paraId="54754EE1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842F8E2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DimDate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C52EDB0" w14:textId="2C8BF6B9" w:rsidR="00802DCC" w:rsidRPr="00802DCC" w:rsidRDefault="00802DCC" w:rsidP="00E626DD">
            <w:pPr>
              <w:rPr>
                <w:rFonts w:ascii="Tahoma" w:hAnsi="Tahoma" w:cs="Tahoma"/>
                <w:color w:val="2A2A2A"/>
                <w:sz w:val="24"/>
              </w:rPr>
            </w:pPr>
            <w:r w:rsidRPr="00802DCC">
              <w:rPr>
                <w:rFonts w:ascii="Tahoma" w:hAnsi="Tahoma" w:cs="Tahoma"/>
                <w:color w:val="2A2A2A"/>
                <w:sz w:val="24"/>
              </w:rPr>
              <w:t>Dat</w:t>
            </w:r>
            <w:r w:rsidR="00873AAF">
              <w:rPr>
                <w:rFonts w:ascii="Tahoma" w:hAnsi="Tahoma" w:cs="Tahoma"/>
                <w:color w:val="2A2A2A"/>
                <w:sz w:val="24"/>
              </w:rPr>
              <w:t>e</w:t>
            </w:r>
          </w:p>
        </w:tc>
      </w:tr>
      <w:tr w:rsidR="00802DCC" w:rsidRPr="00802DCC" w14:paraId="07A806F2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35FF4B1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DimGeography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033AF3CF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Geography</w:t>
            </w:r>
            <w:proofErr w:type="spellEnd"/>
          </w:p>
        </w:tc>
      </w:tr>
      <w:tr w:rsidR="00802DCC" w:rsidRPr="00802DCC" w14:paraId="5727E1EE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41F34FA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DimProduct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C403B18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Product</w:t>
            </w:r>
          </w:p>
        </w:tc>
      </w:tr>
      <w:tr w:rsidR="00802DCC" w:rsidRPr="00802DCC" w14:paraId="5F86EC68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0135BFA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DimProductCategory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1BC4A9A" w14:textId="0DD8B96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Product</w:t>
            </w:r>
            <w:r>
              <w:rPr>
                <w:rFonts w:ascii="Tahoma" w:hAnsi="Tahoma" w:cs="Tahoma"/>
                <w:sz w:val="24"/>
              </w:rPr>
              <w:t xml:space="preserve">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Category</w:t>
            </w:r>
            <w:proofErr w:type="spellEnd"/>
          </w:p>
        </w:tc>
      </w:tr>
      <w:tr w:rsidR="00802DCC" w:rsidRPr="00802DCC" w14:paraId="0EF569E0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628325D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DimProductSubcategory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F20F8CB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 w:rsidRPr="00802DCC">
              <w:rPr>
                <w:rFonts w:ascii="Tahoma" w:hAnsi="Tahoma" w:cs="Tahoma"/>
                <w:sz w:val="24"/>
              </w:rPr>
              <w:t>Subcategory</w:t>
            </w:r>
            <w:proofErr w:type="spellEnd"/>
          </w:p>
        </w:tc>
      </w:tr>
      <w:tr w:rsidR="00802DCC" w:rsidRPr="00802DCC" w14:paraId="199AA0DC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77EB7FF4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 w:rsidRPr="00802DCC">
              <w:rPr>
                <w:rFonts w:ascii="Tahoma" w:hAnsi="Tahoma" w:cs="Tahoma"/>
                <w:sz w:val="24"/>
              </w:rPr>
              <w:t>FactInternetSales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20989BB8" w14:textId="77777777" w:rsidR="00802DCC" w:rsidRPr="00802DCC" w:rsidRDefault="00802DCC" w:rsidP="00E626DD">
            <w:pPr>
              <w:rPr>
                <w:rFonts w:ascii="Tahoma" w:hAnsi="Tahoma" w:cs="Tahoma"/>
                <w:sz w:val="24"/>
              </w:rPr>
            </w:pPr>
            <w:r w:rsidRPr="00802DCC">
              <w:rPr>
                <w:rFonts w:ascii="Tahoma" w:hAnsi="Tahoma" w:cs="Tahoma"/>
                <w:sz w:val="24"/>
              </w:rPr>
              <w:t>Internet Sales</w:t>
            </w:r>
          </w:p>
        </w:tc>
      </w:tr>
    </w:tbl>
    <w:p w14:paraId="428B95BF" w14:textId="2DB42FAA" w:rsidR="00920F33" w:rsidRDefault="00920F33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49549E5" w14:textId="7AED6824" w:rsidR="00802DCC" w:rsidRDefault="001E66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A questo punto in </w:t>
      </w:r>
      <w:r w:rsidRPr="001E666F">
        <w:rPr>
          <w:rStyle w:val="Titolodellibro"/>
          <w:rFonts w:ascii="Tahoma" w:hAnsi="Tahoma" w:cs="Tahoma"/>
          <w:b w:val="0"/>
          <w:sz w:val="24"/>
        </w:rPr>
        <w:t>Editor di Power Query</w:t>
      </w:r>
      <w:r w:rsidR="006A3DFE">
        <w:rPr>
          <w:rStyle w:val="Titolodellibro"/>
          <w:rFonts w:ascii="Tahoma" w:hAnsi="Tahoma" w:cs="Tahoma"/>
          <w:b w:val="0"/>
          <w:i w:val="0"/>
          <w:sz w:val="24"/>
        </w:rPr>
        <w:t xml:space="preserve"> avremo tutte le nostre </w:t>
      </w:r>
      <w:proofErr w:type="spellStart"/>
      <w:r w:rsidR="006A3DFE">
        <w:rPr>
          <w:rStyle w:val="Titolodellibro"/>
          <w:rFonts w:ascii="Tahoma" w:hAnsi="Tahoma" w:cs="Tahoma"/>
          <w:b w:val="0"/>
          <w:i w:val="0"/>
          <w:sz w:val="24"/>
        </w:rPr>
        <w:t>query</w:t>
      </w:r>
      <w:proofErr w:type="spellEnd"/>
    </w:p>
    <w:p w14:paraId="5FDE5F4F" w14:textId="77777777" w:rsidR="006A3DF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7B3F230" w14:textId="0B09E019" w:rsidR="006A3DFE" w:rsidRDefault="003F477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3F477F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14E6E212" wp14:editId="787B8ED9">
            <wp:extent cx="5938019" cy="2847079"/>
            <wp:effectExtent l="0" t="0" r="571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8019" cy="284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CFE9" w14:textId="01D7004D" w:rsidR="006A3DF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03333A2" w14:textId="773A03C7" w:rsidR="006A3DFE" w:rsidRDefault="001E666F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Cliccando su </w:t>
      </w:r>
      <w:r w:rsidRPr="001E666F">
        <w:rPr>
          <w:rStyle w:val="Titolodellibro"/>
          <w:rFonts w:ascii="Tahoma" w:hAnsi="Tahoma" w:cs="Tahoma"/>
          <w:b w:val="0"/>
          <w:sz w:val="24"/>
        </w:rPr>
        <w:t>Chiudi e applica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entreremo nella parte </w:t>
      </w:r>
      <w:r w:rsidRPr="001E666F">
        <w:rPr>
          <w:rStyle w:val="Titolodellibro"/>
          <w:rFonts w:ascii="Tahoma" w:hAnsi="Tahoma" w:cs="Tahoma"/>
          <w:b w:val="0"/>
          <w:sz w:val="24"/>
        </w:rPr>
        <w:t>Dati</w:t>
      </w:r>
      <w:r w:rsidR="006A3DFE">
        <w:rPr>
          <w:rStyle w:val="Titolodellibro"/>
          <w:rFonts w:ascii="Tahoma" w:hAnsi="Tahoma" w:cs="Tahoma"/>
          <w:b w:val="0"/>
          <w:i w:val="0"/>
          <w:sz w:val="24"/>
        </w:rPr>
        <w:t xml:space="preserve"> in Power BI e sulla destra avremo le tabelle appena aggiunte</w:t>
      </w:r>
    </w:p>
    <w:p w14:paraId="72F79057" w14:textId="1E695A69" w:rsidR="006A3DF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ABE2AE9" w14:textId="61A7B655" w:rsidR="006A3DF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drawing>
          <wp:inline distT="0" distB="0" distL="0" distR="0" wp14:anchorId="60F48BE4" wp14:editId="2A30127F">
            <wp:extent cx="5939790" cy="3611245"/>
            <wp:effectExtent l="0" t="0" r="3810" b="8255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AC0EE" w14:textId="77777777" w:rsidR="006A3DF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6229775" w14:textId="48C66176" w:rsidR="004B67AE" w:rsidRDefault="004B67AE">
      <w:pPr>
        <w:widowControl/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br w:type="page"/>
      </w:r>
    </w:p>
    <w:p w14:paraId="5CE46171" w14:textId="78180B7F" w:rsidR="006A3DFE" w:rsidRDefault="006A3DFE" w:rsidP="006A3DFE">
      <w:pPr>
        <w:pStyle w:val="Titolo1"/>
        <w:spacing w:line="240" w:lineRule="auto"/>
        <w:rPr>
          <w:rStyle w:val="Titolodellibro"/>
          <w:rFonts w:ascii="Tahoma" w:hAnsi="Tahoma" w:cs="Tahoma"/>
          <w:b/>
          <w:i w:val="0"/>
          <w:sz w:val="36"/>
          <w:szCs w:val="36"/>
        </w:rPr>
      </w:pPr>
      <w:r>
        <w:rPr>
          <w:rStyle w:val="Titolodellibro"/>
          <w:rFonts w:ascii="Tahoma" w:hAnsi="Tahoma" w:cs="Tahoma"/>
          <w:b/>
          <w:i w:val="0"/>
          <w:sz w:val="36"/>
          <w:szCs w:val="36"/>
        </w:rPr>
        <w:lastRenderedPageBreak/>
        <w:t xml:space="preserve">Relation </w:t>
      </w:r>
      <w:proofErr w:type="spellStart"/>
      <w:r>
        <w:rPr>
          <w:rStyle w:val="Titolodellibro"/>
          <w:rFonts w:ascii="Tahoma" w:hAnsi="Tahoma" w:cs="Tahoma"/>
          <w:b/>
          <w:i w:val="0"/>
          <w:sz w:val="36"/>
          <w:szCs w:val="36"/>
        </w:rPr>
        <w:t>configuration</w:t>
      </w:r>
      <w:proofErr w:type="spellEnd"/>
    </w:p>
    <w:p w14:paraId="496A84A2" w14:textId="166F20AF" w:rsidR="006A3DFE" w:rsidRDefault="006A3DFE" w:rsidP="006A3DFE"/>
    <w:p w14:paraId="2BD6EB48" w14:textId="6FA0DC89" w:rsidR="004B67AE" w:rsidRPr="004B67AE" w:rsidRDefault="004B67AE" w:rsidP="006A3DFE">
      <w:pPr>
        <w:rPr>
          <w:rStyle w:val="Titolodellibro"/>
          <w:rFonts w:ascii="Tahoma" w:hAnsi="Tahoma" w:cs="Tahoma"/>
          <w:b w:val="0"/>
          <w:i w:val="0"/>
          <w:sz w:val="24"/>
        </w:rPr>
      </w:pPr>
      <w:r w:rsidRPr="004B67AE">
        <w:rPr>
          <w:rStyle w:val="Titolodellibro"/>
          <w:rFonts w:ascii="Tahoma" w:hAnsi="Tahoma" w:cs="Tahoma"/>
          <w:b w:val="0"/>
          <w:i w:val="0"/>
          <w:sz w:val="24"/>
        </w:rPr>
        <w:t xml:space="preserve">Andando 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nella parte </w:t>
      </w:r>
      <w:r w:rsidRPr="001E666F">
        <w:rPr>
          <w:rStyle w:val="Titolodellibro"/>
          <w:rFonts w:ascii="Tahoma" w:hAnsi="Tahoma" w:cs="Tahoma"/>
          <w:b w:val="0"/>
          <w:sz w:val="24"/>
        </w:rPr>
        <w:t>Relazioni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possiamo notare</w:t>
      </w:r>
      <w:r w:rsidR="00FA207D">
        <w:rPr>
          <w:rStyle w:val="Titolodellibro"/>
          <w:rFonts w:ascii="Tahoma" w:hAnsi="Tahoma" w:cs="Tahoma"/>
          <w:b w:val="0"/>
          <w:i w:val="0"/>
          <w:sz w:val="24"/>
        </w:rPr>
        <w:t xml:space="preserve"> che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non tutte le relazioni sono state identificate </w:t>
      </w:r>
      <w:proofErr w:type="spellStart"/>
      <w:proofErr w:type="gramStart"/>
      <w:r>
        <w:rPr>
          <w:rStyle w:val="Titolodellibro"/>
          <w:rFonts w:ascii="Tahoma" w:hAnsi="Tahoma" w:cs="Tahoma"/>
          <w:b w:val="0"/>
          <w:i w:val="0"/>
          <w:sz w:val="24"/>
        </w:rPr>
        <w:t>correttamente</w:t>
      </w:r>
      <w:r w:rsidR="00FA207D">
        <w:rPr>
          <w:rStyle w:val="Titolodellibro"/>
          <w:rFonts w:ascii="Tahoma" w:hAnsi="Tahoma" w:cs="Tahoma"/>
          <w:b w:val="0"/>
          <w:i w:val="0"/>
          <w:sz w:val="24"/>
        </w:rPr>
        <w:t>.Q</w:t>
      </w:r>
      <w:r w:rsidR="00605B25">
        <w:rPr>
          <w:rStyle w:val="Titolodellibro"/>
          <w:rFonts w:ascii="Tahoma" w:hAnsi="Tahoma" w:cs="Tahoma"/>
          <w:b w:val="0"/>
          <w:i w:val="0"/>
          <w:sz w:val="24"/>
        </w:rPr>
        <w:t>uesto</w:t>
      </w:r>
      <w:proofErr w:type="spellEnd"/>
      <w:proofErr w:type="gramEnd"/>
      <w:r w:rsidR="00605B25">
        <w:rPr>
          <w:rStyle w:val="Titolodellibro"/>
          <w:rFonts w:ascii="Tahoma" w:hAnsi="Tahoma" w:cs="Tahoma"/>
          <w:b w:val="0"/>
          <w:i w:val="0"/>
          <w:sz w:val="24"/>
        </w:rPr>
        <w:t xml:space="preserve"> dipende molto dall’ordine di aggiunta delle tabelle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368EE773" w14:textId="137B2E0D" w:rsidR="006A3DFE" w:rsidRPr="004B67AE" w:rsidRDefault="006A3DF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7A27359" w14:textId="018F9645" w:rsidR="004B67AE" w:rsidRDefault="004B67A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drawing>
          <wp:inline distT="0" distB="0" distL="0" distR="0" wp14:anchorId="09F21D7B" wp14:editId="5BEFD1B9">
            <wp:extent cx="5939790" cy="4698365"/>
            <wp:effectExtent l="0" t="0" r="3810" b="698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47CED" w14:textId="3B97830A" w:rsidR="004B67AE" w:rsidRDefault="004B67A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E8AF6EB" w14:textId="62BA5048" w:rsidR="004B67AE" w:rsidRDefault="004B67A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Prima di procedere con il mettere in relazione manualmente le tabelle, si può provare con il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Gestisci relazioni </w:t>
      </w:r>
      <w:r w:rsidRPr="001E666F">
        <w:rPr>
          <w:rStyle w:val="Titolodellibro"/>
          <w:rFonts w:ascii="Tahoma" w:hAnsi="Tahoma" w:cs="Tahoma"/>
          <w:b w:val="0"/>
          <w:sz w:val="24"/>
        </w:rPr>
        <w:sym w:font="Wingdings" w:char="F0E0"/>
      </w:r>
      <w:r w:rsid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r w:rsidRPr="001E666F">
        <w:rPr>
          <w:rStyle w:val="Titolodellibro"/>
          <w:rFonts w:ascii="Tahoma" w:hAnsi="Tahoma" w:cs="Tahoma"/>
          <w:b w:val="0"/>
          <w:sz w:val="24"/>
        </w:rPr>
        <w:t>Rileva automaticamente</w:t>
      </w:r>
      <w:r w:rsidR="00605B25">
        <w:rPr>
          <w:rStyle w:val="Titolodellibro"/>
          <w:rFonts w:ascii="Tahoma" w:hAnsi="Tahoma" w:cs="Tahoma"/>
          <w:b w:val="0"/>
          <w:i w:val="0"/>
          <w:sz w:val="24"/>
        </w:rPr>
        <w:t>, come in figura</w:t>
      </w:r>
      <w:r w:rsidR="009A5D87"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1DB14270" w14:textId="344E82C1" w:rsidR="004B67AE" w:rsidRDefault="004B67A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2FAE534" w14:textId="2E552C0B" w:rsidR="004B67AE" w:rsidRDefault="004B67AE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4B67AE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F162C9D" wp14:editId="24D5CD95">
            <wp:extent cx="5939790" cy="5193665"/>
            <wp:effectExtent l="0" t="0" r="3810" b="6985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9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6AD4" w14:textId="2A1A0FC6" w:rsidR="00E4498B" w:rsidRDefault="00E4498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1166E79" w14:textId="4BD5F225" w:rsidR="00E4498B" w:rsidRDefault="00E4498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Possiamo notare come la tabella </w:t>
      </w:r>
      <w:r w:rsidRPr="001E666F">
        <w:rPr>
          <w:rStyle w:val="Titolodellibro"/>
          <w:rFonts w:ascii="Tahoma" w:hAnsi="Tahoma" w:cs="Tahoma"/>
          <w:b w:val="0"/>
          <w:sz w:val="24"/>
        </w:rPr>
        <w:t>Date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non è stata collegata automaticamente, questo perché c’è ambiguità e dobbiamo decidere su quale data verranno effettuate le an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alisi. Supponiamo di scegliere </w:t>
      </w:r>
      <w:r w:rsidRPr="001E666F">
        <w:rPr>
          <w:rStyle w:val="Titolodellibro"/>
          <w:rFonts w:ascii="Tahoma" w:hAnsi="Tahoma" w:cs="Tahoma"/>
          <w:b w:val="0"/>
          <w:sz w:val="24"/>
        </w:rPr>
        <w:t>Order Date</w:t>
      </w:r>
      <w:r w:rsidR="00F01ACA">
        <w:rPr>
          <w:rStyle w:val="Titolodellibro"/>
          <w:rFonts w:ascii="Tahoma" w:hAnsi="Tahoma" w:cs="Tahoma"/>
          <w:b w:val="0"/>
          <w:i w:val="0"/>
          <w:sz w:val="24"/>
        </w:rPr>
        <w:t>: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 xml:space="preserve"> occorre andare su </w:t>
      </w:r>
      <w:r w:rsidR="001E666F" w:rsidRPr="001E666F">
        <w:rPr>
          <w:rStyle w:val="Titolodellibro"/>
          <w:rFonts w:ascii="Tahoma" w:hAnsi="Tahoma" w:cs="Tahoma"/>
          <w:b w:val="0"/>
          <w:sz w:val="24"/>
        </w:rPr>
        <w:t>Nuova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F01ACA">
        <w:rPr>
          <w:rStyle w:val="Titolodellibro"/>
          <w:rFonts w:ascii="Tahoma" w:hAnsi="Tahoma" w:cs="Tahoma"/>
          <w:b w:val="0"/>
          <w:i w:val="0"/>
          <w:sz w:val="24"/>
        </w:rPr>
        <w:t xml:space="preserve">e nella schermata che si aprirà, </w:t>
      </w:r>
      <w:r>
        <w:rPr>
          <w:rStyle w:val="Titolodellibro"/>
          <w:rFonts w:ascii="Tahoma" w:hAnsi="Tahoma" w:cs="Tahoma"/>
          <w:b w:val="0"/>
          <w:i w:val="0"/>
          <w:sz w:val="24"/>
        </w:rPr>
        <w:t>occorre selezionare le tabelle e le colonne come in figura</w:t>
      </w:r>
      <w:r w:rsidR="00B14574">
        <w:rPr>
          <w:rStyle w:val="Titolodellibro"/>
          <w:rFonts w:ascii="Tahoma" w:hAnsi="Tahoma" w:cs="Tahoma"/>
          <w:b w:val="0"/>
          <w:i w:val="0"/>
          <w:sz w:val="24"/>
        </w:rPr>
        <w:t xml:space="preserve"> poiché il legame è definito dalle selezioni effettuate.</w:t>
      </w:r>
    </w:p>
    <w:p w14:paraId="05D246B7" w14:textId="77777777" w:rsidR="00E4498B" w:rsidRDefault="00E4498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4DBE0B7" w14:textId="7F45B115" w:rsidR="00E4498B" w:rsidRDefault="00E4498B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4498B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10CB6994" wp14:editId="35193639">
            <wp:extent cx="5676900" cy="5318225"/>
            <wp:effectExtent l="0" t="0" r="0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83602" cy="532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</w:p>
    <w:p w14:paraId="2FA76ABE" w14:textId="44B6B518" w:rsidR="00605B25" w:rsidRDefault="00605B25" w:rsidP="00E354F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1314F7E" w14:textId="4B3F5185" w:rsidR="009A5D87" w:rsidRDefault="00F01ACA">
      <w:pPr>
        <w:widowControl/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Alla fine della procedura, </w:t>
      </w:r>
      <w:r w:rsidR="009A5D87">
        <w:rPr>
          <w:rStyle w:val="Titolodellibro"/>
          <w:rFonts w:ascii="Tahoma" w:hAnsi="Tahoma" w:cs="Tahoma"/>
          <w:b w:val="0"/>
          <w:i w:val="0"/>
          <w:sz w:val="24"/>
        </w:rPr>
        <w:t>assicurarsi che le relazioni siano come in figura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075274">
        <w:rPr>
          <w:rStyle w:val="Titolodellibro"/>
          <w:rFonts w:ascii="Tahoma" w:hAnsi="Tahoma" w:cs="Tahoma"/>
          <w:b w:val="0"/>
          <w:i w:val="0"/>
          <w:sz w:val="24"/>
        </w:rPr>
        <w:t>poiché il rilevamento automatico potrebbe aver sbagliato</w:t>
      </w:r>
      <w:r w:rsidR="009A5D87"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0FDB19FB" w14:textId="77777777" w:rsidR="009A5D87" w:rsidRDefault="009A5D87">
      <w:pPr>
        <w:widowControl/>
        <w:spacing w:line="240" w:lineRule="auto"/>
        <w:rPr>
          <w:noProof/>
        </w:rPr>
      </w:pPr>
    </w:p>
    <w:p w14:paraId="304E2ACB" w14:textId="7E700ED7" w:rsidR="00605B25" w:rsidRDefault="009A5D87">
      <w:pPr>
        <w:widowControl/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noProof/>
        </w:rPr>
        <w:drawing>
          <wp:inline distT="0" distB="0" distL="0" distR="0" wp14:anchorId="2BF64EFC" wp14:editId="32F39884">
            <wp:extent cx="5939790" cy="2025650"/>
            <wp:effectExtent l="0" t="0" r="381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B25">
        <w:rPr>
          <w:rStyle w:val="Titolodellibro"/>
          <w:rFonts w:ascii="Tahoma" w:hAnsi="Tahoma" w:cs="Tahoma"/>
          <w:b w:val="0"/>
          <w:i w:val="0"/>
          <w:sz w:val="24"/>
        </w:rPr>
        <w:br w:type="page"/>
      </w:r>
    </w:p>
    <w:p w14:paraId="028827BC" w14:textId="48B480CE" w:rsidR="00605B25" w:rsidRDefault="00605B25" w:rsidP="00605B25">
      <w:pPr>
        <w:pStyle w:val="Titolo1"/>
        <w:spacing w:line="240" w:lineRule="auto"/>
        <w:rPr>
          <w:rStyle w:val="Titolodellibro"/>
          <w:rFonts w:ascii="Tahoma" w:hAnsi="Tahoma" w:cs="Tahoma"/>
          <w:b/>
          <w:i w:val="0"/>
          <w:sz w:val="36"/>
          <w:szCs w:val="36"/>
        </w:rPr>
      </w:pPr>
      <w:r>
        <w:rPr>
          <w:rStyle w:val="Titolodellibro"/>
          <w:rFonts w:ascii="Tahoma" w:hAnsi="Tahoma" w:cs="Tahoma"/>
          <w:b/>
          <w:i w:val="0"/>
          <w:sz w:val="36"/>
          <w:szCs w:val="36"/>
        </w:rPr>
        <w:lastRenderedPageBreak/>
        <w:t>Data Model Definition</w:t>
      </w:r>
    </w:p>
    <w:p w14:paraId="4FBE31C8" w14:textId="4E88A26B" w:rsidR="00605B25" w:rsidRDefault="00605B25" w:rsidP="00605B25"/>
    <w:p w14:paraId="423911A2" w14:textId="74CEABCE" w:rsid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44567">
        <w:rPr>
          <w:rStyle w:val="Titolodellibro"/>
          <w:rFonts w:ascii="Tahoma" w:hAnsi="Tahoma" w:cs="Tahoma"/>
          <w:b w:val="0"/>
          <w:i w:val="0"/>
          <w:sz w:val="24"/>
        </w:rPr>
        <w:t xml:space="preserve">Procediamo a creare </w:t>
      </w:r>
      <w:proofErr w:type="gramStart"/>
      <w:r w:rsidRPr="00B44567">
        <w:rPr>
          <w:rStyle w:val="Titolodellibro"/>
          <w:rFonts w:ascii="Tahoma" w:hAnsi="Tahoma" w:cs="Tahoma"/>
          <w:b w:val="0"/>
          <w:i w:val="0"/>
          <w:sz w:val="24"/>
        </w:rPr>
        <w:t>il data</w:t>
      </w:r>
      <w:proofErr w:type="gramEnd"/>
      <w:r w:rsidRPr="00B44567">
        <w:rPr>
          <w:rStyle w:val="Titolodellibro"/>
          <w:rFonts w:ascii="Tahoma" w:hAnsi="Tahoma" w:cs="Tahoma"/>
          <w:b w:val="0"/>
          <w:i w:val="0"/>
          <w:sz w:val="24"/>
        </w:rPr>
        <w:t xml:space="preserve"> model.</w:t>
      </w:r>
    </w:p>
    <w:p w14:paraId="37A200E3" w14:textId="5D08D277" w:rsid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67EFC71" w14:textId="0E80BF60" w:rsidR="001C44C4" w:rsidRDefault="001C44C4" w:rsidP="001C44C4">
      <w:pPr>
        <w:pStyle w:val="Titolo2"/>
        <w:spacing w:line="240" w:lineRule="auto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 w:rsidRPr="001C44C4"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t>Contrassegna come tabella data</w:t>
      </w:r>
    </w:p>
    <w:p w14:paraId="7C3A86D6" w14:textId="77777777" w:rsidR="001C44C4" w:rsidRPr="001C44C4" w:rsidRDefault="001C44C4" w:rsidP="001C44C4"/>
    <w:p w14:paraId="4CF7999D" w14:textId="4DF67FD1" w:rsidR="00B44567" w:rsidRP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44567">
        <w:rPr>
          <w:rStyle w:val="Titolodellibro"/>
          <w:rFonts w:ascii="Tahoma" w:hAnsi="Tahoma" w:cs="Tahoma"/>
          <w:b w:val="0"/>
          <w:i w:val="0"/>
          <w:sz w:val="24"/>
        </w:rPr>
        <w:t xml:space="preserve">Per </w:t>
      </w:r>
      <w:r w:rsidR="00CB6B9D">
        <w:rPr>
          <w:rStyle w:val="Titolodellibro"/>
          <w:rFonts w:ascii="Tahoma" w:hAnsi="Tahoma" w:cs="Tahoma"/>
          <w:b w:val="0"/>
          <w:i w:val="0"/>
          <w:sz w:val="24"/>
        </w:rPr>
        <w:t>poter utilizzare delle funzioni native che operano sulle date</w:t>
      </w:r>
      <w:r w:rsidRPr="00B44567">
        <w:rPr>
          <w:rStyle w:val="Titolodellibro"/>
          <w:rFonts w:ascii="Tahoma" w:hAnsi="Tahoma" w:cs="Tahoma"/>
          <w:b w:val="0"/>
          <w:i w:val="0"/>
          <w:sz w:val="24"/>
        </w:rPr>
        <w:t xml:space="preserve"> è molto utile contrassegnare la tabella che contiene il calendario come tabella data</w:t>
      </w:r>
      <w:r w:rsidR="00CB6B9D"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1B9B0853" w14:textId="259B0B68" w:rsidR="00B44567" w:rsidRP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811518C" w14:textId="58653339" w:rsidR="00B44567" w:rsidRP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44567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05BCEF83" wp14:editId="5F4A7647">
            <wp:extent cx="5257800" cy="2980207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3298" cy="298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6CC49" w14:textId="46A863CD" w:rsidR="00B44567" w:rsidRP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B4990DA" w14:textId="5FA2EE53" w:rsidR="00B44567" w:rsidRDefault="00B44567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44567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40AF66DA" wp14:editId="78BBDF85">
            <wp:extent cx="4895850" cy="3206495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05654" cy="3212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E189" w14:textId="00FC0EAD" w:rsid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28E7AC9" w14:textId="6D8BCC6E" w:rsidR="001C44C4" w:rsidRDefault="001C44C4" w:rsidP="001C44C4">
      <w:pPr>
        <w:pStyle w:val="Titolo2"/>
        <w:spacing w:line="240" w:lineRule="auto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lastRenderedPageBreak/>
        <w:t>Nascondere le colonne nel modello</w:t>
      </w:r>
    </w:p>
    <w:p w14:paraId="272E7DB7" w14:textId="3D99A2BB" w:rsidR="001C44C4" w:rsidRDefault="001C44C4" w:rsidP="001C44C4"/>
    <w:p w14:paraId="4A04C430" w14:textId="59348FA3" w:rsidR="001C44C4" w:rsidRPr="001C44C4" w:rsidRDefault="001C44C4" w:rsidP="001C44C4">
      <w:pPr>
        <w:rPr>
          <w:rStyle w:val="Titolodellibro"/>
          <w:rFonts w:ascii="Tahoma" w:hAnsi="Tahoma" w:cs="Tahoma"/>
          <w:b w:val="0"/>
          <w:i w:val="0"/>
          <w:sz w:val="24"/>
        </w:rPr>
      </w:pPr>
      <w:r w:rsidRPr="001C44C4">
        <w:rPr>
          <w:rStyle w:val="Titolodellibro"/>
          <w:rFonts w:ascii="Tahoma" w:hAnsi="Tahoma" w:cs="Tahoma"/>
          <w:b w:val="0"/>
          <w:i w:val="0"/>
          <w:sz w:val="24"/>
        </w:rPr>
        <w:t>Molte colonne non sono utili ai fini delle analisi o sono utilizzate solamente per mettere in relazione le tabelle. È consigliabile nasconderle</w:t>
      </w:r>
      <w:r w:rsidR="007F419E">
        <w:rPr>
          <w:rStyle w:val="Titolodellibro"/>
          <w:rFonts w:ascii="Tahoma" w:hAnsi="Tahoma" w:cs="Tahoma"/>
          <w:b w:val="0"/>
          <w:i w:val="0"/>
          <w:sz w:val="24"/>
        </w:rPr>
        <w:t xml:space="preserve"> ai fini del report</w:t>
      </w:r>
      <w:r>
        <w:rPr>
          <w:rStyle w:val="Titolodellibro"/>
          <w:rFonts w:ascii="Tahoma" w:hAnsi="Tahoma" w:cs="Tahoma"/>
          <w:b w:val="0"/>
          <w:i w:val="0"/>
          <w:sz w:val="24"/>
        </w:rPr>
        <w:t>, come di seguito</w:t>
      </w:r>
      <w:r w:rsidRPr="001C44C4"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062E6914" w14:textId="77777777" w:rsidR="001C44C4" w:rsidRPr="001C44C4" w:rsidRDefault="001C44C4" w:rsidP="001C44C4">
      <w:pPr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0CBB93E" w14:textId="7EB91F8B" w:rsidR="001C44C4" w:rsidRP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1C44C4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1EFC1D9F" wp14:editId="03C7C378">
            <wp:extent cx="5939790" cy="2372995"/>
            <wp:effectExtent l="0" t="0" r="3810" b="825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E6391" w14:textId="3AFB09F8" w:rsid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BBA476F" w14:textId="2DBBA146" w:rsid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Di seguito l’elenco delle colonne da nascondere:</w:t>
      </w:r>
    </w:p>
    <w:p w14:paraId="1226D7B8" w14:textId="77777777" w:rsidR="007F419E" w:rsidRDefault="007F419E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tbl>
      <w:tblPr>
        <w:tblW w:w="0" w:type="auto"/>
        <w:tblInd w:w="720" w:type="dxa"/>
        <w:tblBorders>
          <w:top w:val="single" w:sz="6" w:space="0" w:color="BBBBBB"/>
          <w:left w:val="single" w:sz="6" w:space="0" w:color="BBBBBB"/>
          <w:bottom w:val="single" w:sz="6" w:space="0" w:color="BBBBBB"/>
          <w:right w:val="single" w:sz="6" w:space="0" w:color="BBBBBB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table"/>
      </w:tblPr>
      <w:tblGrid>
        <w:gridCol w:w="2435"/>
        <w:gridCol w:w="2732"/>
      </w:tblGrid>
      <w:tr w:rsidR="007F419E" w:rsidRPr="00802DCC" w14:paraId="2149049D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50774B5D" w14:textId="6BA5096C" w:rsidR="007F419E" w:rsidRPr="00802DCC" w:rsidRDefault="007F419E" w:rsidP="00E626DD">
            <w:pPr>
              <w:rPr>
                <w:rFonts w:ascii="Tahoma" w:hAnsi="Tahoma" w:cs="Tahoma"/>
                <w:b/>
                <w:sz w:val="24"/>
              </w:rPr>
            </w:pPr>
            <w:r>
              <w:rPr>
                <w:rFonts w:ascii="Tahoma" w:hAnsi="Tahoma" w:cs="Tahoma"/>
                <w:b/>
                <w:sz w:val="24"/>
              </w:rPr>
              <w:t>Tabella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EDEDED"/>
            <w:tcMar>
              <w:top w:w="150" w:type="dxa"/>
              <w:left w:w="120" w:type="dxa"/>
              <w:bottom w:w="150" w:type="dxa"/>
              <w:right w:w="120" w:type="dxa"/>
            </w:tcMar>
            <w:vAlign w:val="center"/>
            <w:hideMark/>
          </w:tcPr>
          <w:p w14:paraId="0B92FEE3" w14:textId="796DE11A" w:rsidR="007F419E" w:rsidRPr="00802DCC" w:rsidRDefault="007F419E" w:rsidP="00E626DD">
            <w:pPr>
              <w:rPr>
                <w:rFonts w:ascii="Tahoma" w:hAnsi="Tahoma" w:cs="Tahoma"/>
                <w:b/>
                <w:sz w:val="24"/>
              </w:rPr>
            </w:pPr>
            <w:r>
              <w:rPr>
                <w:rFonts w:ascii="Tahoma" w:hAnsi="Tahoma" w:cs="Tahoma"/>
                <w:b/>
                <w:sz w:val="24"/>
              </w:rPr>
              <w:t>Colonna</w:t>
            </w:r>
          </w:p>
        </w:tc>
      </w:tr>
      <w:tr w:rsidR="007F419E" w:rsidRPr="00802DCC" w14:paraId="42295B5B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0942ACB7" w14:textId="263E6EE0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Internet Sales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DE8AC5D" w14:textId="3A639646" w:rsidR="007F419E" w:rsidRPr="007F419E" w:rsidRDefault="007F419E" w:rsidP="00E626DD">
            <w:pPr>
              <w:rPr>
                <w:rFonts w:ascii="Tahoma" w:hAnsi="Tahoma" w:cs="Tahoma"/>
                <w:sz w:val="24"/>
              </w:rPr>
            </w:pPr>
            <w:r w:rsidRPr="007F419E">
              <w:rPr>
                <w:rFonts w:ascii="Tahoma" w:hAnsi="Tahoma" w:cs="Tahoma"/>
                <w:sz w:val="24"/>
              </w:rPr>
              <w:t>Product Id</w:t>
            </w:r>
          </w:p>
        </w:tc>
      </w:tr>
      <w:tr w:rsidR="007F419E" w:rsidRPr="00802DCC" w14:paraId="7EB37286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7A2774B" w14:textId="3EAD95B9" w:rsidR="007F419E" w:rsidRPr="00802DCC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Internet Sales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3EC74BCB" w14:textId="575BC193" w:rsidR="007F419E" w:rsidRPr="00802DCC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Customer</w:t>
            </w:r>
            <w:proofErr w:type="spellEnd"/>
            <w:r w:rsidRPr="007F419E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44116189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453D7F55" w14:textId="6F39B3D4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Internet Sales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34AB512" w14:textId="45DA4892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Promotion Id</w:t>
            </w:r>
          </w:p>
        </w:tc>
      </w:tr>
      <w:tr w:rsidR="007F419E" w:rsidRPr="00802DCC" w14:paraId="791ACD09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9D7911F" w14:textId="1A2810CD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Internet Sales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0DE72FA0" w14:textId="7FF85DBB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Currency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34955045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438D027" w14:textId="79AA849C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Internet Sales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629621A3" w14:textId="66B065B1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Sales </w:t>
            </w:r>
            <w:proofErr w:type="spellStart"/>
            <w:r>
              <w:rPr>
                <w:rFonts w:ascii="Tahoma" w:hAnsi="Tahoma" w:cs="Tahoma"/>
                <w:sz w:val="24"/>
              </w:rPr>
              <w:t>Territory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536390EC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5F3529AD" w14:textId="205CDB69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Customer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  <w:hideMark/>
          </w:tcPr>
          <w:p w14:paraId="158CBE0C" w14:textId="09AF1E3F" w:rsidR="007F419E" w:rsidRPr="00802DCC" w:rsidRDefault="007F419E" w:rsidP="00E626DD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Customer</w:t>
            </w:r>
            <w:proofErr w:type="spellEnd"/>
            <w:r w:rsidRPr="007F419E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13AA490E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781F269E" w14:textId="7FC8EE2A" w:rsidR="007F419E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Customer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5E198258" w14:textId="601C2BDC" w:rsidR="007F419E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Geography</w:t>
            </w:r>
            <w:proofErr w:type="spellEnd"/>
            <w:r w:rsidRPr="007F419E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3640C4DE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7F4A86DB" w14:textId="4A45B04E" w:rsidR="007F419E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Geography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9247246" w14:textId="2BE1F2F2" w:rsidR="007F419E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Geography</w:t>
            </w:r>
            <w:proofErr w:type="spellEnd"/>
            <w:r w:rsidRPr="007F419E"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7C5BCBEC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1FA9771" w14:textId="1D46D2EE" w:rsidR="007F419E" w:rsidRDefault="007F419E" w:rsidP="007F419E">
            <w:pPr>
              <w:rPr>
                <w:rFonts w:ascii="Tahoma" w:hAnsi="Tahoma" w:cs="Tahoma"/>
                <w:sz w:val="24"/>
              </w:rPr>
            </w:pPr>
            <w:proofErr w:type="spellStart"/>
            <w:r>
              <w:rPr>
                <w:rFonts w:ascii="Tahoma" w:hAnsi="Tahoma" w:cs="Tahoma"/>
                <w:sz w:val="24"/>
              </w:rPr>
              <w:t>Geography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590BAD1" w14:textId="42810A35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Sales </w:t>
            </w:r>
            <w:proofErr w:type="spellStart"/>
            <w:r>
              <w:rPr>
                <w:rFonts w:ascii="Tahoma" w:hAnsi="Tahoma" w:cs="Tahoma"/>
                <w:sz w:val="24"/>
              </w:rPr>
              <w:t>Territory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44DD9C0D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2382808F" w14:textId="512B3BD2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Product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08AB8BA" w14:textId="23ACDBE0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>Product Id</w:t>
            </w:r>
          </w:p>
        </w:tc>
      </w:tr>
      <w:tr w:rsidR="007F419E" w:rsidRPr="00802DCC" w14:paraId="5F3120B1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769DC01" w14:textId="053D1F8B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lastRenderedPageBreak/>
              <w:t>Product</w:t>
            </w:r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632A0C92" w14:textId="2792D9EF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Subcategory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775DB105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03B4F726" w14:textId="6C2A5BCB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507A1AA9" w14:textId="2F1D75C4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Category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7DFA0063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277C9944" w14:textId="340D6117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Subcategory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72107F8C" w14:textId="739D5050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Subcategory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  <w:tr w:rsidR="007F419E" w:rsidRPr="00802DCC" w14:paraId="402238E5" w14:textId="77777777" w:rsidTr="00E626DD">
        <w:trPr>
          <w:cantSplit/>
          <w:trHeight w:hRule="exact" w:val="454"/>
        </w:trPr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3D5A378A" w14:textId="4163CE2C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Subcategory</w:t>
            </w:r>
            <w:proofErr w:type="spellEnd"/>
          </w:p>
        </w:tc>
        <w:tc>
          <w:tcPr>
            <w:tcW w:w="0" w:type="auto"/>
            <w:tcBorders>
              <w:top w:val="single" w:sz="6" w:space="0" w:color="BBBBBB"/>
              <w:left w:val="single" w:sz="6" w:space="0" w:color="BBBBBB"/>
              <w:bottom w:val="single" w:sz="6" w:space="0" w:color="BBBBBB"/>
              <w:right w:val="single" w:sz="6" w:space="0" w:color="BBBBBB"/>
            </w:tcBorders>
            <w:shd w:val="clear" w:color="auto" w:fill="auto"/>
            <w:tcMar>
              <w:top w:w="150" w:type="dxa"/>
              <w:left w:w="120" w:type="dxa"/>
              <w:bottom w:w="150" w:type="dxa"/>
              <w:right w:w="120" w:type="dxa"/>
            </w:tcMar>
          </w:tcPr>
          <w:p w14:paraId="491184D8" w14:textId="751EF61C" w:rsidR="007F419E" w:rsidRDefault="007F419E" w:rsidP="007F419E">
            <w:pPr>
              <w:rPr>
                <w:rFonts w:ascii="Tahoma" w:hAnsi="Tahoma" w:cs="Tahoma"/>
                <w:sz w:val="24"/>
              </w:rPr>
            </w:pPr>
            <w:r>
              <w:rPr>
                <w:rFonts w:ascii="Tahoma" w:hAnsi="Tahoma" w:cs="Tahoma"/>
                <w:sz w:val="24"/>
              </w:rPr>
              <w:t xml:space="preserve">Product </w:t>
            </w:r>
            <w:proofErr w:type="spellStart"/>
            <w:r>
              <w:rPr>
                <w:rFonts w:ascii="Tahoma" w:hAnsi="Tahoma" w:cs="Tahoma"/>
                <w:sz w:val="24"/>
              </w:rPr>
              <w:t>Category</w:t>
            </w:r>
            <w:proofErr w:type="spellEnd"/>
            <w:r>
              <w:rPr>
                <w:rFonts w:ascii="Tahoma" w:hAnsi="Tahoma" w:cs="Tahoma"/>
                <w:sz w:val="24"/>
              </w:rPr>
              <w:t xml:space="preserve"> Id</w:t>
            </w:r>
          </w:p>
        </w:tc>
      </w:tr>
    </w:tbl>
    <w:p w14:paraId="50A3C318" w14:textId="186387B2" w:rsidR="001C44C4" w:rsidRDefault="001C44C4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350EC1A" w14:textId="57121768" w:rsidR="007F419E" w:rsidRDefault="007F419E" w:rsidP="007F419E">
      <w:pPr>
        <w:pStyle w:val="Titolo2"/>
        <w:spacing w:line="240" w:lineRule="auto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 w:rsidRPr="007F419E"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t xml:space="preserve">Creare colonne calcolate </w:t>
      </w:r>
    </w:p>
    <w:p w14:paraId="3D59860A" w14:textId="4436BC8E" w:rsidR="007F419E" w:rsidRPr="00E16866" w:rsidRDefault="007F419E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2EC67CF" w14:textId="2C4DBCB9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16866">
        <w:rPr>
          <w:rStyle w:val="Titolodellibro"/>
          <w:rFonts w:ascii="Tahoma" w:hAnsi="Tahoma" w:cs="Tahoma"/>
          <w:b w:val="0"/>
          <w:i w:val="0"/>
          <w:sz w:val="24"/>
        </w:rPr>
        <w:t>In questa lezione verranno creati nuovi dati nel modello aggiungendo colonne calcolate. Una colonna calcolata è basata su</w:t>
      </w:r>
      <w:r>
        <w:rPr>
          <w:rStyle w:val="Titolodellibro"/>
          <w:rFonts w:ascii="Tahoma" w:hAnsi="Tahoma" w:cs="Tahoma"/>
          <w:b w:val="0"/>
          <w:i w:val="0"/>
          <w:sz w:val="24"/>
        </w:rPr>
        <w:t>i dati già presenti nel modello e viene espressa tramite una formula in ling</w:t>
      </w:r>
      <w:r w:rsidR="00F01ACA">
        <w:rPr>
          <w:rStyle w:val="Titolodellibro"/>
          <w:rFonts w:ascii="Tahoma" w:hAnsi="Tahoma" w:cs="Tahoma"/>
          <w:b w:val="0"/>
          <w:i w:val="0"/>
          <w:sz w:val="24"/>
        </w:rPr>
        <w:t>uaggio DAX, che è un linguaggio dalla sintassi molto simile a quella delle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formule Excel.</w:t>
      </w:r>
    </w:p>
    <w:p w14:paraId="69CE803A" w14:textId="77777777" w:rsidR="00E16866" w:rsidRP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1B268BF" w14:textId="64E07916" w:rsidR="007F419E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Andando nella sezione Dati, selezionare la tabella Date fare click sul pulsante Nuova Colonna:</w:t>
      </w:r>
    </w:p>
    <w:p w14:paraId="129221E1" w14:textId="7264CCE6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16866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6ECC812E" wp14:editId="15F851BF">
            <wp:extent cx="5939790" cy="2113915"/>
            <wp:effectExtent l="0" t="0" r="3810" b="635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57C75" w14:textId="7C451A10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205C37D" w14:textId="795FDE8B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Successivamente inserire la formula seguente, dove la parte prima del simbolo “=” definisce il nome della nuova colonna:</w:t>
      </w:r>
    </w:p>
    <w:p w14:paraId="147BC378" w14:textId="77777777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3E4AD65" w14:textId="6DE97AC5" w:rsidR="00E16866" w:rsidRPr="001E666F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Month Calendar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RIGHT(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" " &amp; FORMAT([Month];"#0"); 2) &amp; " - " &amp; [Month Name]</w:t>
      </w:r>
    </w:p>
    <w:p w14:paraId="3117D692" w14:textId="7A8F7461" w:rsidR="00E16866" w:rsidRPr="00E626DD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6C70A92B" w14:textId="0E4C9039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16866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33A5E95" wp14:editId="24F962B5">
            <wp:extent cx="5939790" cy="1905635"/>
            <wp:effectExtent l="0" t="0" r="381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5A5B6" w14:textId="05FA75F0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48B2B36" w14:textId="3ED5F85A" w:rsidR="00E16866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Con le st</w:t>
      </w:r>
      <w:r w:rsidR="00193B4E">
        <w:rPr>
          <w:rStyle w:val="Titolodellibro"/>
          <w:rFonts w:ascii="Tahoma" w:hAnsi="Tahoma" w:cs="Tahoma"/>
          <w:b w:val="0"/>
          <w:i w:val="0"/>
          <w:sz w:val="24"/>
        </w:rPr>
        <w:t>esse modalità creare la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seguente colonna in </w:t>
      </w:r>
      <w:r w:rsidRPr="001E666F">
        <w:rPr>
          <w:rStyle w:val="Titolodellibro"/>
          <w:rFonts w:ascii="Tahoma" w:hAnsi="Tahoma" w:cs="Tahoma"/>
          <w:b w:val="0"/>
          <w:sz w:val="24"/>
        </w:rPr>
        <w:t>Date</w:t>
      </w:r>
      <w:r w:rsidR="00193B4E">
        <w:rPr>
          <w:rStyle w:val="Titolodellibro"/>
          <w:rFonts w:ascii="Tahoma" w:hAnsi="Tahoma" w:cs="Tahoma"/>
          <w:b w:val="0"/>
          <w:i w:val="0"/>
          <w:sz w:val="24"/>
        </w:rPr>
        <w:t>, che consentirà di dare un ordinamento per il giorno della settimana</w:t>
      </w:r>
      <w:r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0140427D" w14:textId="7934ACB2" w:rsidR="00E16866" w:rsidRPr="001E666F" w:rsidRDefault="00193B4E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Day of Week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RIGHT(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" " &amp; FORMAT([Day Number Of Week];"#0"); 2) &amp; " - " &amp; [Day Name]</w:t>
      </w:r>
    </w:p>
    <w:p w14:paraId="69E89B8B" w14:textId="1BA41CCF" w:rsidR="00E16866" w:rsidRPr="00E626DD" w:rsidRDefault="00E1686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01F1E79A" w14:textId="6E897815" w:rsidR="00E16866" w:rsidRDefault="005B0BBF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Nella tabella Product c</w:t>
      </w:r>
      <w:r w:rsidR="00193B4E">
        <w:rPr>
          <w:rStyle w:val="Titolodellibro"/>
          <w:rFonts w:ascii="Tahoma" w:hAnsi="Tahoma" w:cs="Tahoma"/>
          <w:b w:val="0"/>
          <w:i w:val="0"/>
          <w:sz w:val="24"/>
        </w:rPr>
        <w:t xml:space="preserve">reare la </w:t>
      </w:r>
      <w:r w:rsidR="00BA6A59">
        <w:rPr>
          <w:rStyle w:val="Titolodellibro"/>
          <w:rFonts w:ascii="Tahoma" w:hAnsi="Tahoma" w:cs="Tahoma"/>
          <w:b w:val="0"/>
          <w:i w:val="0"/>
          <w:sz w:val="24"/>
        </w:rPr>
        <w:t>colonna seguenti che ci serviranno per generare nelle prossime sezioni delle gerarchie</w:t>
      </w:r>
      <w:r w:rsidR="00193B4E">
        <w:rPr>
          <w:rStyle w:val="Titolodellibro"/>
          <w:rFonts w:ascii="Tahoma" w:hAnsi="Tahoma" w:cs="Tahoma"/>
          <w:b w:val="0"/>
          <w:i w:val="0"/>
          <w:sz w:val="24"/>
        </w:rPr>
        <w:t>:</w:t>
      </w:r>
    </w:p>
    <w:p w14:paraId="09003F6E" w14:textId="1161801D" w:rsidR="00FD726E" w:rsidRPr="001E666F" w:rsidRDefault="00FD726E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Product Category Name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RELATED(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'Product Category'[Product Category Name])</w:t>
      </w:r>
    </w:p>
    <w:p w14:paraId="371D6614" w14:textId="245FC473" w:rsidR="00193B4E" w:rsidRPr="001E666F" w:rsidRDefault="00FD726E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Product Subcategory Name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RELATED(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'Product Subcategory'[Product Subcategory Name])</w:t>
      </w:r>
    </w:p>
    <w:p w14:paraId="25966D4E" w14:textId="77777777" w:rsidR="00FD726E" w:rsidRPr="001E666F" w:rsidRDefault="00FD726E" w:rsidP="00B44567">
      <w:pPr>
        <w:spacing w:line="240" w:lineRule="auto"/>
        <w:rPr>
          <w:rStyle w:val="Titolodellibro"/>
          <w:rFonts w:ascii="Tahoma" w:hAnsi="Tahoma" w:cs="Tahoma"/>
          <w:b w:val="0"/>
          <w:sz w:val="24"/>
          <w:lang w:val="en-GB"/>
        </w:rPr>
      </w:pPr>
    </w:p>
    <w:p w14:paraId="1C727C02" w14:textId="6866C720" w:rsidR="005B0BBF" w:rsidRDefault="005B0BBF" w:rsidP="005B0BBF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Nella tabella Internet Sales creare la colonna seguente:</w:t>
      </w:r>
    </w:p>
    <w:p w14:paraId="5F0CC13D" w14:textId="186E8D67" w:rsidR="00193B4E" w:rsidRPr="001E666F" w:rsidRDefault="005B0BBF" w:rsidP="00B44567">
      <w:pPr>
        <w:spacing w:line="240" w:lineRule="auto"/>
        <w:rPr>
          <w:rStyle w:val="Titolodellibro"/>
          <w:rFonts w:ascii="Tahoma" w:hAnsi="Tahoma" w:cs="Tahoma"/>
          <w:b w:val="0"/>
          <w:sz w:val="24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>Margin = [Sales Amount]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-[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Total Product Cost]</w:t>
      </w:r>
    </w:p>
    <w:p w14:paraId="6433669B" w14:textId="22F43F5F" w:rsidR="005B0BBF" w:rsidRPr="00E626DD" w:rsidRDefault="005B0BBF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0F2FEB0B" w14:textId="112DFEA8" w:rsidR="005B0BBF" w:rsidRPr="00EA6081" w:rsidRDefault="00C31162" w:rsidP="00EA6081">
      <w:pPr>
        <w:pStyle w:val="Titolo2"/>
        <w:spacing w:line="240" w:lineRule="auto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 w:rsidRPr="00EA6081"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t>Creare misure</w:t>
      </w:r>
    </w:p>
    <w:p w14:paraId="4BBFF6B9" w14:textId="1E69026F" w:rsidR="00C31162" w:rsidRDefault="00C31162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D8F0D07" w14:textId="3B7C03FF" w:rsidR="00C31162" w:rsidRDefault="00C31162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31162">
        <w:rPr>
          <w:rStyle w:val="Titolodellibro"/>
          <w:rFonts w:ascii="Tahoma" w:hAnsi="Tahoma" w:cs="Tahoma"/>
          <w:b w:val="0"/>
          <w:i w:val="0"/>
          <w:sz w:val="24"/>
        </w:rPr>
        <w:t>In questa lezione verranno create misure da includere nel modello. Analogamen</w:t>
      </w:r>
      <w:r w:rsidR="00F01ACA">
        <w:rPr>
          <w:rStyle w:val="Titolodellibro"/>
          <w:rFonts w:ascii="Tahoma" w:hAnsi="Tahoma" w:cs="Tahoma"/>
          <w:b w:val="0"/>
          <w:i w:val="0"/>
          <w:sz w:val="24"/>
        </w:rPr>
        <w:t>te alle colonne calcolate</w:t>
      </w:r>
      <w:r w:rsidRPr="00C31162">
        <w:rPr>
          <w:rStyle w:val="Titolodellibro"/>
          <w:rFonts w:ascii="Tahoma" w:hAnsi="Tahoma" w:cs="Tahoma"/>
          <w:b w:val="0"/>
          <w:i w:val="0"/>
          <w:sz w:val="24"/>
        </w:rPr>
        <w:t xml:space="preserve"> nella lezione precedente, una misura è essenzialmente un calcolo creato utilizzando una formula DAX. A differenza delle colonne calcolate, tuttavia, le misure vengono valutate in base a un filtro selezionato dall'utente; ad esempio una colonna o un filtro dei dati specifico.</w:t>
      </w:r>
    </w:p>
    <w:p w14:paraId="1A19FACD" w14:textId="71B74357" w:rsidR="00C31162" w:rsidRDefault="00C31162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E9F5BA4" w14:textId="334DB8EB" w:rsidR="00C31162" w:rsidRDefault="000F600A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Così come</w:t>
      </w:r>
      <w:r w:rsidR="00A84DA2">
        <w:rPr>
          <w:rStyle w:val="Titolodellibro"/>
          <w:rFonts w:ascii="Tahoma" w:hAnsi="Tahoma" w:cs="Tahoma"/>
          <w:b w:val="0"/>
          <w:i w:val="0"/>
          <w:sz w:val="24"/>
        </w:rPr>
        <w:t xml:space="preserve"> fatto per le colonne 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nei passaggi precedenti, </w:t>
      </w:r>
      <w:r w:rsidR="00A84DA2">
        <w:rPr>
          <w:rStyle w:val="Titolodellibro"/>
          <w:rFonts w:ascii="Tahoma" w:hAnsi="Tahoma" w:cs="Tahoma"/>
          <w:b w:val="0"/>
          <w:i w:val="0"/>
          <w:sz w:val="24"/>
        </w:rPr>
        <w:t>procedere come di seguito:</w:t>
      </w:r>
    </w:p>
    <w:p w14:paraId="5F5D07DE" w14:textId="3323072B" w:rsidR="00AF7226" w:rsidRDefault="00AF722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AF7226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0C5F7D4C" wp14:editId="27E7D7D0">
            <wp:extent cx="5939790" cy="2727960"/>
            <wp:effectExtent l="0" t="0" r="381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6CA3F" w14:textId="4DC59CE3" w:rsidR="006138C0" w:rsidRPr="00E626DD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lang w:val="en-GB"/>
        </w:rPr>
      </w:pPr>
      <w:r w:rsidRPr="00E626DD">
        <w:rPr>
          <w:rStyle w:val="Titolodellibro"/>
          <w:rFonts w:ascii="Tahoma" w:hAnsi="Tahoma" w:cs="Tahoma"/>
          <w:b w:val="0"/>
          <w:i w:val="0"/>
          <w:lang w:val="en-GB"/>
        </w:rPr>
        <w:t xml:space="preserve">Days Current Quarter to Date = </w:t>
      </w:r>
      <w:proofErr w:type="gramStart"/>
      <w:r w:rsidRPr="00E626DD">
        <w:rPr>
          <w:rStyle w:val="Titolodellibro"/>
          <w:rFonts w:ascii="Tahoma" w:hAnsi="Tahoma" w:cs="Tahoma"/>
          <w:b w:val="0"/>
          <w:i w:val="0"/>
          <w:lang w:val="en-GB"/>
        </w:rPr>
        <w:t>COUNTROWS( DATESQTD</w:t>
      </w:r>
      <w:proofErr w:type="gramEnd"/>
      <w:r w:rsidRPr="00E626DD">
        <w:rPr>
          <w:rStyle w:val="Titolodellibro"/>
          <w:rFonts w:ascii="Tahoma" w:hAnsi="Tahoma" w:cs="Tahoma"/>
          <w:b w:val="0"/>
          <w:i w:val="0"/>
          <w:lang w:val="en-GB"/>
        </w:rPr>
        <w:t>( 'Date'[Date]))</w:t>
      </w:r>
    </w:p>
    <w:p w14:paraId="3B233AC9" w14:textId="5192F37B" w:rsidR="00AF7226" w:rsidRPr="00E626DD" w:rsidRDefault="00AF7226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3F681703" w14:textId="033406F2" w:rsidR="00A84DA2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Sempre nella tabella </w:t>
      </w:r>
      <w:r w:rsidRPr="001E666F">
        <w:rPr>
          <w:rStyle w:val="Titolodellibro"/>
          <w:rFonts w:ascii="Tahoma" w:hAnsi="Tahoma" w:cs="Tahoma"/>
          <w:b w:val="0"/>
          <w:sz w:val="24"/>
        </w:rPr>
        <w:t>Date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creare al seguente misura:</w:t>
      </w:r>
    </w:p>
    <w:p w14:paraId="7DFB22EB" w14:textId="77777777" w:rsidR="006138C0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F46147B" w14:textId="728F6825" w:rsidR="00A84DA2" w:rsidRPr="001E666F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Days in Current Quarter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COUNTROWS( DATESBETWEEN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( 'Date'[Date]; STARTOFQUARTER( LASTDATE('Date'[Date])); ENDOFQUARTER('Date'[Date])))</w:t>
      </w:r>
    </w:p>
    <w:p w14:paraId="029B5585" w14:textId="1C2C8F62" w:rsidR="006138C0" w:rsidRPr="00E626DD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75AE58B7" w14:textId="32D3C862" w:rsidR="006138C0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N</w:t>
      </w:r>
      <w:r w:rsidRPr="006138C0">
        <w:rPr>
          <w:rStyle w:val="Titolodellibro"/>
          <w:rFonts w:ascii="Tahoma" w:hAnsi="Tahoma" w:cs="Tahoma"/>
          <w:b w:val="0"/>
          <w:i w:val="0"/>
          <w:sz w:val="24"/>
        </w:rPr>
        <w:t>ella tabella Internet Sales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creare le seguenti misure:</w:t>
      </w:r>
    </w:p>
    <w:p w14:paraId="01BB22D5" w14:textId="77777777" w:rsidR="006138C0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7D67D39" w14:textId="6195382C" w:rsidR="006138C0" w:rsidRPr="001E666F" w:rsidRDefault="006138C0" w:rsidP="00B44567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Order Lines Count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COUNT(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[Sales Order Line Number])</w:t>
      </w:r>
    </w:p>
    <w:p w14:paraId="3B79BB70" w14:textId="4BB8FA04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Total Units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SUM(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[Order Quantity])</w:t>
      </w:r>
    </w:p>
    <w:p w14:paraId="48189559" w14:textId="48CAED24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Total Discount Amount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SUM(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[Discount Amount])</w:t>
      </w:r>
    </w:p>
    <w:p w14:paraId="7226531E" w14:textId="739FD283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Total Product Cost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SUM(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[Total Product Cost])</w:t>
      </w:r>
    </w:p>
    <w:p w14:paraId="434F934B" w14:textId="66E0B447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Total Sales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SUM(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[Sales Amount])</w:t>
      </w:r>
    </w:p>
    <w:p w14:paraId="5ED28594" w14:textId="08A9893C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>Internet Total Margin = SUM([Margin])</w:t>
      </w:r>
    </w:p>
    <w:p w14:paraId="4D5B56BB" w14:textId="4E9F55A3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Total Tax Amt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SUM(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[Tax Amt])</w:t>
      </w:r>
    </w:p>
    <w:p w14:paraId="3498DBE2" w14:textId="0B916AF0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>Internet Total Freight = SUM([Freight])</w:t>
      </w:r>
    </w:p>
    <w:p w14:paraId="769D719F" w14:textId="6D14BA83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Previous Quarter Margin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CALCULATE(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[Internet Total Margin];PREVIOUSQUARTER('Date'[Date]))</w:t>
      </w:r>
    </w:p>
    <w:p w14:paraId="111CCFE2" w14:textId="10BB7C27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Current Quarter Margin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TOTALQTD(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[Internet Total Margin];'Date'[Date])</w:t>
      </w:r>
    </w:p>
    <w:p w14:paraId="195FD2F7" w14:textId="57927C72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Previous Quarter Margin Proportion to QTD = [Internet Previous Quarter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Margin]*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([Days Current Quarter to Date]/[Days In Current Quarter])</w:t>
      </w:r>
    </w:p>
    <w:p w14:paraId="1324D5CD" w14:textId="77777777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Previous Quarter Sales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CALCULATE(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[Internet Total Sales];PREVIOUSQUARTER('Date'[Date]))</w:t>
      </w:r>
    </w:p>
    <w:p w14:paraId="39629416" w14:textId="59492A44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Current Quarter Sales =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TOTALQTD(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[Internet Total Sales];'Date'[Date])</w:t>
      </w:r>
    </w:p>
    <w:p w14:paraId="29CCFE9E" w14:textId="778EECDB" w:rsidR="006138C0" w:rsidRPr="001E666F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lang w:val="en-GB"/>
        </w:rPr>
      </w:pPr>
      <w:r w:rsidRPr="001E666F">
        <w:rPr>
          <w:rStyle w:val="Titolodellibro"/>
          <w:rFonts w:ascii="Tahoma" w:hAnsi="Tahoma" w:cs="Tahoma"/>
          <w:b w:val="0"/>
          <w:lang w:val="en-GB"/>
        </w:rPr>
        <w:t xml:space="preserve">Internet Previous Quarter Sales Proportion to QTD </w:t>
      </w:r>
      <w:proofErr w:type="gramStart"/>
      <w:r w:rsidRPr="001E666F">
        <w:rPr>
          <w:rStyle w:val="Titolodellibro"/>
          <w:rFonts w:ascii="Tahoma" w:hAnsi="Tahoma" w:cs="Tahoma"/>
          <w:b w:val="0"/>
          <w:lang w:val="en-GB"/>
        </w:rPr>
        <w:t>=[</w:t>
      </w:r>
      <w:proofErr w:type="gramEnd"/>
      <w:r w:rsidRPr="001E666F">
        <w:rPr>
          <w:rStyle w:val="Titolodellibro"/>
          <w:rFonts w:ascii="Tahoma" w:hAnsi="Tahoma" w:cs="Tahoma"/>
          <w:b w:val="0"/>
          <w:lang w:val="en-GB"/>
        </w:rPr>
        <w:t>Internet Previous Quarter Sales]*([Days Current Quarter to Date]/[Days In Current Quarter])</w:t>
      </w:r>
    </w:p>
    <w:p w14:paraId="4121885E" w14:textId="77777777" w:rsidR="006138C0" w:rsidRPr="00E626DD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  <w:lang w:val="en-GB"/>
        </w:rPr>
      </w:pPr>
    </w:p>
    <w:p w14:paraId="626CF5F7" w14:textId="77777777" w:rsidR="006138C0" w:rsidRPr="006138C0" w:rsidRDefault="006138C0" w:rsidP="006138C0">
      <w:pPr>
        <w:spacing w:line="270" w:lineRule="atLeast"/>
        <w:rPr>
          <w:rStyle w:val="Titolodellibro"/>
          <w:rFonts w:ascii="Tahoma" w:hAnsi="Tahoma" w:cs="Tahoma"/>
          <w:b w:val="0"/>
          <w:i w:val="0"/>
          <w:sz w:val="24"/>
        </w:rPr>
      </w:pPr>
      <w:r w:rsidRPr="006138C0">
        <w:rPr>
          <w:rStyle w:val="Titolodellibro"/>
          <w:rFonts w:ascii="Tahoma" w:hAnsi="Tahoma" w:cs="Tahoma"/>
          <w:b w:val="0"/>
          <w:i w:val="0"/>
          <w:sz w:val="24"/>
        </w:rPr>
        <w:t>Le misure create per la tabella Internet Sales possono essere utilizzate per analizzare dati finanziari critici, quali vendite, costi e margine di profitto per elementi definiti dal filtro selezionato dall'utente.</w:t>
      </w:r>
    </w:p>
    <w:p w14:paraId="2CABD00F" w14:textId="079C1919" w:rsidR="006138C0" w:rsidRDefault="006138C0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ED8C6D6" w14:textId="456C0DAA" w:rsidR="001D54B1" w:rsidRPr="00EA6081" w:rsidRDefault="001D54B1" w:rsidP="0058084C">
      <w:pPr>
        <w:pStyle w:val="Titolo2"/>
        <w:spacing w:line="240" w:lineRule="auto"/>
        <w:jc w:val="both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 w:rsidRPr="00EA6081"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t>Creare gerarchie</w:t>
      </w:r>
    </w:p>
    <w:p w14:paraId="0A7B7F8C" w14:textId="5651AAF3" w:rsidR="001D54B1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Per utilizzare le funzionalità di </w:t>
      </w:r>
      <w:proofErr w:type="spellStart"/>
      <w:r>
        <w:rPr>
          <w:rStyle w:val="Titolodellibro"/>
          <w:rFonts w:ascii="Tahoma" w:hAnsi="Tahoma" w:cs="Tahoma"/>
          <w:b w:val="0"/>
          <w:i w:val="0"/>
          <w:sz w:val="24"/>
        </w:rPr>
        <w:t>drill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-down dello strumento è utile creare delle </w:t>
      </w:r>
      <w:r>
        <w:rPr>
          <w:rStyle w:val="Titolodellibro"/>
          <w:rFonts w:ascii="Tahoma" w:hAnsi="Tahoma" w:cs="Tahoma"/>
          <w:b w:val="0"/>
          <w:i w:val="0"/>
          <w:sz w:val="24"/>
        </w:rPr>
        <w:lastRenderedPageBreak/>
        <w:t>gerarchie.</w:t>
      </w:r>
    </w:p>
    <w:p w14:paraId="16180FA3" w14:textId="341C8E26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686088B" w14:textId="074DA129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Andremo a creare la gerarchia tra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,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Subcategory</w:t>
      </w:r>
      <w:proofErr w:type="spellEnd"/>
      <w:r w:rsidRP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Category</w:t>
      </w:r>
      <w:proofErr w:type="spellEnd"/>
      <w:r w:rsidRP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presenti all’interno della tabella </w:t>
      </w:r>
      <w:r w:rsidRPr="001E666F">
        <w:rPr>
          <w:rStyle w:val="Titolodellibro"/>
          <w:rFonts w:ascii="Tahoma" w:hAnsi="Tahoma" w:cs="Tahoma"/>
          <w:b w:val="0"/>
          <w:sz w:val="24"/>
        </w:rPr>
        <w:t>Product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482C4483" w14:textId="77777777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6C270CC" w14:textId="083F813C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Clicchiamo destro su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</w:p>
    <w:p w14:paraId="5EE0392A" w14:textId="3069A27F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F8BA9EB" w14:textId="229537C8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A6A59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5189BDE9" wp14:editId="60BD8757">
            <wp:extent cx="3971925" cy="5508076"/>
            <wp:effectExtent l="0" t="0" r="0" b="0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77844" cy="551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FB57" w14:textId="52E1F03B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0C9F401" w14:textId="6C44643F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Rinominare come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Hierarchy</w:t>
      </w:r>
      <w:proofErr w:type="spellEnd"/>
    </w:p>
    <w:p w14:paraId="16C6AFF6" w14:textId="77777777" w:rsidR="001E666F" w:rsidRDefault="001E666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804ACC3" w14:textId="6F94D75C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A6A59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C16D1E5" wp14:editId="527F0034">
            <wp:extent cx="2563940" cy="1210485"/>
            <wp:effectExtent l="0" t="0" r="8255" b="889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563940" cy="12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CA524" w14:textId="15262BFF" w:rsidR="001D54B1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Trascinare come in figura all’interno della gerarchia anche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Subcategory</w:t>
      </w:r>
      <w:proofErr w:type="spellEnd"/>
      <w:r w:rsidRP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 w:rsidRPr="00BA6A59"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Category</w:t>
      </w:r>
      <w:proofErr w:type="spellEnd"/>
      <w:r w:rsidRP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</w:p>
    <w:p w14:paraId="7472933A" w14:textId="6C551C42" w:rsidR="00BA6A59" w:rsidRDefault="00BA6A5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829F80E" w14:textId="16A1F618" w:rsidR="000F4E84" w:rsidRDefault="000F4E8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F4E84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7CF303C7" wp14:editId="11E4EE98">
            <wp:extent cx="2344718" cy="676728"/>
            <wp:effectExtent l="0" t="0" r="0" b="9525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4718" cy="67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A506" w14:textId="65C95321" w:rsidR="000F4E84" w:rsidRDefault="000F4E8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787149E" w14:textId="117B69C7" w:rsidR="000F4E84" w:rsidRDefault="000F4E8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A questo punto le tabelle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Category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Pr="001E666F">
        <w:rPr>
          <w:rStyle w:val="Titolodellibro"/>
          <w:rFonts w:ascii="Tahoma" w:hAnsi="Tahoma" w:cs="Tahoma"/>
          <w:b w:val="0"/>
          <w:sz w:val="24"/>
        </w:rPr>
        <w:t xml:space="preserve">Product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Subcategory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sono diventati inutili ai fini del report, è quindi possibile nasconderle per intero:</w:t>
      </w:r>
    </w:p>
    <w:p w14:paraId="4695A7EC" w14:textId="2C868A22" w:rsidR="000F4E84" w:rsidRDefault="000F4E8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F4E84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724314F4" wp14:editId="1287CB68">
            <wp:extent cx="4594122" cy="2735504"/>
            <wp:effectExtent l="0" t="0" r="0" b="825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94122" cy="273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00DC" w14:textId="5723CED6" w:rsidR="00DB6EFD" w:rsidRDefault="00DB6EFD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3C2DC8F" w14:textId="776B590E" w:rsidR="00DB6EFD" w:rsidRPr="000377C2" w:rsidRDefault="00DB6EFD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377C2">
        <w:rPr>
          <w:rStyle w:val="Titolodellibro"/>
          <w:rFonts w:ascii="Tahoma" w:hAnsi="Tahoma" w:cs="Tahoma"/>
          <w:b w:val="0"/>
          <w:i w:val="0"/>
          <w:sz w:val="24"/>
        </w:rPr>
        <w:t>Creare sulla tabell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>a</w:t>
      </w:r>
      <w:r w:rsidRPr="000377C2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Pr="001E666F">
        <w:rPr>
          <w:rStyle w:val="Titolodellibro"/>
          <w:rFonts w:ascii="Tahoma" w:hAnsi="Tahoma" w:cs="Tahoma"/>
          <w:b w:val="0"/>
          <w:sz w:val="24"/>
        </w:rPr>
        <w:t>Date</w:t>
      </w:r>
      <w:r w:rsidRPr="000377C2">
        <w:rPr>
          <w:rStyle w:val="Titolodellibro"/>
          <w:rFonts w:ascii="Tahoma" w:hAnsi="Tahoma" w:cs="Tahoma"/>
          <w:b w:val="0"/>
          <w:i w:val="0"/>
          <w:sz w:val="24"/>
        </w:rPr>
        <w:t xml:space="preserve"> le seguenti gerarchie:</w:t>
      </w:r>
    </w:p>
    <w:p w14:paraId="198AB478" w14:textId="793A0E1F" w:rsidR="00DB6EFD" w:rsidRPr="000377C2" w:rsidRDefault="00DB6EFD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33CB3BF" w14:textId="0F16741E" w:rsidR="00DB6EFD" w:rsidRPr="000377C2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377C2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7B49854D" wp14:editId="4E8BD09C">
            <wp:extent cx="2247900" cy="1276350"/>
            <wp:effectExtent l="0" t="0" r="0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6EFD" w:rsidRPr="000377C2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Pr="000377C2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16AE7D71" wp14:editId="3F0F1D36">
            <wp:extent cx="2276475" cy="1314450"/>
            <wp:effectExtent l="0" t="0" r="9525" b="0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67C1" w14:textId="78A6548A" w:rsidR="000377C2" w:rsidRPr="000377C2" w:rsidRDefault="000377C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0063509" w14:textId="426579D7" w:rsidR="000377C2" w:rsidRPr="000377C2" w:rsidRDefault="000377C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377C2">
        <w:rPr>
          <w:rStyle w:val="Titolodellibro"/>
          <w:rFonts w:ascii="Tahoma" w:hAnsi="Tahoma" w:cs="Tahoma"/>
          <w:b w:val="0"/>
          <w:i w:val="0"/>
          <w:sz w:val="24"/>
        </w:rPr>
        <w:t xml:space="preserve">Creare nella tabella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Geography</w:t>
      </w:r>
      <w:proofErr w:type="spellEnd"/>
      <w:r w:rsidRPr="000377C2">
        <w:rPr>
          <w:rStyle w:val="Titolodellibro"/>
          <w:rFonts w:ascii="Tahoma" w:hAnsi="Tahoma" w:cs="Tahoma"/>
          <w:b w:val="0"/>
          <w:i w:val="0"/>
          <w:sz w:val="24"/>
        </w:rPr>
        <w:t xml:space="preserve"> la seguente gerarchia:</w:t>
      </w:r>
    </w:p>
    <w:p w14:paraId="49FFF795" w14:textId="77777777" w:rsidR="000377C2" w:rsidRPr="000377C2" w:rsidRDefault="000377C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19FFD52" w14:textId="33A94E11" w:rsidR="00DB6EFD" w:rsidRPr="000377C2" w:rsidRDefault="000377C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377C2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0124AB63" wp14:editId="76CF93D5">
            <wp:extent cx="2276475" cy="876300"/>
            <wp:effectExtent l="0" t="0" r="952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28D4" w14:textId="627ADBB1" w:rsidR="0006308F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147D85F" w14:textId="29231D87" w:rsidR="0006308F" w:rsidRPr="00EA6081" w:rsidRDefault="0006308F" w:rsidP="00EA6081">
      <w:pPr>
        <w:pStyle w:val="Titolo2"/>
        <w:spacing w:line="240" w:lineRule="auto"/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</w:pPr>
      <w:r w:rsidRPr="00EA6081">
        <w:rPr>
          <w:rStyle w:val="Titolodellibro"/>
          <w:rFonts w:ascii="Tahoma" w:hAnsi="Tahoma" w:cs="Tahoma"/>
          <w:b/>
          <w:bCs w:val="0"/>
          <w:i w:val="0"/>
          <w:iCs w:val="0"/>
          <w:spacing w:val="0"/>
          <w:sz w:val="32"/>
          <w:szCs w:val="32"/>
        </w:rPr>
        <w:t>Ordinare i dati</w:t>
      </w:r>
    </w:p>
    <w:p w14:paraId="1E4B0146" w14:textId="3E7CAA74" w:rsidR="0006308F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FA3FDAE" w14:textId="1C802AA5" w:rsidR="0006308F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Il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Month</w:t>
      </w:r>
      <w:proofErr w:type="spellEnd"/>
      <w:r w:rsidRPr="001E666F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avrà un ordinamento predefinito alfabetico, per forzare un ordinamento in base al </w:t>
      </w:r>
      <w:proofErr w:type="spellStart"/>
      <w:r w:rsidRPr="001E666F">
        <w:rPr>
          <w:rStyle w:val="Titolodellibro"/>
          <w:rFonts w:ascii="Tahoma" w:hAnsi="Tahoma" w:cs="Tahoma"/>
          <w:b w:val="0"/>
          <w:sz w:val="24"/>
        </w:rPr>
        <w:t>Month</w:t>
      </w:r>
      <w:proofErr w:type="spellEnd"/>
      <w:r w:rsidR="00EA6081">
        <w:rPr>
          <w:rStyle w:val="Titolodellibro"/>
          <w:rFonts w:ascii="Tahoma" w:hAnsi="Tahoma" w:cs="Tahoma"/>
          <w:b w:val="0"/>
          <w:i w:val="0"/>
          <w:sz w:val="24"/>
        </w:rPr>
        <w:t xml:space="preserve"> numerico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procedere come segue:</w:t>
      </w:r>
    </w:p>
    <w:p w14:paraId="3B69E46C" w14:textId="686CE191" w:rsidR="0006308F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4166BD1" w14:textId="27A9BFE8" w:rsidR="0006308F" w:rsidRDefault="0006308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06308F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0F73DD00" wp14:editId="7FF15C57">
            <wp:extent cx="5939790" cy="3891915"/>
            <wp:effectExtent l="0" t="0" r="3810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F8BB" w14:textId="02D9E26C" w:rsidR="00585337" w:rsidRDefault="00585337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BCFFD75" w14:textId="753B627F" w:rsidR="00585337" w:rsidRDefault="00585337">
      <w:pPr>
        <w:widowControl/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br w:type="page"/>
      </w:r>
    </w:p>
    <w:p w14:paraId="023E8FC3" w14:textId="598E827D" w:rsidR="00585337" w:rsidRPr="00EA6081" w:rsidRDefault="00585337" w:rsidP="00EA6081">
      <w:pPr>
        <w:pStyle w:val="Titolo1"/>
        <w:spacing w:line="240" w:lineRule="auto"/>
        <w:rPr>
          <w:rStyle w:val="Titolodellibro"/>
          <w:rFonts w:ascii="Tahoma" w:hAnsi="Tahoma" w:cs="Tahoma"/>
          <w:b/>
          <w:i w:val="0"/>
          <w:sz w:val="36"/>
          <w:szCs w:val="36"/>
        </w:rPr>
      </w:pPr>
      <w:r w:rsidRPr="00EA6081">
        <w:rPr>
          <w:rStyle w:val="Titolodellibro"/>
          <w:rFonts w:ascii="Tahoma" w:hAnsi="Tahoma" w:cs="Tahoma"/>
          <w:b/>
          <w:i w:val="0"/>
          <w:sz w:val="36"/>
          <w:szCs w:val="36"/>
        </w:rPr>
        <w:lastRenderedPageBreak/>
        <w:t>Report Design</w:t>
      </w:r>
    </w:p>
    <w:p w14:paraId="137C154A" w14:textId="77777777" w:rsidR="003358B6" w:rsidRDefault="003358B6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16340919" w14:textId="69CDB3EA" w:rsidR="00EC68FD" w:rsidRP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Nella vista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Report</w:t>
      </w:r>
      <w:r w:rsidRPr="00EC68FD">
        <w:rPr>
          <w:rFonts w:ascii="Tahoma" w:hAnsi="Tahoma" w:cs="Tahoma"/>
          <w:bCs/>
          <w:iCs/>
          <w:spacing w:val="5"/>
          <w:sz w:val="24"/>
        </w:rPr>
        <w:t> di Power BI Desktop è possibile iniziare a creare report.</w:t>
      </w:r>
    </w:p>
    <w:p w14:paraId="654DBCA7" w14:textId="77777777" w:rsidR="00EC68FD" w:rsidRP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La vista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Report</w:t>
      </w:r>
      <w:r w:rsidRPr="00EC68FD">
        <w:rPr>
          <w:rFonts w:ascii="Tahoma" w:hAnsi="Tahoma" w:cs="Tahoma"/>
          <w:bCs/>
          <w:iCs/>
          <w:spacing w:val="5"/>
          <w:sz w:val="24"/>
        </w:rPr>
        <w:t> include cinque aree principali:</w:t>
      </w:r>
    </w:p>
    <w:p w14:paraId="724B31D3" w14:textId="77777777" w:rsidR="00EC68FD" w:rsidRPr="00EC68FD" w:rsidRDefault="00EC68FD" w:rsidP="00EC68FD">
      <w:pPr>
        <w:numPr>
          <w:ilvl w:val="0"/>
          <w:numId w:val="29"/>
        </w:num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La barra multifunzione, che mostra le attività comuni associate ai report e alle visualizzazioni.</w:t>
      </w:r>
    </w:p>
    <w:p w14:paraId="49C35FB7" w14:textId="25A0FD65" w:rsidR="00EC68FD" w:rsidRPr="00EC68FD" w:rsidRDefault="00EC68FD" w:rsidP="00EC68FD">
      <w:pPr>
        <w:numPr>
          <w:ilvl w:val="0"/>
          <w:numId w:val="29"/>
        </w:num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La vista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Report</w:t>
      </w:r>
      <w:r w:rsidRPr="00EC68FD">
        <w:rPr>
          <w:rFonts w:ascii="Tahoma" w:hAnsi="Tahoma" w:cs="Tahoma"/>
          <w:bCs/>
          <w:iCs/>
          <w:spacing w:val="5"/>
          <w:sz w:val="24"/>
        </w:rPr>
        <w:t>, o area di disegno, dove vengono create e disposte le visualizzazioni.</w:t>
      </w:r>
    </w:p>
    <w:p w14:paraId="673BD741" w14:textId="77777777" w:rsidR="00EC68FD" w:rsidRPr="00EC68FD" w:rsidRDefault="00EC68FD" w:rsidP="00EC68FD">
      <w:pPr>
        <w:numPr>
          <w:ilvl w:val="0"/>
          <w:numId w:val="29"/>
        </w:num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La scheda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Pagine</w:t>
      </w:r>
      <w:r w:rsidRPr="00EC68FD">
        <w:rPr>
          <w:rFonts w:ascii="Tahoma" w:hAnsi="Tahoma" w:cs="Tahoma"/>
          <w:bCs/>
          <w:iCs/>
          <w:spacing w:val="5"/>
          <w:sz w:val="24"/>
        </w:rPr>
        <w:t> nella parte inferiore, che consente di selezionare o aggiungere una pagina del report.</w:t>
      </w:r>
    </w:p>
    <w:p w14:paraId="7DBDC867" w14:textId="11B34B8A" w:rsidR="00EC68FD" w:rsidRPr="00EC68FD" w:rsidRDefault="00EC68FD" w:rsidP="00EC68FD">
      <w:pPr>
        <w:numPr>
          <w:ilvl w:val="0"/>
          <w:numId w:val="29"/>
        </w:num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Il riquadro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Visualizzazioni</w:t>
      </w:r>
      <w:r w:rsidRPr="00EC68FD">
        <w:rPr>
          <w:rFonts w:ascii="Tahoma" w:hAnsi="Tahoma" w:cs="Tahoma"/>
          <w:bCs/>
          <w:iCs/>
          <w:spacing w:val="5"/>
          <w:sz w:val="24"/>
        </w:rPr>
        <w:t>, dove è possibile modificare le visualizzazioni, personalizzare i colori o gli assi, applicare filtri, trascinare i campi e altro ancora.</w:t>
      </w:r>
    </w:p>
    <w:p w14:paraId="74BE17EB" w14:textId="10337BD6" w:rsidR="00EC68FD" w:rsidRPr="00EC68FD" w:rsidRDefault="00EC68FD" w:rsidP="00EC68FD">
      <w:pPr>
        <w:numPr>
          <w:ilvl w:val="0"/>
          <w:numId w:val="29"/>
        </w:num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Il riquadro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Campi</w:t>
      </w:r>
      <w:r w:rsidRPr="00EC68FD">
        <w:rPr>
          <w:rFonts w:ascii="Tahoma" w:hAnsi="Tahoma" w:cs="Tahoma"/>
          <w:bCs/>
          <w:iCs/>
          <w:spacing w:val="5"/>
          <w:sz w:val="24"/>
        </w:rPr>
        <w:t xml:space="preserve"> in cui gli elementi della </w:t>
      </w:r>
      <w:proofErr w:type="spellStart"/>
      <w:r w:rsidRPr="00EC68FD">
        <w:rPr>
          <w:rFonts w:ascii="Tahoma" w:hAnsi="Tahoma" w:cs="Tahoma"/>
          <w:bCs/>
          <w:iCs/>
          <w:spacing w:val="5"/>
          <w:sz w:val="24"/>
        </w:rPr>
        <w:t>query</w:t>
      </w:r>
      <w:proofErr w:type="spellEnd"/>
      <w:r w:rsidRPr="00EC68FD">
        <w:rPr>
          <w:rFonts w:ascii="Tahoma" w:hAnsi="Tahoma" w:cs="Tahoma"/>
          <w:bCs/>
          <w:iCs/>
          <w:spacing w:val="5"/>
          <w:sz w:val="24"/>
        </w:rPr>
        <w:t xml:space="preserve"> e i filtri possono essere trascinati nella vista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Report</w:t>
      </w:r>
      <w:r w:rsidRPr="00EC68FD">
        <w:rPr>
          <w:rFonts w:ascii="Tahoma" w:hAnsi="Tahoma" w:cs="Tahoma"/>
          <w:bCs/>
          <w:iCs/>
          <w:spacing w:val="5"/>
          <w:sz w:val="24"/>
        </w:rPr>
        <w:t> oppure nell'area 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Filtri</w:t>
      </w:r>
      <w:r w:rsidRPr="00EC68FD">
        <w:rPr>
          <w:rFonts w:ascii="Tahoma" w:hAnsi="Tahoma" w:cs="Tahoma"/>
          <w:bCs/>
          <w:iCs/>
          <w:spacing w:val="5"/>
          <w:sz w:val="24"/>
        </w:rPr>
        <w:t> del riquadro</w:t>
      </w:r>
      <w:r w:rsidR="003358B6">
        <w:rPr>
          <w:rFonts w:ascii="Tahoma" w:hAnsi="Tahoma" w:cs="Tahoma"/>
          <w:bCs/>
          <w:iCs/>
          <w:spacing w:val="5"/>
          <w:sz w:val="24"/>
        </w:rPr>
        <w:t xml:space="preserve"> </w:t>
      </w:r>
      <w:r w:rsidRPr="00EC68FD">
        <w:rPr>
          <w:rFonts w:ascii="Tahoma" w:hAnsi="Tahoma" w:cs="Tahoma"/>
          <w:b/>
          <w:bCs/>
          <w:iCs/>
          <w:spacing w:val="5"/>
          <w:sz w:val="24"/>
        </w:rPr>
        <w:t>Visualizzazioni</w:t>
      </w:r>
      <w:r w:rsidRPr="00EC68FD">
        <w:rPr>
          <w:rFonts w:ascii="Tahoma" w:hAnsi="Tahoma" w:cs="Tahoma"/>
          <w:bCs/>
          <w:iCs/>
          <w:spacing w:val="5"/>
          <w:sz w:val="24"/>
        </w:rPr>
        <w:t>.</w:t>
      </w:r>
    </w:p>
    <w:p w14:paraId="3BA87FFE" w14:textId="47BC0AD2" w:rsid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13F7E55F" w14:textId="114A3AB5" w:rsidR="003358B6" w:rsidRDefault="003358B6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3358B6">
        <w:rPr>
          <w:noProof/>
        </w:rPr>
        <w:drawing>
          <wp:inline distT="0" distB="0" distL="0" distR="0" wp14:anchorId="67BAE3A7" wp14:editId="43D2861E">
            <wp:extent cx="5939790" cy="4157980"/>
            <wp:effectExtent l="0" t="0" r="3810" b="0"/>
            <wp:docPr id="40" name="Immagin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BA7E3" w14:textId="77777777" w:rsidR="003358B6" w:rsidRPr="00EC68FD" w:rsidRDefault="003358B6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4A430339" w14:textId="77777777" w:rsidR="00EC68FD" w:rsidRP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I riquadri </w:t>
      </w:r>
      <w:r w:rsidRPr="001E666F">
        <w:rPr>
          <w:rFonts w:ascii="Tahoma" w:hAnsi="Tahoma" w:cs="Tahoma"/>
          <w:bCs/>
          <w:i/>
          <w:iCs/>
          <w:spacing w:val="5"/>
          <w:sz w:val="24"/>
        </w:rPr>
        <w:t>Visualizzazioni</w:t>
      </w:r>
      <w:r w:rsidRPr="00EC68FD">
        <w:rPr>
          <w:rFonts w:ascii="Tahoma" w:hAnsi="Tahoma" w:cs="Tahoma"/>
          <w:bCs/>
          <w:iCs/>
          <w:spacing w:val="5"/>
          <w:sz w:val="24"/>
        </w:rPr>
        <w:t> e </w:t>
      </w:r>
      <w:r w:rsidRPr="001E666F">
        <w:rPr>
          <w:rFonts w:ascii="Tahoma" w:hAnsi="Tahoma" w:cs="Tahoma"/>
          <w:bCs/>
          <w:i/>
          <w:iCs/>
          <w:spacing w:val="5"/>
          <w:sz w:val="24"/>
        </w:rPr>
        <w:t>Campi</w:t>
      </w:r>
      <w:r w:rsidRPr="00EC68FD">
        <w:rPr>
          <w:rFonts w:ascii="Tahoma" w:hAnsi="Tahoma" w:cs="Tahoma"/>
          <w:bCs/>
          <w:iCs/>
          <w:spacing w:val="5"/>
          <w:sz w:val="24"/>
        </w:rPr>
        <w:t> possono essere compressi selezionando la piccola freccia lungo il bordo, in modo da ottenere più spazio nella vista </w:t>
      </w:r>
      <w:r w:rsidRPr="001E666F">
        <w:rPr>
          <w:rFonts w:ascii="Tahoma" w:hAnsi="Tahoma" w:cs="Tahoma"/>
          <w:bCs/>
          <w:i/>
          <w:iCs/>
          <w:spacing w:val="5"/>
          <w:sz w:val="24"/>
        </w:rPr>
        <w:t>Report</w:t>
      </w:r>
      <w:r w:rsidRPr="00EC68FD">
        <w:rPr>
          <w:rFonts w:ascii="Tahoma" w:hAnsi="Tahoma" w:cs="Tahoma"/>
          <w:bCs/>
          <w:iCs/>
          <w:spacing w:val="5"/>
          <w:sz w:val="24"/>
        </w:rPr>
        <w:t xml:space="preserve"> per la creazione di visualizzazioni accattivanti. Quando si modificano le visualizzazioni, vengono visualizzate anche queste frecce rivolte verso l'alto o verso il basso, che </w:t>
      </w:r>
      <w:r w:rsidRPr="00EC68FD">
        <w:rPr>
          <w:rFonts w:ascii="Tahoma" w:hAnsi="Tahoma" w:cs="Tahoma"/>
          <w:bCs/>
          <w:iCs/>
          <w:spacing w:val="5"/>
          <w:sz w:val="24"/>
        </w:rPr>
        <w:lastRenderedPageBreak/>
        <w:t>indicano che è possibile espandere o comprimere la sezione.</w:t>
      </w:r>
    </w:p>
    <w:p w14:paraId="07DF7448" w14:textId="2A4697C4" w:rsid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713900DC" w14:textId="423509DF" w:rsidR="003358B6" w:rsidRDefault="003358B6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3358B6">
        <w:rPr>
          <w:noProof/>
        </w:rPr>
        <w:drawing>
          <wp:inline distT="0" distB="0" distL="0" distR="0" wp14:anchorId="07C880A3" wp14:editId="31FBB1C7">
            <wp:extent cx="4457700" cy="512445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38DFF" w14:textId="77777777" w:rsidR="003358B6" w:rsidRPr="00EC68FD" w:rsidRDefault="003358B6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24BC5710" w14:textId="7E22817C" w:rsidR="00132F26" w:rsidRDefault="00132F26" w:rsidP="00132F26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132F26">
        <w:rPr>
          <w:rFonts w:ascii="Tahoma" w:hAnsi="Tahoma" w:cs="Tahoma"/>
          <w:bCs/>
          <w:iCs/>
          <w:spacing w:val="5"/>
          <w:sz w:val="24"/>
        </w:rPr>
        <w:t>Si noti che il riquadro </w:t>
      </w:r>
      <w:r w:rsidRPr="001E666F">
        <w:rPr>
          <w:rFonts w:ascii="Tahoma" w:hAnsi="Tahoma" w:cs="Tahoma"/>
          <w:bCs/>
          <w:i/>
          <w:iCs/>
          <w:spacing w:val="5"/>
          <w:sz w:val="24"/>
        </w:rPr>
        <w:t>Visualizzazioni</w:t>
      </w:r>
      <w:r w:rsidRPr="00132F26">
        <w:rPr>
          <w:rFonts w:ascii="Tahoma" w:hAnsi="Tahoma" w:cs="Tahoma"/>
          <w:bCs/>
          <w:iCs/>
          <w:spacing w:val="5"/>
          <w:sz w:val="24"/>
        </w:rPr>
        <w:t> consente di selezionare diversi tipi di visualizzazioni e nell'area sotto le icone è possibile trascinare i campi in aree diverse per applicare una legenda o modificare in altro modo la visualizzazione.</w:t>
      </w:r>
    </w:p>
    <w:p w14:paraId="0CCE7A92" w14:textId="77777777" w:rsidR="00132F26" w:rsidRPr="00132F26" w:rsidRDefault="00132F26" w:rsidP="00132F26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</w:p>
    <w:p w14:paraId="227CA814" w14:textId="47E696C7" w:rsidR="00EC68FD" w:rsidRPr="00EC68FD" w:rsidRDefault="00EC68FD" w:rsidP="00EC68FD">
      <w:pPr>
        <w:spacing w:line="240" w:lineRule="auto"/>
        <w:rPr>
          <w:rFonts w:ascii="Tahoma" w:hAnsi="Tahoma" w:cs="Tahoma"/>
          <w:bCs/>
          <w:iCs/>
          <w:spacing w:val="5"/>
          <w:sz w:val="24"/>
        </w:rPr>
      </w:pPr>
      <w:r w:rsidRPr="00EC68FD">
        <w:rPr>
          <w:rFonts w:ascii="Tahoma" w:hAnsi="Tahoma" w:cs="Tahoma"/>
          <w:bCs/>
          <w:iCs/>
          <w:spacing w:val="5"/>
          <w:sz w:val="24"/>
        </w:rPr>
        <w:t>Per creare una visualizzazione,</w:t>
      </w:r>
      <w:r w:rsidR="00A70375">
        <w:rPr>
          <w:rFonts w:ascii="Tahoma" w:hAnsi="Tahoma" w:cs="Tahoma"/>
          <w:bCs/>
          <w:iCs/>
          <w:spacing w:val="5"/>
          <w:sz w:val="24"/>
        </w:rPr>
        <w:t xml:space="preserve"> cliccare sulla visualizzazione che si vuole utilizzare, in questo caso Mappa, successivamente</w:t>
      </w:r>
      <w:r w:rsidRPr="00EC68FD">
        <w:rPr>
          <w:rFonts w:ascii="Tahoma" w:hAnsi="Tahoma" w:cs="Tahoma"/>
          <w:bCs/>
          <w:iCs/>
          <w:spacing w:val="5"/>
          <w:sz w:val="24"/>
        </w:rPr>
        <w:t xml:space="preserve"> trascinare </w:t>
      </w:r>
      <w:r w:rsidR="00A70375">
        <w:rPr>
          <w:rFonts w:ascii="Tahoma" w:hAnsi="Tahoma" w:cs="Tahoma"/>
          <w:bCs/>
          <w:iCs/>
          <w:spacing w:val="5"/>
          <w:sz w:val="24"/>
        </w:rPr>
        <w:t xml:space="preserve">la gerarchia </w:t>
      </w:r>
      <w:proofErr w:type="spellStart"/>
      <w:r w:rsidR="00A70375" w:rsidRPr="001E666F">
        <w:rPr>
          <w:rFonts w:ascii="Tahoma" w:hAnsi="Tahoma" w:cs="Tahoma"/>
          <w:bCs/>
          <w:i/>
          <w:iCs/>
          <w:spacing w:val="5"/>
          <w:sz w:val="24"/>
        </w:rPr>
        <w:t>Geography</w:t>
      </w:r>
      <w:proofErr w:type="spellEnd"/>
      <w:r w:rsidR="00A70375" w:rsidRPr="001E666F">
        <w:rPr>
          <w:rFonts w:ascii="Tahoma" w:hAnsi="Tahoma" w:cs="Tahoma"/>
          <w:bCs/>
          <w:i/>
          <w:iCs/>
          <w:spacing w:val="5"/>
          <w:sz w:val="24"/>
        </w:rPr>
        <w:t xml:space="preserve"> </w:t>
      </w:r>
      <w:proofErr w:type="spellStart"/>
      <w:r w:rsidR="00A70375" w:rsidRPr="001E666F">
        <w:rPr>
          <w:rFonts w:ascii="Tahoma" w:hAnsi="Tahoma" w:cs="Tahoma"/>
          <w:bCs/>
          <w:i/>
          <w:iCs/>
          <w:spacing w:val="5"/>
          <w:sz w:val="24"/>
        </w:rPr>
        <w:t>Hierarchy</w:t>
      </w:r>
      <w:proofErr w:type="spellEnd"/>
      <w:r w:rsidR="00A70375" w:rsidRPr="00A70375">
        <w:rPr>
          <w:rFonts w:ascii="Tahoma" w:hAnsi="Tahoma" w:cs="Tahoma"/>
          <w:bCs/>
          <w:i/>
          <w:iCs/>
          <w:spacing w:val="5"/>
          <w:sz w:val="24"/>
        </w:rPr>
        <w:t xml:space="preserve"> </w:t>
      </w:r>
      <w:r w:rsidRPr="00EC68FD">
        <w:rPr>
          <w:rFonts w:ascii="Tahoma" w:hAnsi="Tahoma" w:cs="Tahoma"/>
          <w:bCs/>
          <w:iCs/>
          <w:spacing w:val="5"/>
          <w:sz w:val="24"/>
        </w:rPr>
        <w:t>da </w:t>
      </w:r>
      <w:proofErr w:type="spellStart"/>
      <w:r w:rsidR="00A70375" w:rsidRPr="001E666F">
        <w:rPr>
          <w:rFonts w:ascii="Tahoma" w:hAnsi="Tahoma" w:cs="Tahoma"/>
          <w:bCs/>
          <w:i/>
          <w:iCs/>
          <w:spacing w:val="5"/>
          <w:sz w:val="24"/>
        </w:rPr>
        <w:t>Geography</w:t>
      </w:r>
      <w:proofErr w:type="spellEnd"/>
      <w:r w:rsidR="00A70375">
        <w:rPr>
          <w:rFonts w:ascii="Tahoma" w:hAnsi="Tahoma" w:cs="Tahoma"/>
          <w:bCs/>
          <w:iCs/>
          <w:spacing w:val="5"/>
          <w:sz w:val="24"/>
        </w:rPr>
        <w:t xml:space="preserve"> </w:t>
      </w:r>
      <w:r w:rsidR="00132F26">
        <w:rPr>
          <w:rFonts w:ascii="Tahoma" w:hAnsi="Tahoma" w:cs="Tahoma"/>
          <w:bCs/>
          <w:iCs/>
          <w:spacing w:val="5"/>
          <w:sz w:val="24"/>
        </w:rPr>
        <w:t xml:space="preserve">all’interno del campo </w:t>
      </w:r>
      <w:r w:rsidR="00132F26" w:rsidRPr="001E666F">
        <w:rPr>
          <w:rFonts w:ascii="Tahoma" w:hAnsi="Tahoma" w:cs="Tahoma"/>
          <w:bCs/>
          <w:i/>
          <w:iCs/>
          <w:spacing w:val="5"/>
          <w:sz w:val="24"/>
        </w:rPr>
        <w:t>Località</w:t>
      </w:r>
      <w:r w:rsidR="00132F26">
        <w:rPr>
          <w:rFonts w:ascii="Tahoma" w:hAnsi="Tahoma" w:cs="Tahoma"/>
          <w:bCs/>
          <w:iCs/>
          <w:spacing w:val="5"/>
          <w:sz w:val="24"/>
        </w:rPr>
        <w:t xml:space="preserve"> </w:t>
      </w:r>
      <w:r w:rsidR="00A70375">
        <w:rPr>
          <w:rFonts w:ascii="Tahoma" w:hAnsi="Tahoma" w:cs="Tahoma"/>
          <w:bCs/>
          <w:iCs/>
          <w:spacing w:val="5"/>
          <w:sz w:val="24"/>
        </w:rPr>
        <w:t>e</w:t>
      </w:r>
      <w:r w:rsidRPr="00EC68FD">
        <w:rPr>
          <w:rFonts w:ascii="Tahoma" w:hAnsi="Tahoma" w:cs="Tahoma"/>
          <w:bCs/>
          <w:iCs/>
          <w:spacing w:val="5"/>
          <w:sz w:val="24"/>
        </w:rPr>
        <w:t xml:space="preserve"> verificare il risultato.</w:t>
      </w:r>
    </w:p>
    <w:p w14:paraId="4B30ECB2" w14:textId="22228C46" w:rsidR="00585337" w:rsidRDefault="00585337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26C1081" w14:textId="5E11A3DD" w:rsidR="003358B6" w:rsidRDefault="00132F2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132F26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0300AB8D" wp14:editId="1C96BE5C">
            <wp:extent cx="5939790" cy="3289300"/>
            <wp:effectExtent l="0" t="0" r="3810" b="635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4A52" w14:textId="3C7CE0D4" w:rsidR="00132F26" w:rsidRDefault="00132F2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DCA0AC5" w14:textId="2A7270EA" w:rsidR="00132F26" w:rsidRDefault="00132F2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Power BI utilizza Bing per posizionare i nomi descrittivi presenti nella gerarchia all’interno della mappa. Chiaramente Bing in alcuni casi non è in grado di localizzare correttamente il dato e per avere maggiore precisione è possibile fornire </w:t>
      </w:r>
      <w:r w:rsidRPr="001E666F">
        <w:rPr>
          <w:rStyle w:val="Titolodellibro"/>
          <w:rFonts w:ascii="Tahoma" w:hAnsi="Tahoma" w:cs="Tahoma"/>
          <w:b w:val="0"/>
          <w:sz w:val="24"/>
        </w:rPr>
        <w:t>Lat</w:t>
      </w:r>
      <w:r w:rsidR="001E666F" w:rsidRPr="001E666F">
        <w:rPr>
          <w:rStyle w:val="Titolodellibro"/>
          <w:rFonts w:ascii="Tahoma" w:hAnsi="Tahoma" w:cs="Tahoma"/>
          <w:b w:val="0"/>
          <w:sz w:val="24"/>
        </w:rPr>
        <w:t>i</w:t>
      </w:r>
      <w:r w:rsidRPr="001E666F">
        <w:rPr>
          <w:rStyle w:val="Titolodellibro"/>
          <w:rFonts w:ascii="Tahoma" w:hAnsi="Tahoma" w:cs="Tahoma"/>
          <w:b w:val="0"/>
          <w:sz w:val="24"/>
        </w:rPr>
        <w:t>tudine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Pr="001E666F">
        <w:rPr>
          <w:rStyle w:val="Titolodellibro"/>
          <w:rFonts w:ascii="Tahoma" w:hAnsi="Tahoma" w:cs="Tahoma"/>
          <w:b w:val="0"/>
          <w:sz w:val="24"/>
        </w:rPr>
        <w:t>Longitudine</w:t>
      </w:r>
      <w:r w:rsidR="0046012A">
        <w:rPr>
          <w:rStyle w:val="Titolodellibro"/>
          <w:rFonts w:ascii="Tahoma" w:hAnsi="Tahoma" w:cs="Tahoma"/>
          <w:b w:val="0"/>
          <w:i w:val="0"/>
          <w:sz w:val="24"/>
        </w:rPr>
        <w:t xml:space="preserve"> se sono disponibili nelle sorgenti informative.</w:t>
      </w:r>
    </w:p>
    <w:p w14:paraId="33C50B98" w14:textId="6D8B503E" w:rsidR="003358B6" w:rsidRDefault="003358B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4923FFB" w14:textId="07DFA76D" w:rsidR="00132F26" w:rsidRDefault="00132F2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132F26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2A26B75F" wp14:editId="39A0A1BD">
            <wp:extent cx="1537026" cy="4772025"/>
            <wp:effectExtent l="0" t="0" r="6350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542574" cy="47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EEA3" w14:textId="5FF7BD0D" w:rsidR="003358B6" w:rsidRDefault="003358B6" w:rsidP="006138C0">
      <w:pPr>
        <w:spacing w:line="240" w:lineRule="auto"/>
        <w:rPr>
          <w:rFonts w:ascii="Segoe UI" w:hAnsi="Segoe UI" w:cs="Segoe UI"/>
          <w:color w:val="000000"/>
          <w:shd w:val="clear" w:color="auto" w:fill="FFFFFF"/>
        </w:rPr>
      </w:pPr>
    </w:p>
    <w:p w14:paraId="3E1C93C2" w14:textId="619E65C2" w:rsidR="003358B6" w:rsidRDefault="0046012A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Occorre inserire un indicator</w:t>
      </w:r>
      <w:r w:rsidR="000F600A">
        <w:rPr>
          <w:rStyle w:val="Titolodellibro"/>
          <w:rFonts w:ascii="Tahoma" w:hAnsi="Tahoma" w:cs="Tahoma"/>
          <w:b w:val="0"/>
          <w:i w:val="0"/>
          <w:sz w:val="24"/>
        </w:rPr>
        <w:t>e da visualizzare.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Si può scegliere se agire sulla dimensione delle bolle o sul colore a seconda del campo in cui inseriamo l’indicatore. In questo caso inseriamo </w:t>
      </w:r>
      <w:r w:rsidRPr="001E666F">
        <w:rPr>
          <w:rStyle w:val="Titolodellibro"/>
          <w:rFonts w:ascii="Tahoma" w:hAnsi="Tahoma" w:cs="Tahoma"/>
          <w:b w:val="0"/>
          <w:sz w:val="24"/>
        </w:rPr>
        <w:t>Internet Total Sales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 w:rsidRPr="001E666F">
        <w:rPr>
          <w:rStyle w:val="Titolodellibro"/>
          <w:rFonts w:ascii="Tahoma" w:hAnsi="Tahoma" w:cs="Tahoma"/>
          <w:b w:val="0"/>
          <w:sz w:val="24"/>
        </w:rPr>
        <w:t>Dimensioni</w:t>
      </w:r>
      <w:r w:rsidR="00AB4C94"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="00AB4C94" w:rsidRPr="001E666F">
        <w:rPr>
          <w:rStyle w:val="Titolodellibro"/>
          <w:rFonts w:ascii="Tahoma" w:hAnsi="Tahoma" w:cs="Tahoma"/>
          <w:b w:val="0"/>
          <w:sz w:val="24"/>
        </w:rPr>
        <w:t xml:space="preserve">Internet Total </w:t>
      </w:r>
      <w:proofErr w:type="spellStart"/>
      <w:r w:rsidR="00AB4C94" w:rsidRPr="001E666F">
        <w:rPr>
          <w:rStyle w:val="Titolodellibro"/>
          <w:rFonts w:ascii="Tahoma" w:hAnsi="Tahoma" w:cs="Tahoma"/>
          <w:b w:val="0"/>
          <w:sz w:val="24"/>
        </w:rPr>
        <w:t>Margin</w:t>
      </w:r>
      <w:proofErr w:type="spellEnd"/>
      <w:r w:rsidR="00AB4C94"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 w:rsidR="00AB4C94" w:rsidRPr="001E666F">
        <w:rPr>
          <w:rStyle w:val="Titolodellibro"/>
          <w:rFonts w:ascii="Tahoma" w:hAnsi="Tahoma" w:cs="Tahoma"/>
          <w:b w:val="0"/>
          <w:sz w:val="24"/>
        </w:rPr>
        <w:t>Saturazione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notiamo come ora le bolle non sono tutte uguali.</w:t>
      </w:r>
    </w:p>
    <w:p w14:paraId="45FB2343" w14:textId="77777777" w:rsidR="00AB4C94" w:rsidRDefault="00AB4C9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1AAAB20D" w14:textId="72F1A346" w:rsidR="0046012A" w:rsidRDefault="00AB4C94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AB4C94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3B119949" wp14:editId="21FB83C1">
            <wp:extent cx="5939790" cy="2620645"/>
            <wp:effectExtent l="0" t="0" r="3810" b="825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BB13" w14:textId="030F748C" w:rsidR="0046012A" w:rsidRDefault="0046012A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2F6CD65" w14:textId="62C29EAB" w:rsidR="001206EB" w:rsidRPr="001206EB" w:rsidRDefault="001206EB" w:rsidP="001206EB">
      <w:pPr>
        <w:pStyle w:val="Titolo2"/>
        <w:spacing w:line="240" w:lineRule="auto"/>
        <w:rPr>
          <w:rStyle w:val="Titolodellibro"/>
          <w:rFonts w:ascii="Tahoma" w:hAnsi="Tahoma" w:cs="Tahoma"/>
          <w:b/>
          <w:i w:val="0"/>
          <w:sz w:val="32"/>
          <w:szCs w:val="32"/>
        </w:rPr>
      </w:pPr>
      <w:proofErr w:type="spellStart"/>
      <w:r w:rsidRPr="001206EB">
        <w:rPr>
          <w:rStyle w:val="Titolodellibro"/>
          <w:rFonts w:ascii="Tahoma" w:hAnsi="Tahoma" w:cs="Tahoma"/>
          <w:b/>
          <w:i w:val="0"/>
          <w:sz w:val="32"/>
          <w:szCs w:val="32"/>
        </w:rPr>
        <w:t>Drill</w:t>
      </w:r>
      <w:proofErr w:type="spellEnd"/>
      <w:r w:rsidRPr="001206EB">
        <w:rPr>
          <w:rStyle w:val="Titolodellibro"/>
          <w:rFonts w:ascii="Tahoma" w:hAnsi="Tahoma" w:cs="Tahoma"/>
          <w:b/>
          <w:i w:val="0"/>
          <w:sz w:val="32"/>
          <w:szCs w:val="32"/>
        </w:rPr>
        <w:t xml:space="preserve"> Down</w:t>
      </w:r>
    </w:p>
    <w:p w14:paraId="22F94A01" w14:textId="5A03F995" w:rsidR="0046012A" w:rsidRDefault="0046012A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9849952" w14:textId="4840ABF7" w:rsidR="003358B6" w:rsidRDefault="001902AD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Quando all’interno di un campo viene inserita una gerarchia o più campi vengono abilitati all’interno della visualizzazione</w:t>
      </w:r>
      <w:r w:rsidR="00F36B2A">
        <w:rPr>
          <w:rStyle w:val="Titolodellibro"/>
          <w:rFonts w:ascii="Tahoma" w:hAnsi="Tahoma" w:cs="Tahoma"/>
          <w:b w:val="0"/>
          <w:i w:val="0"/>
          <w:sz w:val="24"/>
        </w:rPr>
        <w:t xml:space="preserve"> dei pulsanti che consentono di navigare i livelli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7411FF57" w14:textId="37F16188" w:rsidR="00F36B2A" w:rsidRDefault="00F36B2A" w:rsidP="00F36B2A">
      <w:pPr>
        <w:pStyle w:val="Paragrafoelenco"/>
        <w:numPr>
          <w:ilvl w:val="0"/>
          <w:numId w:val="31"/>
        </w:num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Pulsante di </w:t>
      </w:r>
      <w:proofErr w:type="spellStart"/>
      <w:r>
        <w:rPr>
          <w:rStyle w:val="Titolodellibro"/>
          <w:rFonts w:ascii="Tahoma" w:hAnsi="Tahoma" w:cs="Tahoma"/>
          <w:b w:val="0"/>
          <w:i w:val="0"/>
          <w:sz w:val="24"/>
        </w:rPr>
        <w:t>Drill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>-Up che consente in qualsiasi momento di risalire la gerarchia</w:t>
      </w:r>
    </w:p>
    <w:p w14:paraId="42376F07" w14:textId="42130134" w:rsidR="00F36B2A" w:rsidRDefault="00F36B2A" w:rsidP="00F36B2A">
      <w:pPr>
        <w:pStyle w:val="Paragrafoelenco"/>
        <w:numPr>
          <w:ilvl w:val="0"/>
          <w:numId w:val="31"/>
        </w:num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bookmarkStart w:id="1" w:name="_Hlk516176557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Pulsante di </w:t>
      </w:r>
      <w:proofErr w:type="spellStart"/>
      <w:r>
        <w:rPr>
          <w:rStyle w:val="Titolodellibro"/>
          <w:rFonts w:ascii="Tahoma" w:hAnsi="Tahoma" w:cs="Tahoma"/>
          <w:b w:val="0"/>
          <w:i w:val="0"/>
          <w:sz w:val="24"/>
        </w:rPr>
        <w:t>Drill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-Down che </w:t>
      </w:r>
      <w:r w:rsidR="00477AF1">
        <w:rPr>
          <w:rStyle w:val="Titolodellibro"/>
          <w:rFonts w:ascii="Tahoma" w:hAnsi="Tahoma" w:cs="Tahoma"/>
          <w:b w:val="0"/>
          <w:i w:val="0"/>
          <w:sz w:val="24"/>
        </w:rPr>
        <w:t>consente in qualsiasi momento di scendere di un livello senza effettuare un filtraggio e senza mantenere il riferimento al livello precedente</w:t>
      </w:r>
    </w:p>
    <w:bookmarkEnd w:id="1"/>
    <w:p w14:paraId="41FD7DB0" w14:textId="441E4A11" w:rsidR="00477AF1" w:rsidRDefault="00477AF1" w:rsidP="00477AF1">
      <w:pPr>
        <w:pStyle w:val="Paragrafoelenco"/>
        <w:numPr>
          <w:ilvl w:val="0"/>
          <w:numId w:val="31"/>
        </w:num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Pulsante di </w:t>
      </w:r>
      <w:proofErr w:type="spellStart"/>
      <w:r>
        <w:rPr>
          <w:rStyle w:val="Titolodellibro"/>
          <w:rFonts w:ascii="Tahoma" w:hAnsi="Tahoma" w:cs="Tahoma"/>
          <w:b w:val="0"/>
          <w:i w:val="0"/>
          <w:sz w:val="24"/>
        </w:rPr>
        <w:t>Drill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>-Down che consente in qualsiasi momento di scendere di un livello senza effettuare un filtraggio ma mantenendo il riferimento al livello precedente</w:t>
      </w:r>
    </w:p>
    <w:p w14:paraId="4D7E7C17" w14:textId="5D96D145" w:rsidR="00477AF1" w:rsidRPr="00477AF1" w:rsidRDefault="00477AF1" w:rsidP="00477AF1">
      <w:pPr>
        <w:pStyle w:val="Paragrafoelenco"/>
        <w:numPr>
          <w:ilvl w:val="0"/>
          <w:numId w:val="31"/>
        </w:numPr>
        <w:rPr>
          <w:rStyle w:val="Titolodellibro"/>
          <w:rFonts w:ascii="Tahoma" w:hAnsi="Tahoma" w:cs="Tahoma"/>
          <w:b w:val="0"/>
          <w:i w:val="0"/>
          <w:sz w:val="24"/>
        </w:rPr>
      </w:pPr>
      <w:r w:rsidRPr="00477AF1">
        <w:rPr>
          <w:rStyle w:val="Titolodellibro"/>
          <w:rFonts w:ascii="Tahoma" w:hAnsi="Tahoma" w:cs="Tahoma"/>
          <w:b w:val="0"/>
          <w:i w:val="0"/>
          <w:sz w:val="24"/>
        </w:rPr>
        <w:t xml:space="preserve">Pulsante di </w:t>
      </w:r>
      <w:proofErr w:type="spellStart"/>
      <w:r w:rsidRPr="00477AF1">
        <w:rPr>
          <w:rStyle w:val="Titolodellibro"/>
          <w:rFonts w:ascii="Tahoma" w:hAnsi="Tahoma" w:cs="Tahoma"/>
          <w:b w:val="0"/>
          <w:i w:val="0"/>
          <w:sz w:val="24"/>
        </w:rPr>
        <w:t>Drill</w:t>
      </w:r>
      <w:proofErr w:type="spellEnd"/>
      <w:r w:rsidRPr="00477AF1">
        <w:rPr>
          <w:rStyle w:val="Titolodellibro"/>
          <w:rFonts w:ascii="Tahoma" w:hAnsi="Tahoma" w:cs="Tahoma"/>
          <w:b w:val="0"/>
          <w:i w:val="0"/>
          <w:sz w:val="24"/>
        </w:rPr>
        <w:t>-Down che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>,</w:t>
      </w:r>
      <w:r w:rsidRPr="00477AF1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>
        <w:rPr>
          <w:rStyle w:val="Titolodellibro"/>
          <w:rFonts w:ascii="Tahoma" w:hAnsi="Tahoma" w:cs="Tahoma"/>
          <w:b w:val="0"/>
          <w:i w:val="0"/>
          <w:sz w:val="24"/>
        </w:rPr>
        <w:t>una vol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 xml:space="preserve">ta abilitato, ogni volta che si interagisce con un valore nella </w:t>
      </w:r>
      <w:r w:rsidR="001E666F">
        <w:rPr>
          <w:rStyle w:val="Titolodellibro"/>
          <w:rFonts w:ascii="Tahoma" w:hAnsi="Tahoma" w:cs="Tahoma"/>
          <w:b w:val="0"/>
          <w:i w:val="0"/>
          <w:sz w:val="24"/>
        </w:rPr>
        <w:t>visualizzazione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 xml:space="preserve"> si effettua il filtraggio sul valore e si scende di un livello</w:t>
      </w:r>
    </w:p>
    <w:p w14:paraId="286DA087" w14:textId="10B43230" w:rsidR="00F36B2A" w:rsidRDefault="00F36B2A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BF6186D" w14:textId="451C87FF" w:rsidR="00F36B2A" w:rsidRDefault="00F36B2A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F36B2A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729A0D9C" wp14:editId="1B0920EC">
            <wp:extent cx="5461477" cy="3069103"/>
            <wp:effectExtent l="0" t="0" r="6350" b="0"/>
            <wp:docPr id="53" name="Immagin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61477" cy="306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7023F" w14:textId="5BEA79F8" w:rsidR="003358B6" w:rsidRDefault="003358B6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D55F616" w14:textId="0150A52D" w:rsidR="0063038C" w:rsidRDefault="0063038C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Per inserire una nuova visualizzazione è importante cliccare in un’area vuota </w:t>
      </w:r>
      <w:r w:rsidR="000F600A">
        <w:rPr>
          <w:rStyle w:val="Titolodellibro"/>
          <w:rFonts w:ascii="Tahoma" w:hAnsi="Tahoma" w:cs="Tahoma"/>
          <w:b w:val="0"/>
          <w:i w:val="0"/>
          <w:sz w:val="24"/>
        </w:rPr>
        <w:t>per evitare di interagire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sempre con l’oggetto selezionato.</w:t>
      </w:r>
    </w:p>
    <w:p w14:paraId="185F1753" w14:textId="6D9AD32F" w:rsidR="0063038C" w:rsidRDefault="001E666F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Cliccare su un’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>area vuota e selezio</w:t>
      </w:r>
      <w:r w:rsidR="00CF0DD9">
        <w:rPr>
          <w:rStyle w:val="Titolodellibro"/>
          <w:rFonts w:ascii="Tahoma" w:hAnsi="Tahoma" w:cs="Tahoma"/>
          <w:b w:val="0"/>
          <w:i w:val="0"/>
          <w:sz w:val="24"/>
        </w:rPr>
        <w:t>nare la visualizzazione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="0063038C" w:rsidRPr="001E666F">
        <w:rPr>
          <w:rStyle w:val="Titolodellibro"/>
          <w:rFonts w:ascii="Tahoma" w:hAnsi="Tahoma" w:cs="Tahoma"/>
          <w:b w:val="0"/>
          <w:sz w:val="24"/>
        </w:rPr>
        <w:t>Filtro dei dati</w:t>
      </w:r>
      <w:r w:rsidR="0063038C">
        <w:rPr>
          <w:rStyle w:val="Titolodellibro"/>
          <w:rFonts w:ascii="Tahoma" w:hAnsi="Tahoma" w:cs="Tahoma"/>
          <w:b w:val="0"/>
          <w:i w:val="0"/>
          <w:sz w:val="24"/>
        </w:rPr>
        <w:t xml:space="preserve"> inserendo </w:t>
      </w:r>
      <w:r w:rsidR="0063038C" w:rsidRPr="001E666F">
        <w:rPr>
          <w:rStyle w:val="Titolodellibro"/>
          <w:rFonts w:ascii="Tahoma" w:hAnsi="Tahoma" w:cs="Tahoma"/>
          <w:b w:val="0"/>
          <w:sz w:val="24"/>
        </w:rPr>
        <w:t xml:space="preserve">Fiscal </w:t>
      </w:r>
      <w:proofErr w:type="spellStart"/>
      <w:r w:rsidR="0063038C" w:rsidRPr="001E666F">
        <w:rPr>
          <w:rStyle w:val="Titolodellibro"/>
          <w:rFonts w:ascii="Tahoma" w:hAnsi="Tahoma" w:cs="Tahoma"/>
          <w:b w:val="0"/>
          <w:sz w:val="24"/>
        </w:rPr>
        <w:t>Year</w:t>
      </w:r>
      <w:proofErr w:type="spellEnd"/>
      <w:r w:rsidR="0063038C">
        <w:rPr>
          <w:rStyle w:val="Titolodellibro"/>
          <w:rFonts w:ascii="Tahoma" w:hAnsi="Tahoma" w:cs="Tahoma"/>
          <w:b w:val="0"/>
          <w:i w:val="0"/>
          <w:sz w:val="24"/>
        </w:rPr>
        <w:t xml:space="preserve"> nel </w:t>
      </w:r>
      <w:r w:rsidR="0063038C" w:rsidRPr="001E666F">
        <w:rPr>
          <w:rStyle w:val="Titolodellibro"/>
          <w:rFonts w:ascii="Tahoma" w:hAnsi="Tahoma" w:cs="Tahoma"/>
          <w:b w:val="0"/>
          <w:sz w:val="24"/>
        </w:rPr>
        <w:t>Campo</w:t>
      </w:r>
    </w:p>
    <w:p w14:paraId="79602D22" w14:textId="0065ED52" w:rsidR="0063038C" w:rsidRDefault="0063038C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14E1537" w14:textId="770FB1AC" w:rsidR="0063038C" w:rsidRDefault="0063038C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63038C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30201676" wp14:editId="15AF520B">
            <wp:extent cx="5939790" cy="2636520"/>
            <wp:effectExtent l="0" t="0" r="3810" b="0"/>
            <wp:docPr id="54" name="Immagin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3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29C0" w14:textId="22DC7D6A" w:rsidR="0063038C" w:rsidRDefault="0063038C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FC3FE28" w14:textId="42AB4A7B" w:rsidR="00CF0DD9" w:rsidRDefault="00CF0DD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>Attraverso la freccia verso il basso è possibile selezionare la tipologia di filtro che si vuole</w:t>
      </w:r>
      <w:r w:rsidR="00B667E6">
        <w:rPr>
          <w:rStyle w:val="Titolodellibro"/>
          <w:rFonts w:ascii="Tahoma" w:hAnsi="Tahoma" w:cs="Tahoma"/>
          <w:b w:val="0"/>
          <w:i w:val="0"/>
          <w:sz w:val="24"/>
        </w:rPr>
        <w:t xml:space="preserve">. In questo caso selezioniamo </w:t>
      </w:r>
      <w:proofErr w:type="spellStart"/>
      <w:r w:rsidR="00B667E6" w:rsidRPr="00B667E6">
        <w:rPr>
          <w:rStyle w:val="Titolodellibro"/>
          <w:rFonts w:ascii="Tahoma" w:hAnsi="Tahoma" w:cs="Tahoma"/>
          <w:b w:val="0"/>
          <w:sz w:val="24"/>
        </w:rPr>
        <w:t>M</w:t>
      </w:r>
      <w:r w:rsidRPr="00B667E6">
        <w:rPr>
          <w:rStyle w:val="Titolodellibro"/>
          <w:rFonts w:ascii="Tahoma" w:hAnsi="Tahoma" w:cs="Tahoma"/>
          <w:b w:val="0"/>
          <w:sz w:val="24"/>
        </w:rPr>
        <w:t>enù</w:t>
      </w:r>
      <w:proofErr w:type="spellEnd"/>
      <w:r w:rsidRPr="00B667E6">
        <w:rPr>
          <w:rStyle w:val="Titolodellibro"/>
          <w:rFonts w:ascii="Tahoma" w:hAnsi="Tahoma" w:cs="Tahoma"/>
          <w:b w:val="0"/>
          <w:sz w:val="24"/>
        </w:rPr>
        <w:t xml:space="preserve"> a discesa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595461C1" w14:textId="0B0817B3" w:rsidR="00CF0DD9" w:rsidRDefault="00CF0DD9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CF0DD9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757CB6B1" wp14:editId="4C7998D0">
            <wp:extent cx="4651311" cy="2087371"/>
            <wp:effectExtent l="0" t="0" r="0" b="8255"/>
            <wp:docPr id="55" name="Immagin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51311" cy="208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1F3DC" w14:textId="247523DA" w:rsidR="00370E52" w:rsidRDefault="00370E5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CED2F5F" w14:textId="1F020D4F" w:rsidR="00370E52" w:rsidRDefault="00370E5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Ogni visualizzazione ha delle opzioni specifiche per personalizzare il formato. </w:t>
      </w:r>
      <w:r w:rsidR="0044677C">
        <w:rPr>
          <w:rStyle w:val="Titolodellibro"/>
          <w:rFonts w:ascii="Tahoma" w:hAnsi="Tahoma" w:cs="Tahoma"/>
          <w:b w:val="0"/>
          <w:i w:val="0"/>
          <w:sz w:val="24"/>
        </w:rPr>
        <w:t xml:space="preserve">Di 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default è possibile selezionare un elemento alla volta, ma </w:t>
      </w:r>
      <w:r w:rsidR="0044677C">
        <w:rPr>
          <w:rStyle w:val="Titolodellibro"/>
          <w:rFonts w:ascii="Tahoma" w:hAnsi="Tahoma" w:cs="Tahoma"/>
          <w:b w:val="0"/>
          <w:i w:val="0"/>
          <w:sz w:val="24"/>
        </w:rPr>
        <w:t>in questo report utilizzeremo</w:t>
      </w:r>
      <w:r w:rsidR="00B667E6">
        <w:rPr>
          <w:rStyle w:val="Titolodellibro"/>
          <w:rFonts w:ascii="Tahoma" w:hAnsi="Tahoma" w:cs="Tahoma"/>
          <w:b w:val="0"/>
          <w:i w:val="0"/>
          <w:sz w:val="24"/>
        </w:rPr>
        <w:t xml:space="preserve"> la multi selezione. Andando su </w:t>
      </w:r>
      <w:r w:rsidR="00B667E6" w:rsidRPr="00B667E6">
        <w:rPr>
          <w:rStyle w:val="Titolodellibro"/>
          <w:rFonts w:ascii="Tahoma" w:hAnsi="Tahoma" w:cs="Tahoma"/>
          <w:b w:val="0"/>
          <w:sz w:val="24"/>
        </w:rPr>
        <w:t>Formato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occorre procedere a disattivare l’opzione </w:t>
      </w:r>
      <w:r w:rsidRPr="00370E52">
        <w:rPr>
          <w:rStyle w:val="Titolodellibro"/>
          <w:rFonts w:ascii="Tahoma" w:hAnsi="Tahoma" w:cs="Tahoma"/>
          <w:b w:val="0"/>
          <w:sz w:val="24"/>
        </w:rPr>
        <w:t>Selezione singola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736CAEA0" w14:textId="77777777" w:rsidR="00370E52" w:rsidRDefault="00370E5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365F7E0" w14:textId="09E97FFF" w:rsidR="00370E52" w:rsidRDefault="00370E5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370E52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5DE00D1C" wp14:editId="53A88E3E">
            <wp:extent cx="5939790" cy="2763520"/>
            <wp:effectExtent l="0" t="0" r="381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B914" w14:textId="299AF4C8" w:rsidR="00370E52" w:rsidRDefault="00370E52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8AD5F31" w14:textId="5E133A46" w:rsidR="00370E52" w:rsidRDefault="00667990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Filtrare nel filtro </w:t>
      </w:r>
      <w:r w:rsidRPr="00667990">
        <w:rPr>
          <w:rStyle w:val="Titolodellibro"/>
          <w:rFonts w:ascii="Tahoma" w:hAnsi="Tahoma" w:cs="Tahoma"/>
          <w:b w:val="0"/>
          <w:sz w:val="24"/>
        </w:rPr>
        <w:t>2008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22AF6500" w14:textId="325E84E7" w:rsidR="00667990" w:rsidRDefault="00667990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Inserire la visualizzazione </w:t>
      </w:r>
      <w:r w:rsidR="002A07B5" w:rsidRPr="002A07B5">
        <w:rPr>
          <w:rStyle w:val="Titolodellibro"/>
          <w:rFonts w:ascii="Tahoma" w:hAnsi="Tahoma" w:cs="Tahoma"/>
          <w:b w:val="0"/>
          <w:sz w:val="24"/>
        </w:rPr>
        <w:t>Grafico a torta</w:t>
      </w:r>
      <w:r w:rsidR="002A07B5">
        <w:rPr>
          <w:rStyle w:val="Titolodellibro"/>
          <w:rFonts w:ascii="Tahoma" w:hAnsi="Tahoma" w:cs="Tahoma"/>
          <w:b w:val="0"/>
          <w:i w:val="0"/>
          <w:sz w:val="24"/>
        </w:rPr>
        <w:t xml:space="preserve">, successivamente inserire </w:t>
      </w:r>
      <w:r w:rsidR="002A07B5" w:rsidRPr="002A07B5">
        <w:rPr>
          <w:rStyle w:val="Titolodellibro"/>
          <w:rFonts w:ascii="Tahoma" w:hAnsi="Tahoma" w:cs="Tahoma"/>
          <w:b w:val="0"/>
          <w:sz w:val="24"/>
        </w:rPr>
        <w:t>Gender</w:t>
      </w:r>
      <w:r w:rsidR="002A07B5">
        <w:rPr>
          <w:rStyle w:val="Titolodellibro"/>
          <w:rFonts w:ascii="Tahoma" w:hAnsi="Tahoma" w:cs="Tahoma"/>
          <w:b w:val="0"/>
          <w:i w:val="0"/>
          <w:sz w:val="24"/>
        </w:rPr>
        <w:t xml:space="preserve"> nel campo </w:t>
      </w:r>
      <w:r w:rsidR="002A07B5" w:rsidRPr="002A07B5">
        <w:rPr>
          <w:rStyle w:val="Titolodellibro"/>
          <w:rFonts w:ascii="Tahoma" w:hAnsi="Tahoma" w:cs="Tahoma"/>
          <w:b w:val="0"/>
          <w:sz w:val="24"/>
        </w:rPr>
        <w:t>Dettagli</w:t>
      </w:r>
      <w:r w:rsidR="002A07B5"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="002A07B5" w:rsidRPr="002A07B5">
        <w:rPr>
          <w:rStyle w:val="Titolodellibro"/>
          <w:rFonts w:ascii="Tahoma" w:hAnsi="Tahoma" w:cs="Tahoma"/>
          <w:b w:val="0"/>
          <w:sz w:val="24"/>
        </w:rPr>
        <w:t xml:space="preserve">Internet Total </w:t>
      </w:r>
      <w:proofErr w:type="spellStart"/>
      <w:r w:rsidR="002A07B5" w:rsidRPr="002A07B5">
        <w:rPr>
          <w:rStyle w:val="Titolodellibro"/>
          <w:rFonts w:ascii="Tahoma" w:hAnsi="Tahoma" w:cs="Tahoma"/>
          <w:b w:val="0"/>
          <w:sz w:val="24"/>
        </w:rPr>
        <w:t>Margin</w:t>
      </w:r>
      <w:proofErr w:type="spellEnd"/>
      <w:r w:rsidR="002A07B5"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 w:rsidR="002A07B5" w:rsidRPr="002A07B5">
        <w:rPr>
          <w:rStyle w:val="Titolodellibro"/>
          <w:rFonts w:ascii="Tahoma" w:hAnsi="Tahoma" w:cs="Tahoma"/>
          <w:b w:val="0"/>
          <w:sz w:val="24"/>
        </w:rPr>
        <w:t>Valori</w:t>
      </w:r>
      <w:r w:rsidR="002A07B5"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6F1D6742" w14:textId="23B990E8" w:rsidR="002A07B5" w:rsidRDefault="002A07B5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20F8D9F7" w14:textId="60AD71EC" w:rsidR="002A07B5" w:rsidRDefault="002A07B5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2A07B5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23F87622" wp14:editId="6961A64A">
            <wp:extent cx="5939790" cy="2763520"/>
            <wp:effectExtent l="0" t="0" r="3810" b="0"/>
            <wp:docPr id="57" name="Immagin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5BF3" w14:textId="5B119E7D" w:rsidR="002A07B5" w:rsidRDefault="002A07B5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0A0059BC" w14:textId="39C13893" w:rsidR="002A07B5" w:rsidRDefault="002A07B5" w:rsidP="002A07B5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Inserire la visualizzazione </w:t>
      </w:r>
      <w:r>
        <w:rPr>
          <w:rStyle w:val="Titolodellibro"/>
          <w:rFonts w:ascii="Tahoma" w:hAnsi="Tahoma" w:cs="Tahoma"/>
          <w:b w:val="0"/>
          <w:sz w:val="24"/>
        </w:rPr>
        <w:t>Istogramma a colonne raggruppate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, successivamente inserire </w:t>
      </w:r>
      <w:proofErr w:type="spellStart"/>
      <w:r>
        <w:rPr>
          <w:rStyle w:val="Titolodellibro"/>
          <w:rFonts w:ascii="Tahoma" w:hAnsi="Tahoma" w:cs="Tahoma"/>
          <w:b w:val="0"/>
          <w:sz w:val="24"/>
        </w:rPr>
        <w:t>Number</w:t>
      </w:r>
      <w:proofErr w:type="spellEnd"/>
      <w:r>
        <w:rPr>
          <w:rStyle w:val="Titolodellibro"/>
          <w:rFonts w:ascii="Tahoma" w:hAnsi="Tahoma" w:cs="Tahoma"/>
          <w:b w:val="0"/>
          <w:sz w:val="24"/>
        </w:rPr>
        <w:t xml:space="preserve"> of </w:t>
      </w:r>
      <w:proofErr w:type="spellStart"/>
      <w:r>
        <w:rPr>
          <w:rStyle w:val="Titolodellibro"/>
          <w:rFonts w:ascii="Tahoma" w:hAnsi="Tahoma" w:cs="Tahoma"/>
          <w:b w:val="0"/>
          <w:sz w:val="24"/>
        </w:rPr>
        <w:t>Children</w:t>
      </w:r>
      <w:proofErr w:type="spellEnd"/>
      <w:r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="00B27E8F">
        <w:rPr>
          <w:rStyle w:val="Titolodellibro"/>
          <w:rFonts w:ascii="Tahoma" w:hAnsi="Tahoma" w:cs="Tahoma"/>
          <w:b w:val="0"/>
          <w:sz w:val="24"/>
        </w:rPr>
        <w:t>at</w:t>
      </w:r>
      <w:proofErr w:type="spellEnd"/>
      <w:r w:rsidR="00B27E8F">
        <w:rPr>
          <w:rStyle w:val="Titolodellibro"/>
          <w:rFonts w:ascii="Tahoma" w:hAnsi="Tahoma" w:cs="Tahoma"/>
          <w:b w:val="0"/>
          <w:sz w:val="24"/>
        </w:rPr>
        <w:t xml:space="preserve"> home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nel campo </w:t>
      </w:r>
      <w:r w:rsidR="00B27E8F">
        <w:rPr>
          <w:rStyle w:val="Titolodellibro"/>
          <w:rFonts w:ascii="Tahoma" w:hAnsi="Tahoma" w:cs="Tahoma"/>
          <w:b w:val="0"/>
          <w:sz w:val="24"/>
        </w:rPr>
        <w:t>Asse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e </w:t>
      </w:r>
      <w:r w:rsidRPr="002A07B5">
        <w:rPr>
          <w:rStyle w:val="Titolodellibro"/>
          <w:rFonts w:ascii="Tahoma" w:hAnsi="Tahoma" w:cs="Tahoma"/>
          <w:b w:val="0"/>
          <w:sz w:val="24"/>
        </w:rPr>
        <w:t xml:space="preserve">Internet Total </w:t>
      </w:r>
      <w:proofErr w:type="spellStart"/>
      <w:r w:rsidR="00B27E8F">
        <w:rPr>
          <w:rStyle w:val="Titolodellibro"/>
          <w:rFonts w:ascii="Tahoma" w:hAnsi="Tahoma" w:cs="Tahoma"/>
          <w:b w:val="0"/>
          <w:sz w:val="24"/>
        </w:rPr>
        <w:t>Units</w:t>
      </w:r>
      <w:proofErr w:type="spell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 w:rsidRPr="002A07B5">
        <w:rPr>
          <w:rStyle w:val="Titolodellibro"/>
          <w:rFonts w:ascii="Tahoma" w:hAnsi="Tahoma" w:cs="Tahoma"/>
          <w:b w:val="0"/>
          <w:sz w:val="24"/>
        </w:rPr>
        <w:t>Valor</w:t>
      </w:r>
      <w:r w:rsidR="00B27E8F">
        <w:rPr>
          <w:rStyle w:val="Titolodellibro"/>
          <w:rFonts w:ascii="Tahoma" w:hAnsi="Tahoma" w:cs="Tahoma"/>
          <w:b w:val="0"/>
          <w:sz w:val="24"/>
        </w:rPr>
        <w:t>e</w:t>
      </w:r>
      <w:r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44A435F2" w14:textId="6AB656E2" w:rsidR="00B27E8F" w:rsidRDefault="00B27E8F" w:rsidP="002A07B5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030115D" w14:textId="40B795E7" w:rsidR="00B27E8F" w:rsidRDefault="00B27E8F" w:rsidP="002A07B5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B27E8F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5DFE9981" wp14:editId="382D7CC5">
            <wp:extent cx="5939790" cy="2763520"/>
            <wp:effectExtent l="0" t="0" r="3810" b="0"/>
            <wp:docPr id="58" name="Immagin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47A7" w14:textId="77777777" w:rsidR="002A07B5" w:rsidRDefault="002A07B5" w:rsidP="002A07B5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3865FAD4" w14:textId="433697DA" w:rsidR="00DD3958" w:rsidRDefault="00DD3958" w:rsidP="00DD3958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Inserire la visualizzazione </w:t>
      </w:r>
      <w:r>
        <w:rPr>
          <w:rStyle w:val="Titolodellibro"/>
          <w:rFonts w:ascii="Tahoma" w:hAnsi="Tahoma" w:cs="Tahoma"/>
          <w:b w:val="0"/>
          <w:sz w:val="24"/>
        </w:rPr>
        <w:t>Grafico a linee e istogramma raggruppato a colonne raggruppate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, successivamente inserire </w:t>
      </w:r>
      <w:proofErr w:type="spellStart"/>
      <w:r>
        <w:rPr>
          <w:rStyle w:val="Titolodellibro"/>
          <w:rFonts w:ascii="Tahoma" w:hAnsi="Tahoma" w:cs="Tahoma"/>
          <w:b w:val="0"/>
          <w:sz w:val="24"/>
        </w:rPr>
        <w:t>Number</w:t>
      </w:r>
      <w:proofErr w:type="spellEnd"/>
      <w:r>
        <w:rPr>
          <w:rStyle w:val="Titolodellibro"/>
          <w:rFonts w:ascii="Tahoma" w:hAnsi="Tahoma" w:cs="Tahoma"/>
          <w:b w:val="0"/>
          <w:sz w:val="24"/>
        </w:rPr>
        <w:t xml:space="preserve"> of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Cars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Owned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nel campo </w:t>
      </w:r>
      <w:r>
        <w:rPr>
          <w:rStyle w:val="Titolodellibro"/>
          <w:rFonts w:ascii="Tahoma" w:hAnsi="Tahoma" w:cs="Tahoma"/>
          <w:b w:val="0"/>
          <w:sz w:val="24"/>
        </w:rPr>
        <w:t>Asse</w:t>
      </w:r>
      <w:r w:rsidR="001206EB">
        <w:rPr>
          <w:rStyle w:val="Titolodellibro"/>
          <w:rFonts w:ascii="Tahoma" w:hAnsi="Tahoma" w:cs="Tahoma"/>
          <w:b w:val="0"/>
          <w:sz w:val="24"/>
        </w:rPr>
        <w:t xml:space="preserve"> Condiviso</w:t>
      </w:r>
      <w:r w:rsidR="001206EB" w:rsidRPr="001206EB">
        <w:rPr>
          <w:rStyle w:val="Titolodellibro"/>
          <w:rFonts w:ascii="Tahoma" w:hAnsi="Tahoma" w:cs="Tahoma"/>
          <w:b w:val="0"/>
          <w:i w:val="0"/>
          <w:sz w:val="24"/>
        </w:rPr>
        <w:t>,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Pr="002A07B5">
        <w:rPr>
          <w:rStyle w:val="Titolodellibro"/>
          <w:rFonts w:ascii="Tahoma" w:hAnsi="Tahoma" w:cs="Tahoma"/>
          <w:b w:val="0"/>
          <w:sz w:val="24"/>
        </w:rPr>
        <w:t xml:space="preserve">Internet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Current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Quarter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Sales 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 xml:space="preserve">e </w:t>
      </w:r>
      <w:r w:rsidR="001206EB" w:rsidRPr="002A07B5">
        <w:rPr>
          <w:rStyle w:val="Titolodellibro"/>
          <w:rFonts w:ascii="Tahoma" w:hAnsi="Tahoma" w:cs="Tahoma"/>
          <w:b w:val="0"/>
          <w:sz w:val="24"/>
        </w:rPr>
        <w:t xml:space="preserve">Internet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Current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="001206EB">
        <w:rPr>
          <w:rStyle w:val="Titolodellibro"/>
          <w:rFonts w:ascii="Tahoma" w:hAnsi="Tahoma" w:cs="Tahoma"/>
          <w:b w:val="0"/>
          <w:sz w:val="24"/>
        </w:rPr>
        <w:t>Quarter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proofErr w:type="gramStart"/>
      <w:r w:rsidR="001206EB">
        <w:rPr>
          <w:rStyle w:val="Titolodellibro"/>
          <w:rFonts w:ascii="Tahoma" w:hAnsi="Tahoma" w:cs="Tahoma"/>
          <w:b w:val="0"/>
          <w:sz w:val="24"/>
        </w:rPr>
        <w:t>Margin</w:t>
      </w:r>
      <w:proofErr w:type="spellEnd"/>
      <w:r w:rsidR="001206EB">
        <w:rPr>
          <w:rStyle w:val="Titolodellibro"/>
          <w:rFonts w:ascii="Tahoma" w:hAnsi="Tahoma" w:cs="Tahoma"/>
          <w:b w:val="0"/>
          <w:sz w:val="24"/>
        </w:rPr>
        <w:t xml:space="preserve">  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>i</w:t>
      </w:r>
      <w:r>
        <w:rPr>
          <w:rStyle w:val="Titolodellibro"/>
          <w:rFonts w:ascii="Tahoma" w:hAnsi="Tahoma" w:cs="Tahoma"/>
          <w:b w:val="0"/>
          <w:i w:val="0"/>
          <w:sz w:val="24"/>
        </w:rPr>
        <w:t>n</w:t>
      </w:r>
      <w:proofErr w:type="gramEnd"/>
      <w:r>
        <w:rPr>
          <w:rStyle w:val="Titolodellibro"/>
          <w:rFonts w:ascii="Tahoma" w:hAnsi="Tahoma" w:cs="Tahoma"/>
          <w:b w:val="0"/>
          <w:i w:val="0"/>
          <w:sz w:val="24"/>
        </w:rPr>
        <w:t xml:space="preserve"> </w:t>
      </w:r>
      <w:r w:rsidRPr="002A07B5">
        <w:rPr>
          <w:rStyle w:val="Titolodellibro"/>
          <w:rFonts w:ascii="Tahoma" w:hAnsi="Tahoma" w:cs="Tahoma"/>
          <w:b w:val="0"/>
          <w:sz w:val="24"/>
        </w:rPr>
        <w:t>Valor</w:t>
      </w:r>
      <w:r w:rsidR="001206EB">
        <w:rPr>
          <w:rStyle w:val="Titolodellibro"/>
          <w:rFonts w:ascii="Tahoma" w:hAnsi="Tahoma" w:cs="Tahoma"/>
          <w:b w:val="0"/>
          <w:sz w:val="24"/>
        </w:rPr>
        <w:t>i colonna,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 xml:space="preserve"> mentre </w:t>
      </w:r>
      <w:r w:rsidR="001206EB" w:rsidRPr="001206EB">
        <w:rPr>
          <w:rStyle w:val="Titolodellibro"/>
          <w:rFonts w:ascii="Tahoma" w:hAnsi="Tahoma" w:cs="Tahoma"/>
          <w:b w:val="0"/>
          <w:sz w:val="24"/>
        </w:rPr>
        <w:t xml:space="preserve">Internet </w:t>
      </w:r>
      <w:proofErr w:type="spellStart"/>
      <w:r w:rsidR="001206EB" w:rsidRPr="001206EB">
        <w:rPr>
          <w:rStyle w:val="Titolodellibro"/>
          <w:rFonts w:ascii="Tahoma" w:hAnsi="Tahoma" w:cs="Tahoma"/>
          <w:b w:val="0"/>
          <w:sz w:val="24"/>
        </w:rPr>
        <w:t>Previous</w:t>
      </w:r>
      <w:proofErr w:type="spellEnd"/>
      <w:r w:rsidR="001206EB" w:rsidRP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proofErr w:type="spellStart"/>
      <w:r w:rsidR="001206EB" w:rsidRPr="001206EB">
        <w:rPr>
          <w:rStyle w:val="Titolodellibro"/>
          <w:rFonts w:ascii="Tahoma" w:hAnsi="Tahoma" w:cs="Tahoma"/>
          <w:b w:val="0"/>
          <w:sz w:val="24"/>
        </w:rPr>
        <w:t>Quarter</w:t>
      </w:r>
      <w:proofErr w:type="spellEnd"/>
      <w:r w:rsidR="001206EB" w:rsidRPr="001206EB">
        <w:rPr>
          <w:rStyle w:val="Titolodellibro"/>
          <w:rFonts w:ascii="Tahoma" w:hAnsi="Tahoma" w:cs="Tahoma"/>
          <w:b w:val="0"/>
          <w:sz w:val="24"/>
        </w:rPr>
        <w:t xml:space="preserve"> </w:t>
      </w:r>
      <w:r w:rsidR="001206EB">
        <w:rPr>
          <w:rStyle w:val="Titolodellibro"/>
          <w:rFonts w:ascii="Tahoma" w:hAnsi="Tahoma" w:cs="Tahoma"/>
          <w:b w:val="0"/>
          <w:sz w:val="24"/>
        </w:rPr>
        <w:t>Sales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 xml:space="preserve"> in </w:t>
      </w:r>
      <w:r w:rsidR="001206EB" w:rsidRPr="001206EB">
        <w:rPr>
          <w:rStyle w:val="Titolodellibro"/>
          <w:rFonts w:ascii="Tahoma" w:hAnsi="Tahoma" w:cs="Tahoma"/>
          <w:b w:val="0"/>
          <w:sz w:val="24"/>
        </w:rPr>
        <w:t>Valori riga</w:t>
      </w:r>
      <w:r w:rsidR="001206EB"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3B546551" w14:textId="206C5CAA" w:rsidR="00DD3958" w:rsidRDefault="00DD3958" w:rsidP="00DD3958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782BB0C2" w14:textId="18909454" w:rsidR="001206EB" w:rsidRDefault="001206EB" w:rsidP="00DD3958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1206EB">
        <w:rPr>
          <w:rStyle w:val="Titolodellibro"/>
          <w:rFonts w:ascii="Tahoma" w:hAnsi="Tahoma" w:cs="Tahoma"/>
          <w:b w:val="0"/>
          <w:i w:val="0"/>
          <w:noProof/>
          <w:sz w:val="24"/>
        </w:rPr>
        <w:lastRenderedPageBreak/>
        <w:drawing>
          <wp:inline distT="0" distB="0" distL="0" distR="0" wp14:anchorId="7D97243E" wp14:editId="1CE8338D">
            <wp:extent cx="5939790" cy="2780030"/>
            <wp:effectExtent l="0" t="0" r="3810" b="127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9FA33" w14:textId="77777777" w:rsidR="002A07B5" w:rsidRDefault="002A07B5" w:rsidP="006138C0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4EC85569" w14:textId="281BCAAE" w:rsidR="001206EB" w:rsidRDefault="001206EB" w:rsidP="001206EB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Inserire la visualizzazione </w:t>
      </w:r>
      <w:r>
        <w:rPr>
          <w:rStyle w:val="Titolodellibro"/>
          <w:rFonts w:ascii="Tahoma" w:hAnsi="Tahoma" w:cs="Tahoma"/>
          <w:b w:val="0"/>
          <w:sz w:val="24"/>
        </w:rPr>
        <w:t>Tabella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, successivamente inserire </w:t>
      </w:r>
      <w:proofErr w:type="spellStart"/>
      <w:r w:rsidR="00E97B6A">
        <w:rPr>
          <w:rStyle w:val="Titolodellibro"/>
          <w:rFonts w:ascii="Tahoma" w:hAnsi="Tahoma" w:cs="Tahoma"/>
          <w:b w:val="0"/>
          <w:sz w:val="24"/>
        </w:rPr>
        <w:t>Customer</w:t>
      </w:r>
      <w:proofErr w:type="spellEnd"/>
      <w:r w:rsidR="00E97B6A">
        <w:rPr>
          <w:rStyle w:val="Titolodellibro"/>
          <w:rFonts w:ascii="Tahoma" w:hAnsi="Tahoma" w:cs="Tahoma"/>
          <w:b w:val="0"/>
          <w:sz w:val="24"/>
        </w:rPr>
        <w:t xml:space="preserve"> Alternate Id, First </w:t>
      </w:r>
      <w:proofErr w:type="spellStart"/>
      <w:r w:rsidR="00E97B6A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 w:rsidR="00E97B6A">
        <w:rPr>
          <w:rStyle w:val="Titolodellibro"/>
          <w:rFonts w:ascii="Tahoma" w:hAnsi="Tahoma" w:cs="Tahoma"/>
          <w:b w:val="0"/>
          <w:sz w:val="24"/>
        </w:rPr>
        <w:t xml:space="preserve">, Last </w:t>
      </w:r>
      <w:proofErr w:type="spellStart"/>
      <w:r w:rsidR="00E97B6A">
        <w:rPr>
          <w:rStyle w:val="Titolodellibro"/>
          <w:rFonts w:ascii="Tahoma" w:hAnsi="Tahoma" w:cs="Tahoma"/>
          <w:b w:val="0"/>
          <w:sz w:val="24"/>
        </w:rPr>
        <w:t>Name</w:t>
      </w:r>
      <w:proofErr w:type="spellEnd"/>
      <w:r w:rsidR="00E97B6A">
        <w:rPr>
          <w:rStyle w:val="Titolodellibro"/>
          <w:rFonts w:ascii="Tahoma" w:hAnsi="Tahoma" w:cs="Tahoma"/>
          <w:b w:val="0"/>
          <w:sz w:val="24"/>
        </w:rPr>
        <w:t xml:space="preserve">, </w:t>
      </w:r>
      <w:proofErr w:type="spellStart"/>
      <w:r w:rsidR="00E97B6A">
        <w:rPr>
          <w:rStyle w:val="Titolodellibro"/>
          <w:rFonts w:ascii="Tahoma" w:hAnsi="Tahoma" w:cs="Tahoma"/>
          <w:b w:val="0"/>
          <w:sz w:val="24"/>
        </w:rPr>
        <w:t>Education</w:t>
      </w:r>
      <w:proofErr w:type="spellEnd"/>
      <w:r w:rsidR="00E97B6A">
        <w:rPr>
          <w:rStyle w:val="Titolodellibro"/>
          <w:rFonts w:ascii="Tahoma" w:hAnsi="Tahoma" w:cs="Tahoma"/>
          <w:b w:val="0"/>
          <w:sz w:val="24"/>
        </w:rPr>
        <w:t>, Internet Total Sales</w:t>
      </w:r>
      <w:r>
        <w:rPr>
          <w:rStyle w:val="Titolodellibro"/>
          <w:rFonts w:ascii="Tahoma" w:hAnsi="Tahoma" w:cs="Tahoma"/>
          <w:b w:val="0"/>
          <w:sz w:val="24"/>
        </w:rPr>
        <w:t xml:space="preserve"> </w:t>
      </w:r>
      <w:r>
        <w:rPr>
          <w:rStyle w:val="Titolodellibro"/>
          <w:rFonts w:ascii="Tahoma" w:hAnsi="Tahoma" w:cs="Tahoma"/>
          <w:b w:val="0"/>
          <w:i w:val="0"/>
          <w:sz w:val="24"/>
        </w:rPr>
        <w:t xml:space="preserve">nel campo </w:t>
      </w:r>
      <w:r w:rsidR="00E97B6A">
        <w:rPr>
          <w:rStyle w:val="Titolodellibro"/>
          <w:rFonts w:ascii="Tahoma" w:hAnsi="Tahoma" w:cs="Tahoma"/>
          <w:b w:val="0"/>
          <w:sz w:val="24"/>
        </w:rPr>
        <w:t>Valori</w:t>
      </w:r>
      <w:r w:rsidR="00E97B6A">
        <w:rPr>
          <w:rStyle w:val="Titolodellibro"/>
          <w:rFonts w:ascii="Tahoma" w:hAnsi="Tahoma" w:cs="Tahoma"/>
          <w:b w:val="0"/>
          <w:i w:val="0"/>
          <w:sz w:val="24"/>
        </w:rPr>
        <w:t>.</w:t>
      </w:r>
    </w:p>
    <w:p w14:paraId="4D3B4575" w14:textId="75E487F2" w:rsidR="00E97B6A" w:rsidRDefault="00E97B6A" w:rsidP="001206EB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5B404513" w14:textId="421B3A4E" w:rsidR="00E97B6A" w:rsidRDefault="00E97B6A" w:rsidP="001206EB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  <w:r w:rsidRPr="00E97B6A">
        <w:rPr>
          <w:rStyle w:val="Titolodellibro"/>
          <w:rFonts w:ascii="Tahoma" w:hAnsi="Tahoma" w:cs="Tahoma"/>
          <w:b w:val="0"/>
          <w:i w:val="0"/>
          <w:noProof/>
          <w:sz w:val="24"/>
        </w:rPr>
        <w:drawing>
          <wp:inline distT="0" distB="0" distL="0" distR="0" wp14:anchorId="2998A46B" wp14:editId="29FE752D">
            <wp:extent cx="5939790" cy="2780030"/>
            <wp:effectExtent l="0" t="0" r="3810" b="127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16E24" w14:textId="77777777" w:rsidR="001206EB" w:rsidRDefault="001206EB" w:rsidP="001206EB">
      <w:pPr>
        <w:spacing w:line="240" w:lineRule="auto"/>
        <w:rPr>
          <w:rStyle w:val="Titolodellibro"/>
          <w:rFonts w:ascii="Tahoma" w:hAnsi="Tahoma" w:cs="Tahoma"/>
          <w:b w:val="0"/>
          <w:i w:val="0"/>
          <w:sz w:val="24"/>
        </w:rPr>
      </w:pPr>
    </w:p>
    <w:p w14:paraId="60DAFD90" w14:textId="5647C139" w:rsidR="002A07B5" w:rsidRDefault="00E97B6A" w:rsidP="00E97B6A">
      <w:pPr>
        <w:pStyle w:val="Titolo2"/>
        <w:spacing w:line="240" w:lineRule="auto"/>
        <w:rPr>
          <w:rStyle w:val="Titolodellibro"/>
          <w:rFonts w:ascii="Tahoma" w:hAnsi="Tahoma" w:cs="Tahoma"/>
          <w:b/>
          <w:i w:val="0"/>
          <w:sz w:val="32"/>
          <w:szCs w:val="32"/>
        </w:rPr>
      </w:pPr>
      <w:r w:rsidRPr="00E97B6A">
        <w:rPr>
          <w:rStyle w:val="Titolodellibro"/>
          <w:rFonts w:ascii="Tahoma" w:hAnsi="Tahoma" w:cs="Tahoma"/>
          <w:b/>
          <w:i w:val="0"/>
          <w:sz w:val="32"/>
          <w:szCs w:val="32"/>
        </w:rPr>
        <w:t>Filtri</w:t>
      </w:r>
    </w:p>
    <w:p w14:paraId="19CC9003" w14:textId="5C82600C" w:rsidR="00E97B6A" w:rsidRPr="00FA11ED" w:rsidRDefault="00E97B6A" w:rsidP="00FA11ED">
      <w:pPr>
        <w:spacing w:line="240" w:lineRule="auto"/>
        <w:rPr>
          <w:rFonts w:ascii="Tahoma" w:hAnsi="Tahoma" w:cs="Tahoma"/>
          <w:sz w:val="24"/>
        </w:rPr>
      </w:pPr>
    </w:p>
    <w:p w14:paraId="10AB9C75" w14:textId="44441FF9" w:rsidR="0012026E" w:rsidRDefault="0012026E" w:rsidP="00FA11ED">
      <w:pPr>
        <w:spacing w:line="240" w:lineRule="auto"/>
        <w:rPr>
          <w:rFonts w:ascii="Tahoma" w:hAnsi="Tahoma" w:cs="Tahoma"/>
          <w:sz w:val="24"/>
        </w:rPr>
      </w:pPr>
      <w:r w:rsidRPr="00FA11ED">
        <w:rPr>
          <w:rFonts w:ascii="Tahoma" w:hAnsi="Tahoma" w:cs="Tahoma"/>
          <w:sz w:val="24"/>
        </w:rPr>
        <w:t>All’intero di un report è possibile definire filtri che agiscono su 3 livelli differenti:</w:t>
      </w:r>
    </w:p>
    <w:p w14:paraId="048B78A6" w14:textId="1721DA35" w:rsidR="00FA11ED" w:rsidRDefault="00FA11ED" w:rsidP="00FA11ED">
      <w:pPr>
        <w:pStyle w:val="Paragrafoelenco"/>
        <w:numPr>
          <w:ilvl w:val="0"/>
          <w:numId w:val="32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Filtri a livello di oggetto visivo: ogni campo che viene inserito all’interno della visualizzazione viene inserito anche di default in questo filtro. Se si filtra in questo livello si agisce solamente sulla visualizzazione selezionata</w:t>
      </w:r>
    </w:p>
    <w:p w14:paraId="3D9FCC16" w14:textId="3C4B8B7C" w:rsidR="00FA11ED" w:rsidRDefault="00FA11ED" w:rsidP="00FA11ED">
      <w:pPr>
        <w:pStyle w:val="Paragrafoelenco"/>
        <w:numPr>
          <w:ilvl w:val="0"/>
          <w:numId w:val="32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Filtri a livello di pagina: qui </w:t>
      </w:r>
      <w:r w:rsidR="0044677C">
        <w:rPr>
          <w:rFonts w:ascii="Tahoma" w:hAnsi="Tahoma" w:cs="Tahoma"/>
          <w:sz w:val="24"/>
        </w:rPr>
        <w:t>trascineremo</w:t>
      </w:r>
      <w:r>
        <w:rPr>
          <w:rFonts w:ascii="Tahoma" w:hAnsi="Tahoma" w:cs="Tahoma"/>
          <w:sz w:val="24"/>
        </w:rPr>
        <w:t xml:space="preserve"> i campi </w:t>
      </w:r>
      <w:r w:rsidR="0044677C">
        <w:rPr>
          <w:rFonts w:ascii="Tahoma" w:hAnsi="Tahoma" w:cs="Tahoma"/>
          <w:sz w:val="24"/>
        </w:rPr>
        <w:t>che si vuole agiscano su tutto</w:t>
      </w:r>
      <w:r>
        <w:rPr>
          <w:rFonts w:ascii="Tahoma" w:hAnsi="Tahoma" w:cs="Tahoma"/>
          <w:sz w:val="24"/>
        </w:rPr>
        <w:t xml:space="preserve"> il foglio/pagina selezionato</w:t>
      </w:r>
    </w:p>
    <w:p w14:paraId="1339795A" w14:textId="724F2743" w:rsidR="00FA11ED" w:rsidRPr="00FA11ED" w:rsidRDefault="00FA11ED" w:rsidP="00FA11ED">
      <w:pPr>
        <w:pStyle w:val="Paragrafoelenco"/>
        <w:numPr>
          <w:ilvl w:val="0"/>
          <w:numId w:val="32"/>
        </w:numPr>
        <w:rPr>
          <w:rFonts w:ascii="Tahoma" w:hAnsi="Tahoma" w:cs="Tahoma"/>
          <w:sz w:val="24"/>
        </w:rPr>
      </w:pPr>
      <w:r w:rsidRPr="00FA11ED">
        <w:rPr>
          <w:rFonts w:ascii="Tahoma" w:hAnsi="Tahoma" w:cs="Tahoma"/>
          <w:sz w:val="24"/>
        </w:rPr>
        <w:t xml:space="preserve">Filtri a livello di </w:t>
      </w:r>
      <w:r>
        <w:rPr>
          <w:rFonts w:ascii="Tahoma" w:hAnsi="Tahoma" w:cs="Tahoma"/>
          <w:sz w:val="24"/>
        </w:rPr>
        <w:t>report</w:t>
      </w:r>
      <w:r w:rsidRPr="00FA11ED">
        <w:rPr>
          <w:rFonts w:ascii="Tahoma" w:hAnsi="Tahoma" w:cs="Tahoma"/>
          <w:sz w:val="24"/>
        </w:rPr>
        <w:t xml:space="preserve">: qui </w:t>
      </w:r>
      <w:r w:rsidR="0044677C">
        <w:rPr>
          <w:rFonts w:ascii="Tahoma" w:hAnsi="Tahoma" w:cs="Tahoma"/>
          <w:sz w:val="24"/>
        </w:rPr>
        <w:t>trascineremo</w:t>
      </w:r>
      <w:r w:rsidRPr="00FA11ED">
        <w:rPr>
          <w:rFonts w:ascii="Tahoma" w:hAnsi="Tahoma" w:cs="Tahoma"/>
          <w:sz w:val="24"/>
        </w:rPr>
        <w:t xml:space="preserve"> i campi che si vuole agiscano su </w:t>
      </w:r>
      <w:r w:rsidR="0044677C">
        <w:rPr>
          <w:rFonts w:ascii="Tahoma" w:hAnsi="Tahoma" w:cs="Tahoma"/>
          <w:sz w:val="24"/>
        </w:rPr>
        <w:t>tutti</w:t>
      </w:r>
      <w:r>
        <w:rPr>
          <w:rFonts w:ascii="Tahoma" w:hAnsi="Tahoma" w:cs="Tahoma"/>
          <w:sz w:val="24"/>
        </w:rPr>
        <w:t xml:space="preserve"> i fogli all’interno del report</w:t>
      </w:r>
    </w:p>
    <w:p w14:paraId="1B6EB19A" w14:textId="77777777" w:rsidR="00FA11ED" w:rsidRPr="00FA11ED" w:rsidRDefault="00FA11ED" w:rsidP="00FA11ED">
      <w:pPr>
        <w:pStyle w:val="Paragrafoelenco"/>
        <w:numPr>
          <w:ilvl w:val="0"/>
          <w:numId w:val="32"/>
        </w:numPr>
        <w:spacing w:line="240" w:lineRule="auto"/>
        <w:rPr>
          <w:rFonts w:ascii="Tahoma" w:hAnsi="Tahoma" w:cs="Tahoma"/>
          <w:sz w:val="24"/>
        </w:rPr>
      </w:pPr>
    </w:p>
    <w:p w14:paraId="65BD643A" w14:textId="5FFDF714" w:rsidR="0012026E" w:rsidRPr="00FA11ED" w:rsidRDefault="00FA11ED" w:rsidP="00FA11ED">
      <w:pPr>
        <w:spacing w:line="240" w:lineRule="auto"/>
        <w:rPr>
          <w:rFonts w:ascii="Tahoma" w:hAnsi="Tahoma" w:cs="Tahoma"/>
          <w:sz w:val="24"/>
        </w:rPr>
      </w:pPr>
      <w:r w:rsidRPr="00FA11ED">
        <w:rPr>
          <w:rFonts w:ascii="Tahoma" w:hAnsi="Tahoma" w:cs="Tahoma"/>
          <w:noProof/>
          <w:sz w:val="24"/>
        </w:rPr>
        <w:drawing>
          <wp:inline distT="0" distB="0" distL="0" distR="0" wp14:anchorId="2CFC9DEC" wp14:editId="774E4B13">
            <wp:extent cx="5939790" cy="5271770"/>
            <wp:effectExtent l="0" t="0" r="3810" b="5080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474B2" w14:textId="53023B72" w:rsidR="00E97B6A" w:rsidRDefault="00E97B6A" w:rsidP="00FA11ED">
      <w:pPr>
        <w:spacing w:line="240" w:lineRule="auto"/>
        <w:rPr>
          <w:rFonts w:ascii="Tahoma" w:hAnsi="Tahoma" w:cs="Tahoma"/>
          <w:sz w:val="24"/>
        </w:rPr>
      </w:pPr>
    </w:p>
    <w:p w14:paraId="17AF5471" w14:textId="529CD98D" w:rsidR="00FA11ED" w:rsidRDefault="00FA11ED" w:rsidP="00FA11ED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Per ogni filtro è possibile impostare 3 tipologie differenti di filtraggio:</w:t>
      </w:r>
    </w:p>
    <w:p w14:paraId="6652D8AE" w14:textId="3C1011D6" w:rsidR="00FA11ED" w:rsidRDefault="00FA11ED" w:rsidP="00FA11ED">
      <w:pPr>
        <w:pStyle w:val="Paragrafoelenco"/>
        <w:numPr>
          <w:ilvl w:val="0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Filtro di base</w:t>
      </w:r>
    </w:p>
    <w:p w14:paraId="4F890746" w14:textId="27D8B7D2" w:rsidR="00FA11ED" w:rsidRDefault="00FA11ED" w:rsidP="00FA11ED">
      <w:pPr>
        <w:pStyle w:val="Paragrafoelenco"/>
        <w:numPr>
          <w:ilvl w:val="1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Si spuntano i valori di interesse</w:t>
      </w:r>
    </w:p>
    <w:p w14:paraId="4010CAA8" w14:textId="164121FE" w:rsidR="00FA11ED" w:rsidRDefault="00FA11ED" w:rsidP="0044677C">
      <w:pPr>
        <w:pStyle w:val="Paragrafoelenco"/>
        <w:spacing w:line="240" w:lineRule="auto"/>
        <w:ind w:left="1440"/>
        <w:rPr>
          <w:rFonts w:ascii="Tahoma" w:hAnsi="Tahoma" w:cs="Tahoma"/>
          <w:sz w:val="24"/>
        </w:rPr>
      </w:pPr>
      <w:r w:rsidRPr="00FA11ED">
        <w:rPr>
          <w:rFonts w:ascii="Tahoma" w:hAnsi="Tahoma" w:cs="Tahoma"/>
          <w:noProof/>
          <w:sz w:val="24"/>
        </w:rPr>
        <w:drawing>
          <wp:inline distT="0" distB="0" distL="0" distR="0" wp14:anchorId="112EFEDA" wp14:editId="2091D911">
            <wp:extent cx="1504950" cy="1900990"/>
            <wp:effectExtent l="0" t="0" r="0" b="4445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513480" cy="191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C552" w14:textId="1990E59E" w:rsidR="00FA11ED" w:rsidRDefault="00FA11ED" w:rsidP="00FA11ED">
      <w:pPr>
        <w:pStyle w:val="Paragrafoelenco"/>
        <w:numPr>
          <w:ilvl w:val="0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Filtro avanzato</w:t>
      </w:r>
    </w:p>
    <w:p w14:paraId="66C59BC3" w14:textId="44C41F2C" w:rsidR="00FA11ED" w:rsidRDefault="00FA11ED" w:rsidP="00FA11ED">
      <w:pPr>
        <w:pStyle w:val="Paragrafoelenco"/>
        <w:numPr>
          <w:ilvl w:val="1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È possibile definire funzioni avanzate di </w:t>
      </w:r>
      <w:proofErr w:type="spellStart"/>
      <w:r>
        <w:rPr>
          <w:rFonts w:ascii="Tahoma" w:hAnsi="Tahoma" w:cs="Tahoma"/>
          <w:sz w:val="24"/>
        </w:rPr>
        <w:t>filltraggio</w:t>
      </w:r>
      <w:proofErr w:type="spellEnd"/>
      <w:r>
        <w:rPr>
          <w:rFonts w:ascii="Tahoma" w:hAnsi="Tahoma" w:cs="Tahoma"/>
          <w:sz w:val="24"/>
        </w:rPr>
        <w:t xml:space="preserve"> come </w:t>
      </w:r>
      <w:r w:rsidRPr="0044677C">
        <w:rPr>
          <w:rFonts w:ascii="Tahoma" w:hAnsi="Tahoma" w:cs="Tahoma"/>
          <w:i/>
          <w:sz w:val="24"/>
        </w:rPr>
        <w:t>inizia con</w:t>
      </w:r>
      <w:r>
        <w:rPr>
          <w:rFonts w:ascii="Tahoma" w:hAnsi="Tahoma" w:cs="Tahoma"/>
          <w:sz w:val="24"/>
        </w:rPr>
        <w:t xml:space="preserve">, </w:t>
      </w:r>
      <w:r w:rsidRPr="0044677C">
        <w:rPr>
          <w:rFonts w:ascii="Tahoma" w:hAnsi="Tahoma" w:cs="Tahoma"/>
          <w:i/>
          <w:sz w:val="24"/>
        </w:rPr>
        <w:t>contiene</w:t>
      </w:r>
      <w:r>
        <w:rPr>
          <w:rFonts w:ascii="Tahoma" w:hAnsi="Tahoma" w:cs="Tahoma"/>
          <w:sz w:val="24"/>
        </w:rPr>
        <w:t xml:space="preserve">, </w:t>
      </w:r>
      <w:r w:rsidRPr="0044677C">
        <w:rPr>
          <w:rFonts w:ascii="Tahoma" w:hAnsi="Tahoma" w:cs="Tahoma"/>
          <w:i/>
          <w:sz w:val="24"/>
        </w:rPr>
        <w:t>non contiene</w:t>
      </w:r>
      <w:r>
        <w:rPr>
          <w:rFonts w:ascii="Tahoma" w:hAnsi="Tahoma" w:cs="Tahoma"/>
          <w:sz w:val="24"/>
        </w:rPr>
        <w:t xml:space="preserve">, </w:t>
      </w:r>
      <w:proofErr w:type="spellStart"/>
      <w:r>
        <w:rPr>
          <w:rFonts w:ascii="Tahoma" w:hAnsi="Tahoma" w:cs="Tahoma"/>
          <w:sz w:val="24"/>
        </w:rPr>
        <w:t>ecc</w:t>
      </w:r>
      <w:proofErr w:type="spellEnd"/>
    </w:p>
    <w:p w14:paraId="32ECB62C" w14:textId="7A542C33" w:rsidR="00FA11ED" w:rsidRDefault="00FA11ED" w:rsidP="0044677C">
      <w:pPr>
        <w:pStyle w:val="Paragrafoelenco"/>
        <w:spacing w:line="240" w:lineRule="auto"/>
        <w:ind w:left="1440"/>
        <w:rPr>
          <w:rFonts w:ascii="Tahoma" w:hAnsi="Tahoma" w:cs="Tahoma"/>
          <w:sz w:val="24"/>
        </w:rPr>
      </w:pPr>
      <w:r w:rsidRPr="00FA11ED">
        <w:rPr>
          <w:rFonts w:ascii="Tahoma" w:hAnsi="Tahoma" w:cs="Tahoma"/>
          <w:noProof/>
          <w:sz w:val="24"/>
        </w:rPr>
        <w:drawing>
          <wp:inline distT="0" distB="0" distL="0" distR="0" wp14:anchorId="01761FC9" wp14:editId="4DBA2CC4">
            <wp:extent cx="1718007" cy="2286000"/>
            <wp:effectExtent l="0" t="0" r="0" b="0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735126" cy="2308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087EF" w14:textId="3B86643D" w:rsidR="00FA11ED" w:rsidRDefault="00FA11ED" w:rsidP="00FA11ED">
      <w:pPr>
        <w:pStyle w:val="Paragrafoelenco"/>
        <w:numPr>
          <w:ilvl w:val="0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Primi N</w:t>
      </w:r>
    </w:p>
    <w:p w14:paraId="2DC049D5" w14:textId="2CFAF057" w:rsidR="00FA11ED" w:rsidRPr="008100E1" w:rsidRDefault="00FA11ED" w:rsidP="00FA11ED">
      <w:pPr>
        <w:pStyle w:val="Paragrafoelenco"/>
        <w:numPr>
          <w:ilvl w:val="1"/>
          <w:numId w:val="33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È </w:t>
      </w:r>
      <w:r w:rsidR="008100E1">
        <w:rPr>
          <w:rFonts w:ascii="Tahoma" w:hAnsi="Tahoma" w:cs="Tahoma"/>
          <w:sz w:val="24"/>
        </w:rPr>
        <w:t xml:space="preserve">possibile </w:t>
      </w:r>
      <w:r w:rsidR="008821AB">
        <w:rPr>
          <w:rFonts w:ascii="Tahoma" w:hAnsi="Tahoma" w:cs="Tahoma"/>
          <w:sz w:val="24"/>
        </w:rPr>
        <w:t xml:space="preserve">filtrare i </w:t>
      </w:r>
      <w:r w:rsidR="008821AB" w:rsidRPr="008821AB">
        <w:rPr>
          <w:rFonts w:ascii="Tahoma" w:hAnsi="Tahoma" w:cs="Tahoma"/>
          <w:i/>
          <w:sz w:val="24"/>
        </w:rPr>
        <w:t>P</w:t>
      </w:r>
      <w:r w:rsidR="008100E1" w:rsidRPr="008821AB">
        <w:rPr>
          <w:rFonts w:ascii="Tahoma" w:hAnsi="Tahoma" w:cs="Tahoma"/>
          <w:i/>
          <w:sz w:val="24"/>
        </w:rPr>
        <w:t>rimi N</w:t>
      </w:r>
      <w:r w:rsidR="008100E1">
        <w:rPr>
          <w:rFonts w:ascii="Tahoma" w:hAnsi="Tahoma" w:cs="Tahoma"/>
          <w:sz w:val="24"/>
        </w:rPr>
        <w:t xml:space="preserve"> valori a seconda del </w:t>
      </w:r>
      <w:r w:rsidR="008821AB">
        <w:rPr>
          <w:rFonts w:ascii="Tahoma" w:hAnsi="Tahoma" w:cs="Tahoma"/>
          <w:sz w:val="24"/>
        </w:rPr>
        <w:t>campo trascinato all’interno di</w:t>
      </w:r>
      <w:r w:rsidR="008100E1">
        <w:rPr>
          <w:rFonts w:ascii="Tahoma" w:hAnsi="Tahoma" w:cs="Tahoma"/>
          <w:sz w:val="24"/>
        </w:rPr>
        <w:t xml:space="preserve"> </w:t>
      </w:r>
      <w:r w:rsidR="008100E1" w:rsidRPr="008100E1">
        <w:rPr>
          <w:rFonts w:ascii="Tahoma" w:hAnsi="Tahoma" w:cs="Tahoma"/>
          <w:i/>
          <w:sz w:val="24"/>
        </w:rPr>
        <w:t>Per valore</w:t>
      </w:r>
    </w:p>
    <w:p w14:paraId="747A1974" w14:textId="630E89F6" w:rsidR="008100E1" w:rsidRDefault="008100E1" w:rsidP="008100E1">
      <w:pPr>
        <w:pStyle w:val="Paragrafoelenco"/>
        <w:numPr>
          <w:ilvl w:val="1"/>
          <w:numId w:val="33"/>
        </w:numPr>
        <w:spacing w:line="240" w:lineRule="auto"/>
        <w:rPr>
          <w:rFonts w:ascii="Tahoma" w:hAnsi="Tahoma" w:cs="Tahoma"/>
          <w:sz w:val="24"/>
        </w:rPr>
      </w:pPr>
      <w:r w:rsidRPr="008100E1">
        <w:rPr>
          <w:rFonts w:ascii="Tahoma" w:hAnsi="Tahoma" w:cs="Tahoma"/>
          <w:noProof/>
          <w:sz w:val="24"/>
        </w:rPr>
        <w:drawing>
          <wp:inline distT="0" distB="0" distL="0" distR="0" wp14:anchorId="1A1E1E40" wp14:editId="107B3E37">
            <wp:extent cx="2411438" cy="2258936"/>
            <wp:effectExtent l="0" t="0" r="8255" b="8255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11438" cy="225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953C" w14:textId="1F939CA4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7CED125F" w14:textId="2DE6BBB3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1034BB56" w14:textId="6BCA5C26" w:rsidR="008100E1" w:rsidRPr="008100E1" w:rsidRDefault="008100E1" w:rsidP="008100E1">
      <w:pPr>
        <w:spacing w:line="240" w:lineRule="auto"/>
        <w:rPr>
          <w:rFonts w:ascii="Tahoma" w:hAnsi="Tahoma" w:cs="Tahoma"/>
          <w:i/>
          <w:sz w:val="24"/>
        </w:rPr>
      </w:pPr>
      <w:r>
        <w:rPr>
          <w:rFonts w:ascii="Tahoma" w:hAnsi="Tahoma" w:cs="Tahoma"/>
          <w:sz w:val="24"/>
        </w:rPr>
        <w:t xml:space="preserve">Ai fini della nostra esercitazione andremo ad applicare alla tabella un filtro di tipo </w:t>
      </w:r>
      <w:r w:rsidRPr="008100E1">
        <w:rPr>
          <w:rFonts w:ascii="Tahoma" w:hAnsi="Tahoma" w:cs="Tahoma"/>
          <w:i/>
          <w:sz w:val="24"/>
        </w:rPr>
        <w:t>Primi N</w:t>
      </w:r>
      <w:r>
        <w:rPr>
          <w:rFonts w:ascii="Tahoma" w:hAnsi="Tahoma" w:cs="Tahoma"/>
          <w:sz w:val="24"/>
        </w:rPr>
        <w:t>.</w:t>
      </w:r>
    </w:p>
    <w:p w14:paraId="3EA04260" w14:textId="4D514FF9" w:rsidR="008100E1" w:rsidRPr="008100E1" w:rsidRDefault="008100E1" w:rsidP="008100E1">
      <w:pPr>
        <w:spacing w:line="240" w:lineRule="auto"/>
        <w:rPr>
          <w:rFonts w:ascii="Tahoma" w:hAnsi="Tahoma" w:cs="Tahoma"/>
          <w:i/>
          <w:sz w:val="24"/>
        </w:rPr>
      </w:pPr>
      <w:r>
        <w:rPr>
          <w:rFonts w:ascii="Tahoma" w:hAnsi="Tahoma" w:cs="Tahoma"/>
          <w:sz w:val="24"/>
        </w:rPr>
        <w:t>Effettueremo</w:t>
      </w:r>
      <w:r w:rsidR="008821AB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inoltre</w:t>
      </w:r>
      <w:r w:rsidR="008821AB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un ordinamento discendente in tabella per </w:t>
      </w:r>
      <w:r w:rsidRPr="008100E1">
        <w:rPr>
          <w:rFonts w:ascii="Tahoma" w:hAnsi="Tahoma" w:cs="Tahoma"/>
          <w:i/>
          <w:sz w:val="24"/>
        </w:rPr>
        <w:t>Internet Total Sales</w:t>
      </w:r>
      <w:r>
        <w:rPr>
          <w:rFonts w:ascii="Tahoma" w:hAnsi="Tahoma" w:cs="Tahoma"/>
          <w:i/>
          <w:sz w:val="24"/>
        </w:rPr>
        <w:t>.</w:t>
      </w:r>
    </w:p>
    <w:p w14:paraId="6FF669EE" w14:textId="0C4EFD1F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In questo modo</w:t>
      </w:r>
      <w:r w:rsidR="008821AB">
        <w:rPr>
          <w:rFonts w:ascii="Tahoma" w:hAnsi="Tahoma" w:cs="Tahoma"/>
          <w:sz w:val="24"/>
        </w:rPr>
        <w:t>,</w:t>
      </w:r>
      <w:r>
        <w:rPr>
          <w:rFonts w:ascii="Tahoma" w:hAnsi="Tahoma" w:cs="Tahoma"/>
          <w:sz w:val="24"/>
        </w:rPr>
        <w:t xml:space="preserve"> in tabella avremo sempre i primi 15 </w:t>
      </w:r>
      <w:proofErr w:type="spellStart"/>
      <w:r>
        <w:rPr>
          <w:rFonts w:ascii="Tahoma" w:hAnsi="Tahoma" w:cs="Tahoma"/>
          <w:sz w:val="24"/>
        </w:rPr>
        <w:t>Customer</w:t>
      </w:r>
      <w:proofErr w:type="spellEnd"/>
      <w:r>
        <w:rPr>
          <w:rFonts w:ascii="Tahoma" w:hAnsi="Tahoma" w:cs="Tahoma"/>
          <w:sz w:val="24"/>
        </w:rPr>
        <w:t xml:space="preserve"> per selezioni fatte.</w:t>
      </w:r>
    </w:p>
    <w:p w14:paraId="5ED42CAD" w14:textId="0CC2C503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270CC79A" w14:textId="62C8AC1E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  <w:r w:rsidRPr="008100E1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373AE79C" wp14:editId="67E442D2">
            <wp:extent cx="3106155" cy="2602523"/>
            <wp:effectExtent l="0" t="0" r="0" b="7620"/>
            <wp:docPr id="50" name="Immagin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7706" b="6385"/>
                    <a:stretch/>
                  </pic:blipFill>
                  <pic:spPr bwMode="auto">
                    <a:xfrm>
                      <a:off x="0" y="0"/>
                      <a:ext cx="3106155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FEE83" w14:textId="048A6EF0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1B48E2E1" w14:textId="7978B9BF" w:rsidR="00787412" w:rsidRPr="00787412" w:rsidRDefault="00787412" w:rsidP="00787412">
      <w:pPr>
        <w:pStyle w:val="Titolo2"/>
        <w:spacing w:line="240" w:lineRule="auto"/>
        <w:rPr>
          <w:rFonts w:ascii="Tahoma" w:hAnsi="Tahoma" w:cs="Tahoma"/>
          <w:sz w:val="32"/>
          <w:szCs w:val="32"/>
        </w:rPr>
      </w:pPr>
      <w:r w:rsidRPr="00787412">
        <w:rPr>
          <w:rFonts w:ascii="Tahoma" w:hAnsi="Tahoma" w:cs="Tahoma"/>
          <w:sz w:val="32"/>
          <w:szCs w:val="32"/>
        </w:rPr>
        <w:t>Rinominare le pagine</w:t>
      </w:r>
    </w:p>
    <w:p w14:paraId="4DCE9BCB" w14:textId="2F76E721" w:rsidR="008100E1" w:rsidRDefault="00787412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Adesso che la prima pagina è completa e abbiamo dato un focus sull’analisi del </w:t>
      </w:r>
      <w:proofErr w:type="spellStart"/>
      <w:r>
        <w:rPr>
          <w:rFonts w:ascii="Tahoma" w:hAnsi="Tahoma" w:cs="Tahoma"/>
          <w:sz w:val="24"/>
        </w:rPr>
        <w:t>Customer</w:t>
      </w:r>
      <w:proofErr w:type="spellEnd"/>
      <w:r>
        <w:rPr>
          <w:rFonts w:ascii="Tahoma" w:hAnsi="Tahoma" w:cs="Tahoma"/>
          <w:sz w:val="24"/>
        </w:rPr>
        <w:t xml:space="preserve">, andiamo a rinominarla dando il nome </w:t>
      </w:r>
      <w:proofErr w:type="spellStart"/>
      <w:r w:rsidRPr="00787412">
        <w:rPr>
          <w:rFonts w:ascii="Tahoma" w:hAnsi="Tahoma" w:cs="Tahoma"/>
          <w:i/>
          <w:sz w:val="24"/>
        </w:rPr>
        <w:t>Customer</w:t>
      </w:r>
      <w:proofErr w:type="spellEnd"/>
    </w:p>
    <w:p w14:paraId="7F8DA0A5" w14:textId="77777777" w:rsidR="00787412" w:rsidRDefault="00787412" w:rsidP="008100E1">
      <w:pPr>
        <w:spacing w:line="240" w:lineRule="auto"/>
        <w:rPr>
          <w:rFonts w:ascii="Tahoma" w:hAnsi="Tahoma" w:cs="Tahoma"/>
          <w:sz w:val="24"/>
        </w:rPr>
      </w:pPr>
    </w:p>
    <w:p w14:paraId="3D7F1D3B" w14:textId="47BDE980" w:rsidR="00787412" w:rsidRDefault="00787412" w:rsidP="008100E1">
      <w:pPr>
        <w:spacing w:line="240" w:lineRule="auto"/>
        <w:rPr>
          <w:rFonts w:ascii="Tahoma" w:hAnsi="Tahoma" w:cs="Tahoma"/>
          <w:sz w:val="24"/>
        </w:rPr>
      </w:pPr>
      <w:r w:rsidRPr="00787412">
        <w:rPr>
          <w:rFonts w:ascii="Tahoma" w:hAnsi="Tahoma" w:cs="Tahoma"/>
          <w:noProof/>
          <w:sz w:val="24"/>
        </w:rPr>
        <w:drawing>
          <wp:inline distT="0" distB="0" distL="0" distR="0" wp14:anchorId="5BB3AC71" wp14:editId="7034AA51">
            <wp:extent cx="5939790" cy="3754120"/>
            <wp:effectExtent l="0" t="0" r="3810" b="0"/>
            <wp:docPr id="52" name="Immagin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3F52" w14:textId="632424D3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7CA58C0A" w14:textId="1A72F1C6" w:rsidR="008100E1" w:rsidRPr="009C7834" w:rsidRDefault="009C7834" w:rsidP="009C7834">
      <w:pPr>
        <w:pStyle w:val="Titolo2"/>
        <w:spacing w:line="240" w:lineRule="auto"/>
        <w:rPr>
          <w:rFonts w:ascii="Tahoma" w:hAnsi="Tahoma" w:cs="Tahoma"/>
          <w:sz w:val="32"/>
          <w:szCs w:val="32"/>
        </w:rPr>
      </w:pPr>
      <w:r w:rsidRPr="009C7834">
        <w:rPr>
          <w:rFonts w:ascii="Tahoma" w:hAnsi="Tahoma" w:cs="Tahoma"/>
          <w:sz w:val="32"/>
          <w:szCs w:val="32"/>
        </w:rPr>
        <w:t>Interazioni tra le Visualizzazioni</w:t>
      </w:r>
    </w:p>
    <w:p w14:paraId="0761ED58" w14:textId="77777777" w:rsidR="009C7834" w:rsidRDefault="009C7834" w:rsidP="008100E1">
      <w:pPr>
        <w:spacing w:line="240" w:lineRule="auto"/>
        <w:rPr>
          <w:rFonts w:ascii="Tahoma" w:hAnsi="Tahoma" w:cs="Tahoma"/>
          <w:sz w:val="24"/>
        </w:rPr>
      </w:pPr>
    </w:p>
    <w:p w14:paraId="5189B2D1" w14:textId="77777777" w:rsidR="008821AB" w:rsidRDefault="00646946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Possiamo notare come ad ogni click su una visualizzazione</w:t>
      </w:r>
      <w:r w:rsidR="008821AB">
        <w:rPr>
          <w:rFonts w:ascii="Tahoma" w:hAnsi="Tahoma" w:cs="Tahoma"/>
          <w:sz w:val="24"/>
        </w:rPr>
        <w:t>:</w:t>
      </w:r>
    </w:p>
    <w:p w14:paraId="52F79D8F" w14:textId="77777777" w:rsidR="008821AB" w:rsidRDefault="008821AB" w:rsidP="008821AB">
      <w:pPr>
        <w:pStyle w:val="Paragrafoelenco"/>
        <w:numPr>
          <w:ilvl w:val="0"/>
          <w:numId w:val="36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V</w:t>
      </w:r>
      <w:r w:rsidR="00646946" w:rsidRPr="008821AB">
        <w:rPr>
          <w:rFonts w:ascii="Tahoma" w:hAnsi="Tahoma" w:cs="Tahoma"/>
          <w:sz w:val="24"/>
        </w:rPr>
        <w:t>iene effettuato un filtraggio sulla visualizzazione sulla quale si è interagito</w:t>
      </w:r>
    </w:p>
    <w:p w14:paraId="1EE46676" w14:textId="25AE14E2" w:rsidR="008100E1" w:rsidRPr="008821AB" w:rsidRDefault="008821AB" w:rsidP="008821AB">
      <w:pPr>
        <w:pStyle w:val="Paragrafoelenco"/>
        <w:numPr>
          <w:ilvl w:val="0"/>
          <w:numId w:val="36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>T</w:t>
      </w:r>
      <w:r w:rsidR="00646946" w:rsidRPr="008821AB">
        <w:rPr>
          <w:rFonts w:ascii="Tahoma" w:hAnsi="Tahoma" w:cs="Tahoma"/>
          <w:sz w:val="24"/>
        </w:rPr>
        <w:t>utte le altre visualizzazioni si conte</w:t>
      </w:r>
      <w:r>
        <w:rPr>
          <w:rFonts w:ascii="Tahoma" w:hAnsi="Tahoma" w:cs="Tahoma"/>
          <w:sz w:val="24"/>
        </w:rPr>
        <w:t>stualizzano di conseguenza con quel filtraggio</w:t>
      </w:r>
    </w:p>
    <w:p w14:paraId="76008738" w14:textId="0D50661C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6069EFE6" w14:textId="7141B674" w:rsidR="008100E1" w:rsidRDefault="00646946" w:rsidP="008100E1">
      <w:pPr>
        <w:spacing w:line="240" w:lineRule="auto"/>
        <w:rPr>
          <w:rFonts w:ascii="Tahoma" w:hAnsi="Tahoma" w:cs="Tahoma"/>
          <w:sz w:val="24"/>
        </w:rPr>
      </w:pPr>
      <w:r w:rsidRPr="00646946">
        <w:rPr>
          <w:rFonts w:ascii="Tahoma" w:hAnsi="Tahoma" w:cs="Tahoma"/>
          <w:noProof/>
          <w:sz w:val="24"/>
        </w:rPr>
        <w:drawing>
          <wp:inline distT="0" distB="0" distL="0" distR="0" wp14:anchorId="010172C9" wp14:editId="5CCB1558">
            <wp:extent cx="5939790" cy="3361055"/>
            <wp:effectExtent l="0" t="0" r="3810" b="0"/>
            <wp:docPr id="59" name="Immagin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B9AD" w14:textId="738303B4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0431F2C7" w14:textId="1BFE8A6C" w:rsidR="008100E1" w:rsidRDefault="00AD4207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Tenendo premuto sulla tastiera CTRL e facendo un click su un altro oggetto è possibile combinare i filtraggi</w:t>
      </w:r>
    </w:p>
    <w:p w14:paraId="0F111B1E" w14:textId="1E4A051F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</w:p>
    <w:p w14:paraId="18B34B15" w14:textId="5A0D76D3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  <w:r w:rsidRPr="00AD4207">
        <w:rPr>
          <w:rFonts w:ascii="Tahoma" w:hAnsi="Tahoma" w:cs="Tahoma"/>
          <w:noProof/>
          <w:sz w:val="24"/>
        </w:rPr>
        <w:drawing>
          <wp:inline distT="0" distB="0" distL="0" distR="0" wp14:anchorId="54A88486" wp14:editId="0FF58C21">
            <wp:extent cx="5939790" cy="3442970"/>
            <wp:effectExtent l="0" t="0" r="3810" b="508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5644" w14:textId="34191776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</w:p>
    <w:p w14:paraId="41A5C6EF" w14:textId="67934D1D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Inoltre passando con il mouse sopra un oggetto viene </w:t>
      </w:r>
      <w:r w:rsidR="008821AB">
        <w:rPr>
          <w:rFonts w:ascii="Tahoma" w:hAnsi="Tahoma" w:cs="Tahoma"/>
          <w:sz w:val="24"/>
        </w:rPr>
        <w:t>mostrato</w:t>
      </w:r>
      <w:r>
        <w:rPr>
          <w:rFonts w:ascii="Tahoma" w:hAnsi="Tahoma" w:cs="Tahoma"/>
          <w:sz w:val="24"/>
        </w:rPr>
        <w:t xml:space="preserve"> il dettaglio del valore totale e del valore con il filtraggio</w:t>
      </w:r>
    </w:p>
    <w:p w14:paraId="719AFAA1" w14:textId="77777777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</w:p>
    <w:p w14:paraId="4532C35D" w14:textId="7ED4B94B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  <w:r w:rsidRPr="00AD4207">
        <w:rPr>
          <w:rFonts w:ascii="Tahoma" w:hAnsi="Tahoma" w:cs="Tahoma"/>
          <w:noProof/>
          <w:sz w:val="24"/>
        </w:rPr>
        <w:drawing>
          <wp:inline distT="0" distB="0" distL="0" distR="0" wp14:anchorId="41D57419" wp14:editId="34D3B4AE">
            <wp:extent cx="3774424" cy="2163622"/>
            <wp:effectExtent l="0" t="0" r="0" b="825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4424" cy="2163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7C8F9" w14:textId="77777777" w:rsidR="00AD4207" w:rsidRDefault="00AD4207" w:rsidP="008100E1">
      <w:pPr>
        <w:spacing w:line="240" w:lineRule="auto"/>
        <w:rPr>
          <w:rFonts w:ascii="Tahoma" w:hAnsi="Tahoma" w:cs="Tahoma"/>
          <w:sz w:val="24"/>
        </w:rPr>
      </w:pPr>
    </w:p>
    <w:p w14:paraId="7F560B9A" w14:textId="04757CD1" w:rsidR="008100E1" w:rsidRDefault="000A2C94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Selezionando una visualizzazione e andando in </w:t>
      </w:r>
      <w:r w:rsidRPr="000A2C94">
        <w:rPr>
          <w:rFonts w:ascii="Tahoma" w:hAnsi="Tahoma" w:cs="Tahoma"/>
          <w:i/>
          <w:sz w:val="24"/>
        </w:rPr>
        <w:t>Formato</w:t>
      </w:r>
      <w:r>
        <w:rPr>
          <w:rFonts w:ascii="Tahoma" w:hAnsi="Tahoma" w:cs="Tahoma"/>
          <w:sz w:val="24"/>
        </w:rPr>
        <w:t xml:space="preserve"> </w:t>
      </w:r>
      <w:r w:rsidRPr="000A2C94">
        <w:rPr>
          <w:rFonts w:ascii="Tahoma" w:hAnsi="Tahoma" w:cs="Tahoma"/>
          <w:sz w:val="24"/>
        </w:rPr>
        <w:sym w:font="Wingdings" w:char="F0E0"/>
      </w:r>
      <w:r>
        <w:rPr>
          <w:rFonts w:ascii="Tahoma" w:hAnsi="Tahoma" w:cs="Tahoma"/>
          <w:sz w:val="24"/>
        </w:rPr>
        <w:t xml:space="preserve"> </w:t>
      </w:r>
      <w:r w:rsidRPr="000A2C94">
        <w:rPr>
          <w:rFonts w:ascii="Tahoma" w:hAnsi="Tahoma" w:cs="Tahoma"/>
          <w:i/>
          <w:sz w:val="24"/>
        </w:rPr>
        <w:t>Modifica Interazioni</w:t>
      </w:r>
      <w:r>
        <w:rPr>
          <w:rFonts w:ascii="Tahoma" w:hAnsi="Tahoma" w:cs="Tahoma"/>
          <w:sz w:val="24"/>
        </w:rPr>
        <w:t xml:space="preserve"> è</w:t>
      </w:r>
      <w:r w:rsidR="00AD4207">
        <w:rPr>
          <w:rFonts w:ascii="Tahoma" w:hAnsi="Tahoma" w:cs="Tahoma"/>
          <w:sz w:val="24"/>
        </w:rPr>
        <w:t xml:space="preserve"> possibile scegliere tra 3 tipi di</w:t>
      </w:r>
      <w:r>
        <w:rPr>
          <w:rFonts w:ascii="Tahoma" w:hAnsi="Tahoma" w:cs="Tahoma"/>
          <w:sz w:val="24"/>
        </w:rPr>
        <w:t xml:space="preserve"> interazione tra la visualizzazione selezionata e le altre</w:t>
      </w:r>
      <w:r w:rsidR="00AD4207">
        <w:rPr>
          <w:rFonts w:ascii="Tahoma" w:hAnsi="Tahoma" w:cs="Tahoma"/>
          <w:sz w:val="24"/>
        </w:rPr>
        <w:t>:</w:t>
      </w:r>
    </w:p>
    <w:p w14:paraId="12BB1AFE" w14:textId="65EEA805" w:rsidR="00AD4207" w:rsidRDefault="00AD4207" w:rsidP="00AD4207">
      <w:pPr>
        <w:pStyle w:val="Paragrafoelenco"/>
        <w:numPr>
          <w:ilvl w:val="0"/>
          <w:numId w:val="34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Filtro: la visualizzazione subisce un filtraggio vero e proprio</w:t>
      </w:r>
    </w:p>
    <w:p w14:paraId="58F24489" w14:textId="305CCBF5" w:rsidR="00AD4207" w:rsidRDefault="00AD4207" w:rsidP="00AD4207">
      <w:pPr>
        <w:pStyle w:val="Paragrafoelenco"/>
        <w:numPr>
          <w:ilvl w:val="0"/>
          <w:numId w:val="34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Evidenzia: è il comportamento di default</w:t>
      </w:r>
      <w:r w:rsidR="000A2C94">
        <w:rPr>
          <w:rFonts w:ascii="Tahoma" w:hAnsi="Tahoma" w:cs="Tahoma"/>
          <w:sz w:val="24"/>
        </w:rPr>
        <w:t>, ovvero si crea un’</w:t>
      </w:r>
      <w:r>
        <w:rPr>
          <w:rFonts w:ascii="Tahoma" w:hAnsi="Tahoma" w:cs="Tahoma"/>
          <w:sz w:val="24"/>
        </w:rPr>
        <w:t>ombra senza effettuare un filtraggio vero e proprio</w:t>
      </w:r>
    </w:p>
    <w:p w14:paraId="74E00545" w14:textId="2A421BD1" w:rsidR="00AD4207" w:rsidRDefault="000A2C94" w:rsidP="00AD4207">
      <w:pPr>
        <w:pStyle w:val="Paragrafoelenco"/>
        <w:numPr>
          <w:ilvl w:val="0"/>
          <w:numId w:val="34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Nessuno: non avviene nessuna interazione</w:t>
      </w:r>
    </w:p>
    <w:p w14:paraId="4531FC1D" w14:textId="28BD482B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0086642E" w14:textId="73BBF9E9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  <w:r w:rsidRPr="000A2C94">
        <w:rPr>
          <w:rFonts w:ascii="Tahoma" w:hAnsi="Tahoma" w:cs="Tahoma"/>
          <w:noProof/>
          <w:sz w:val="24"/>
        </w:rPr>
        <w:drawing>
          <wp:inline distT="0" distB="0" distL="0" distR="0" wp14:anchorId="0D6F6459" wp14:editId="3870A834">
            <wp:extent cx="5939790" cy="3729355"/>
            <wp:effectExtent l="0" t="0" r="3810" b="4445"/>
            <wp:docPr id="62" name="Immagin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0F0D5" w14:textId="7473CF00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209C1518" w14:textId="77777777" w:rsidR="00FF7499" w:rsidRDefault="00FF7499" w:rsidP="000A2C94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Procediamo con la creazione del secondo foglio chiamandolo </w:t>
      </w:r>
      <w:r w:rsidRPr="00FF7499">
        <w:rPr>
          <w:rFonts w:ascii="Tahoma" w:hAnsi="Tahoma" w:cs="Tahoma"/>
          <w:i/>
          <w:sz w:val="24"/>
        </w:rPr>
        <w:t>Product</w:t>
      </w:r>
      <w:r>
        <w:rPr>
          <w:rFonts w:ascii="Tahoma" w:hAnsi="Tahoma" w:cs="Tahoma"/>
          <w:sz w:val="24"/>
        </w:rPr>
        <w:t xml:space="preserve"> nel quale andremo </w:t>
      </w:r>
      <w:r>
        <w:rPr>
          <w:rFonts w:ascii="Tahoma" w:hAnsi="Tahoma" w:cs="Tahoma"/>
          <w:sz w:val="24"/>
        </w:rPr>
        <w:lastRenderedPageBreak/>
        <w:t>a realizzare un focus di analisi su Product.</w:t>
      </w:r>
    </w:p>
    <w:p w14:paraId="19D938F9" w14:textId="013052F2" w:rsidR="000A2C94" w:rsidRDefault="00FF7499" w:rsidP="000A2C94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Per questa secondo foglio non ci sarà un dettaglio passo </w:t>
      </w:r>
      <w:proofErr w:type="spellStart"/>
      <w:r>
        <w:rPr>
          <w:rFonts w:ascii="Tahoma" w:hAnsi="Tahoma" w:cs="Tahoma"/>
          <w:sz w:val="24"/>
        </w:rPr>
        <w:t>passo</w:t>
      </w:r>
      <w:proofErr w:type="spellEnd"/>
      <w:r>
        <w:rPr>
          <w:rFonts w:ascii="Tahoma" w:hAnsi="Tahoma" w:cs="Tahoma"/>
          <w:sz w:val="24"/>
        </w:rPr>
        <w:t xml:space="preserve">. Di seguito </w:t>
      </w:r>
      <w:proofErr w:type="gramStart"/>
      <w:r>
        <w:rPr>
          <w:rFonts w:ascii="Tahoma" w:hAnsi="Tahoma" w:cs="Tahoma"/>
          <w:sz w:val="24"/>
        </w:rPr>
        <w:t>una screen</w:t>
      </w:r>
      <w:proofErr w:type="gramEnd"/>
      <w:r>
        <w:rPr>
          <w:rFonts w:ascii="Tahoma" w:hAnsi="Tahoma" w:cs="Tahoma"/>
          <w:sz w:val="24"/>
        </w:rPr>
        <w:t xml:space="preserve"> con il risultato da ottenere.</w:t>
      </w:r>
    </w:p>
    <w:p w14:paraId="5F24FE48" w14:textId="293BFB3B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7D21CF8F" w14:textId="0A37FE1D" w:rsidR="000A2C94" w:rsidRDefault="00FF7499" w:rsidP="000A2C94">
      <w:pPr>
        <w:spacing w:line="240" w:lineRule="auto"/>
        <w:rPr>
          <w:rFonts w:ascii="Tahoma" w:hAnsi="Tahoma" w:cs="Tahoma"/>
          <w:sz w:val="24"/>
        </w:rPr>
      </w:pPr>
      <w:r w:rsidRPr="00FF7499">
        <w:rPr>
          <w:rFonts w:ascii="Tahoma" w:hAnsi="Tahoma" w:cs="Tahoma"/>
          <w:noProof/>
          <w:sz w:val="24"/>
        </w:rPr>
        <w:drawing>
          <wp:inline distT="0" distB="0" distL="0" distR="0" wp14:anchorId="211C53E3" wp14:editId="3D07805F">
            <wp:extent cx="5939790" cy="2787650"/>
            <wp:effectExtent l="0" t="0" r="3810" b="0"/>
            <wp:docPr id="63" name="Immagin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144B" w14:textId="01484FA0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4E236073" w14:textId="37178D4D" w:rsidR="000A2C94" w:rsidRDefault="00F3644D" w:rsidP="000A2C94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Nella </w:t>
      </w:r>
      <w:r w:rsidRPr="00F3644D">
        <w:rPr>
          <w:rFonts w:ascii="Tahoma" w:hAnsi="Tahoma" w:cs="Tahoma"/>
          <w:i/>
          <w:sz w:val="24"/>
        </w:rPr>
        <w:t>Tabella</w:t>
      </w:r>
      <w:r>
        <w:rPr>
          <w:rFonts w:ascii="Tahoma" w:hAnsi="Tahoma" w:cs="Tahoma"/>
          <w:sz w:val="24"/>
        </w:rPr>
        <w:t xml:space="preserve"> in basso a sinistra c’è il filtro sul </w:t>
      </w:r>
      <w:r w:rsidRPr="00F3644D">
        <w:rPr>
          <w:rFonts w:ascii="Tahoma" w:hAnsi="Tahoma" w:cs="Tahoma"/>
          <w:i/>
          <w:sz w:val="24"/>
        </w:rPr>
        <w:t>Primi 15</w:t>
      </w:r>
      <w:r>
        <w:rPr>
          <w:rFonts w:ascii="Tahoma" w:hAnsi="Tahoma" w:cs="Tahoma"/>
          <w:sz w:val="24"/>
        </w:rPr>
        <w:t>.</w:t>
      </w:r>
    </w:p>
    <w:p w14:paraId="1D948164" w14:textId="609E3E1C" w:rsidR="00F3644D" w:rsidRDefault="00F3644D" w:rsidP="000A2C94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Nella </w:t>
      </w:r>
      <w:r w:rsidRPr="00F3644D">
        <w:rPr>
          <w:rFonts w:ascii="Tahoma" w:hAnsi="Tahoma" w:cs="Tahoma"/>
          <w:i/>
          <w:sz w:val="24"/>
        </w:rPr>
        <w:t>Matrice</w:t>
      </w:r>
      <w:r>
        <w:rPr>
          <w:rFonts w:ascii="Tahoma" w:hAnsi="Tahoma" w:cs="Tahoma"/>
          <w:sz w:val="24"/>
        </w:rPr>
        <w:t xml:space="preserve"> in alto a destra è stata utilizzata la gerarchia </w:t>
      </w:r>
      <w:r w:rsidRPr="00F3644D">
        <w:rPr>
          <w:rFonts w:ascii="Tahoma" w:hAnsi="Tahoma" w:cs="Tahoma"/>
          <w:i/>
          <w:sz w:val="24"/>
        </w:rPr>
        <w:t xml:space="preserve">Product </w:t>
      </w:r>
      <w:proofErr w:type="spellStart"/>
      <w:r w:rsidRPr="00F3644D">
        <w:rPr>
          <w:rFonts w:ascii="Tahoma" w:hAnsi="Tahoma" w:cs="Tahoma"/>
          <w:i/>
          <w:sz w:val="24"/>
        </w:rPr>
        <w:t>Hierarchy</w:t>
      </w:r>
      <w:proofErr w:type="spellEnd"/>
      <w:r>
        <w:rPr>
          <w:rFonts w:ascii="Tahoma" w:hAnsi="Tahoma" w:cs="Tahoma"/>
          <w:sz w:val="24"/>
        </w:rPr>
        <w:t xml:space="preserve"> che è possibile navigare con i bottoni di </w:t>
      </w:r>
      <w:proofErr w:type="spellStart"/>
      <w:r w:rsidRPr="006E3C25">
        <w:rPr>
          <w:rFonts w:ascii="Tahoma" w:hAnsi="Tahoma" w:cs="Tahoma"/>
          <w:i/>
          <w:sz w:val="24"/>
        </w:rPr>
        <w:t>Drill</w:t>
      </w:r>
      <w:proofErr w:type="spellEnd"/>
      <w:r w:rsidRPr="006E3C25">
        <w:rPr>
          <w:rFonts w:ascii="Tahoma" w:hAnsi="Tahoma" w:cs="Tahoma"/>
          <w:i/>
          <w:sz w:val="24"/>
        </w:rPr>
        <w:t>-down</w:t>
      </w:r>
      <w:r>
        <w:rPr>
          <w:rFonts w:ascii="Tahoma" w:hAnsi="Tahoma" w:cs="Tahoma"/>
          <w:sz w:val="24"/>
        </w:rPr>
        <w:t>.</w:t>
      </w:r>
    </w:p>
    <w:p w14:paraId="06464F79" w14:textId="1C915BF8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0F81EC20" w14:textId="27A4BD1D" w:rsidR="006E3C25" w:rsidRPr="000A2C94" w:rsidRDefault="006E3C25" w:rsidP="000A2C94">
      <w:pPr>
        <w:spacing w:line="240" w:lineRule="auto"/>
        <w:rPr>
          <w:rFonts w:ascii="Tahoma" w:hAnsi="Tahoma" w:cs="Tahoma"/>
          <w:sz w:val="24"/>
        </w:rPr>
      </w:pPr>
      <w:r w:rsidRPr="006E3C25">
        <w:rPr>
          <w:rFonts w:ascii="Tahoma" w:hAnsi="Tahoma" w:cs="Tahoma"/>
          <w:noProof/>
          <w:sz w:val="24"/>
        </w:rPr>
        <w:drawing>
          <wp:inline distT="0" distB="0" distL="0" distR="0" wp14:anchorId="75F7D2AE" wp14:editId="209D450E">
            <wp:extent cx="5939790" cy="2780030"/>
            <wp:effectExtent l="0" t="0" r="3810" b="127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8751" w14:textId="579182F1" w:rsidR="000A2C94" w:rsidRDefault="000A2C94" w:rsidP="000A2C94">
      <w:pPr>
        <w:spacing w:line="240" w:lineRule="auto"/>
        <w:rPr>
          <w:rFonts w:ascii="Tahoma" w:hAnsi="Tahoma" w:cs="Tahoma"/>
          <w:sz w:val="24"/>
        </w:rPr>
      </w:pPr>
    </w:p>
    <w:p w14:paraId="04592A0D" w14:textId="4DC67FC2" w:rsidR="000A2C94" w:rsidRPr="006E3C25" w:rsidRDefault="006E3C25" w:rsidP="006E3C25">
      <w:pPr>
        <w:pStyle w:val="Titolo2"/>
        <w:spacing w:line="240" w:lineRule="auto"/>
        <w:rPr>
          <w:rFonts w:ascii="Tahoma" w:hAnsi="Tahoma" w:cs="Tahoma"/>
          <w:sz w:val="32"/>
          <w:szCs w:val="32"/>
        </w:rPr>
      </w:pPr>
      <w:proofErr w:type="spellStart"/>
      <w:r w:rsidRPr="006E3C25">
        <w:rPr>
          <w:rFonts w:ascii="Tahoma" w:hAnsi="Tahoma" w:cs="Tahoma"/>
          <w:sz w:val="32"/>
          <w:szCs w:val="32"/>
        </w:rPr>
        <w:t>Drill-through</w:t>
      </w:r>
      <w:proofErr w:type="spellEnd"/>
    </w:p>
    <w:p w14:paraId="061E7E36" w14:textId="6EFD7BA2" w:rsidR="008100E1" w:rsidRDefault="008100E1" w:rsidP="008100E1">
      <w:pPr>
        <w:spacing w:line="240" w:lineRule="auto"/>
        <w:rPr>
          <w:rFonts w:ascii="Tahoma" w:hAnsi="Tahoma" w:cs="Tahoma"/>
          <w:sz w:val="24"/>
        </w:rPr>
      </w:pPr>
    </w:p>
    <w:p w14:paraId="3C974A76" w14:textId="747D559B" w:rsidR="006E3C25" w:rsidRDefault="006E3C25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Oltre che interagire tra gli oggetti all’interno della pagina, è possibile interagire anche tra pagine differenti attraverso il </w:t>
      </w:r>
      <w:proofErr w:type="spellStart"/>
      <w:r>
        <w:rPr>
          <w:rFonts w:ascii="Tahoma" w:hAnsi="Tahoma" w:cs="Tahoma"/>
          <w:sz w:val="24"/>
        </w:rPr>
        <w:t>drill-through</w:t>
      </w:r>
      <w:proofErr w:type="spellEnd"/>
      <w:r w:rsidR="00832297">
        <w:rPr>
          <w:rFonts w:ascii="Tahoma" w:hAnsi="Tahoma" w:cs="Tahoma"/>
          <w:sz w:val="24"/>
        </w:rPr>
        <w:t>.</w:t>
      </w:r>
    </w:p>
    <w:p w14:paraId="074A0111" w14:textId="77777777" w:rsidR="00832297" w:rsidRDefault="00832297" w:rsidP="008100E1">
      <w:pPr>
        <w:spacing w:line="240" w:lineRule="auto"/>
        <w:rPr>
          <w:rFonts w:ascii="Tahoma" w:hAnsi="Tahoma" w:cs="Tahoma"/>
          <w:sz w:val="24"/>
        </w:rPr>
      </w:pPr>
    </w:p>
    <w:p w14:paraId="11677E89" w14:textId="77078B80" w:rsidR="00A92932" w:rsidRDefault="00EF2FB1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lastRenderedPageBreak/>
        <w:t xml:space="preserve">Nella pagina </w:t>
      </w:r>
      <w:r w:rsidRPr="004627C4">
        <w:rPr>
          <w:rFonts w:ascii="Tahoma" w:hAnsi="Tahoma" w:cs="Tahoma"/>
          <w:i/>
          <w:sz w:val="24"/>
        </w:rPr>
        <w:t>Product</w:t>
      </w:r>
      <w:r>
        <w:rPr>
          <w:rFonts w:ascii="Tahoma" w:hAnsi="Tahoma" w:cs="Tahoma"/>
          <w:sz w:val="24"/>
        </w:rPr>
        <w:t xml:space="preserve"> aggiungere </w:t>
      </w:r>
      <w:r w:rsidRPr="004627C4">
        <w:rPr>
          <w:rFonts w:ascii="Tahoma" w:hAnsi="Tahoma" w:cs="Tahoma"/>
          <w:i/>
          <w:sz w:val="24"/>
        </w:rPr>
        <w:t xml:space="preserve">Country </w:t>
      </w:r>
      <w:proofErr w:type="spellStart"/>
      <w:r w:rsidRPr="004627C4">
        <w:rPr>
          <w:rFonts w:ascii="Tahoma" w:hAnsi="Tahoma" w:cs="Tahoma"/>
          <w:i/>
          <w:sz w:val="24"/>
        </w:rPr>
        <w:t>Region</w:t>
      </w:r>
      <w:proofErr w:type="spellEnd"/>
      <w:r w:rsidRPr="004627C4">
        <w:rPr>
          <w:rFonts w:ascii="Tahoma" w:hAnsi="Tahoma" w:cs="Tahoma"/>
          <w:i/>
          <w:sz w:val="24"/>
        </w:rPr>
        <w:t xml:space="preserve"> </w:t>
      </w:r>
      <w:proofErr w:type="spellStart"/>
      <w:r w:rsidRPr="004627C4">
        <w:rPr>
          <w:rFonts w:ascii="Tahoma" w:hAnsi="Tahoma" w:cs="Tahoma"/>
          <w:i/>
          <w:sz w:val="24"/>
        </w:rPr>
        <w:t>Name</w:t>
      </w:r>
      <w:proofErr w:type="spellEnd"/>
      <w:r>
        <w:rPr>
          <w:rFonts w:ascii="Tahoma" w:hAnsi="Tahoma" w:cs="Tahoma"/>
          <w:sz w:val="24"/>
        </w:rPr>
        <w:t>.</w:t>
      </w:r>
      <w:r w:rsidR="00832297">
        <w:rPr>
          <w:rFonts w:ascii="Tahoma" w:hAnsi="Tahoma" w:cs="Tahoma"/>
          <w:sz w:val="24"/>
        </w:rPr>
        <w:t xml:space="preserve"> </w:t>
      </w:r>
      <w:r w:rsidR="00A92932">
        <w:rPr>
          <w:rFonts w:ascii="Tahoma" w:hAnsi="Tahoma" w:cs="Tahoma"/>
          <w:sz w:val="24"/>
        </w:rPr>
        <w:t xml:space="preserve">Lasciare abilitato </w:t>
      </w:r>
      <w:r w:rsidR="00A92932" w:rsidRPr="00A92932">
        <w:rPr>
          <w:rFonts w:ascii="Tahoma" w:hAnsi="Tahoma" w:cs="Tahoma"/>
          <w:i/>
          <w:sz w:val="24"/>
        </w:rPr>
        <w:t>Mantieni tutti i filtri</w:t>
      </w:r>
      <w:r w:rsidR="00A92932">
        <w:rPr>
          <w:rFonts w:ascii="Tahoma" w:hAnsi="Tahoma" w:cs="Tahoma"/>
          <w:sz w:val="24"/>
        </w:rPr>
        <w:t xml:space="preserve"> che consente di passare contemporaneamente tutti i filtri da una pagina all’altra, </w:t>
      </w:r>
      <w:r w:rsidR="00832297">
        <w:rPr>
          <w:rFonts w:ascii="Tahoma" w:hAnsi="Tahoma" w:cs="Tahoma"/>
          <w:sz w:val="24"/>
        </w:rPr>
        <w:t>non solo quelli selezionati esplicitamente</w:t>
      </w:r>
      <w:r w:rsidR="00A92932">
        <w:rPr>
          <w:rFonts w:ascii="Tahoma" w:hAnsi="Tahoma" w:cs="Tahoma"/>
          <w:sz w:val="24"/>
        </w:rPr>
        <w:t>.</w:t>
      </w:r>
    </w:p>
    <w:p w14:paraId="7E1A51D5" w14:textId="52C25A01" w:rsidR="00A92932" w:rsidRDefault="00A92932" w:rsidP="008100E1">
      <w:pPr>
        <w:spacing w:line="240" w:lineRule="auto"/>
        <w:rPr>
          <w:rFonts w:ascii="Tahoma" w:hAnsi="Tahoma" w:cs="Tahoma"/>
          <w:sz w:val="24"/>
        </w:rPr>
      </w:pPr>
    </w:p>
    <w:p w14:paraId="0503BB7F" w14:textId="7FE1AE92" w:rsidR="00A92932" w:rsidRDefault="00832297" w:rsidP="008100E1">
      <w:pPr>
        <w:spacing w:line="240" w:lineRule="auto"/>
        <w:rPr>
          <w:rFonts w:ascii="Tahoma" w:hAnsi="Tahoma" w:cs="Tahoma"/>
          <w:sz w:val="24"/>
        </w:rPr>
      </w:pPr>
      <w:r w:rsidRPr="00832297">
        <w:rPr>
          <w:rFonts w:ascii="Tahoma" w:hAnsi="Tahoma" w:cs="Tahoma"/>
          <w:noProof/>
          <w:sz w:val="24"/>
        </w:rPr>
        <w:drawing>
          <wp:inline distT="0" distB="0" distL="0" distR="0" wp14:anchorId="0FF30171" wp14:editId="421529AE">
            <wp:extent cx="5939790" cy="2780030"/>
            <wp:effectExtent l="0" t="0" r="3810" b="1270"/>
            <wp:docPr id="70" name="Immagin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9D5F" w14:textId="139136EC" w:rsidR="00A92932" w:rsidRDefault="00A92932" w:rsidP="008100E1">
      <w:pPr>
        <w:spacing w:line="240" w:lineRule="auto"/>
        <w:rPr>
          <w:rFonts w:ascii="Tahoma" w:hAnsi="Tahoma" w:cs="Tahoma"/>
          <w:sz w:val="24"/>
        </w:rPr>
      </w:pPr>
    </w:p>
    <w:p w14:paraId="7E6F3B91" w14:textId="2FBB7C49" w:rsidR="00832297" w:rsidRDefault="00EF7AC0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A questo punto </w:t>
      </w:r>
      <w:r w:rsidR="00901D37">
        <w:rPr>
          <w:rFonts w:ascii="Tahoma" w:hAnsi="Tahoma" w:cs="Tahoma"/>
          <w:sz w:val="24"/>
        </w:rPr>
        <w:t>ritornare</w:t>
      </w:r>
      <w:r w:rsidR="00A92932">
        <w:rPr>
          <w:rFonts w:ascii="Tahoma" w:hAnsi="Tahoma" w:cs="Tahoma"/>
          <w:sz w:val="24"/>
        </w:rPr>
        <w:t xml:space="preserve"> nella pagina </w:t>
      </w:r>
      <w:proofErr w:type="spellStart"/>
      <w:r w:rsidR="00A92932" w:rsidRPr="00901D37">
        <w:rPr>
          <w:rFonts w:ascii="Tahoma" w:hAnsi="Tahoma" w:cs="Tahoma"/>
          <w:i/>
          <w:sz w:val="24"/>
        </w:rPr>
        <w:t>Customer</w:t>
      </w:r>
      <w:proofErr w:type="spellEnd"/>
      <w:r w:rsidR="00A92932">
        <w:rPr>
          <w:rFonts w:ascii="Tahoma" w:hAnsi="Tahoma" w:cs="Tahoma"/>
          <w:sz w:val="24"/>
        </w:rPr>
        <w:t xml:space="preserve"> </w:t>
      </w:r>
      <w:r w:rsidR="00901D37">
        <w:rPr>
          <w:rFonts w:ascii="Tahoma" w:hAnsi="Tahoma" w:cs="Tahoma"/>
          <w:sz w:val="24"/>
        </w:rPr>
        <w:t>e selezionare</w:t>
      </w:r>
      <w:r w:rsidR="008821AB">
        <w:rPr>
          <w:rFonts w:ascii="Tahoma" w:hAnsi="Tahoma" w:cs="Tahoma"/>
          <w:sz w:val="24"/>
        </w:rPr>
        <w:t xml:space="preserve"> il valore</w:t>
      </w:r>
      <w:r w:rsidR="00832297">
        <w:rPr>
          <w:rFonts w:ascii="Tahoma" w:hAnsi="Tahoma" w:cs="Tahoma"/>
          <w:sz w:val="24"/>
        </w:rPr>
        <w:t xml:space="preserve"> </w:t>
      </w:r>
      <w:r w:rsidR="008821AB" w:rsidRPr="00832297">
        <w:rPr>
          <w:rFonts w:ascii="Tahoma" w:hAnsi="Tahoma" w:cs="Tahoma"/>
          <w:i/>
          <w:sz w:val="24"/>
        </w:rPr>
        <w:t>M</w:t>
      </w:r>
      <w:r w:rsidR="008821AB">
        <w:rPr>
          <w:rFonts w:ascii="Tahoma" w:hAnsi="Tahoma" w:cs="Tahoma"/>
          <w:sz w:val="24"/>
        </w:rPr>
        <w:t xml:space="preserve"> </w:t>
      </w:r>
      <w:r w:rsidR="00832297">
        <w:rPr>
          <w:rFonts w:ascii="Tahoma" w:hAnsi="Tahoma" w:cs="Tahoma"/>
          <w:sz w:val="24"/>
        </w:rPr>
        <w:t xml:space="preserve">tenendo premuto </w:t>
      </w:r>
      <w:r w:rsidR="00832297" w:rsidRPr="00832297">
        <w:rPr>
          <w:rFonts w:ascii="Tahoma" w:hAnsi="Tahoma" w:cs="Tahoma"/>
          <w:i/>
          <w:sz w:val="24"/>
        </w:rPr>
        <w:t>CTRL</w:t>
      </w:r>
      <w:r w:rsidR="00832297">
        <w:rPr>
          <w:rFonts w:ascii="Tahoma" w:hAnsi="Tahoma" w:cs="Tahoma"/>
          <w:sz w:val="24"/>
        </w:rPr>
        <w:t xml:space="preserve"> </w:t>
      </w:r>
      <w:r w:rsidR="00901D37">
        <w:rPr>
          <w:rFonts w:ascii="Tahoma" w:hAnsi="Tahoma" w:cs="Tahoma"/>
          <w:sz w:val="24"/>
        </w:rPr>
        <w:t>nel</w:t>
      </w:r>
      <w:r w:rsidR="00832297">
        <w:rPr>
          <w:rFonts w:ascii="Tahoma" w:hAnsi="Tahoma" w:cs="Tahoma"/>
          <w:sz w:val="24"/>
        </w:rPr>
        <w:t>la</w:t>
      </w:r>
      <w:r w:rsidR="00901D37">
        <w:rPr>
          <w:rFonts w:ascii="Tahoma" w:hAnsi="Tahoma" w:cs="Tahoma"/>
          <w:sz w:val="24"/>
        </w:rPr>
        <w:t xml:space="preserve"> </w:t>
      </w:r>
      <w:r w:rsidR="00832297">
        <w:rPr>
          <w:rFonts w:ascii="Tahoma" w:hAnsi="Tahoma" w:cs="Tahoma"/>
          <w:i/>
          <w:sz w:val="24"/>
        </w:rPr>
        <w:t>Torta</w:t>
      </w:r>
      <w:r w:rsidR="00901D37">
        <w:rPr>
          <w:rFonts w:ascii="Tahoma" w:hAnsi="Tahoma" w:cs="Tahoma"/>
          <w:sz w:val="24"/>
        </w:rPr>
        <w:t xml:space="preserve"> e </w:t>
      </w:r>
      <w:r w:rsidR="00901D37" w:rsidRPr="00901D37">
        <w:rPr>
          <w:rFonts w:ascii="Tahoma" w:hAnsi="Tahoma" w:cs="Tahoma"/>
          <w:i/>
          <w:sz w:val="24"/>
        </w:rPr>
        <w:t>America Settentrionale</w:t>
      </w:r>
      <w:r w:rsidR="00901D37">
        <w:rPr>
          <w:rFonts w:ascii="Tahoma" w:hAnsi="Tahoma" w:cs="Tahoma"/>
          <w:sz w:val="24"/>
        </w:rPr>
        <w:t xml:space="preserve"> nella </w:t>
      </w:r>
      <w:r w:rsidR="00901D37" w:rsidRPr="00901D37">
        <w:rPr>
          <w:rFonts w:ascii="Tahoma" w:hAnsi="Tahoma" w:cs="Tahoma"/>
          <w:i/>
          <w:sz w:val="24"/>
        </w:rPr>
        <w:t>Mappa</w:t>
      </w:r>
      <w:r w:rsidR="00901D37">
        <w:rPr>
          <w:rFonts w:ascii="Tahoma" w:hAnsi="Tahoma" w:cs="Tahoma"/>
          <w:sz w:val="24"/>
        </w:rPr>
        <w:t xml:space="preserve">. </w:t>
      </w:r>
    </w:p>
    <w:p w14:paraId="44F4C397" w14:textId="6FCD2E36" w:rsidR="00A92932" w:rsidRDefault="00901D37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Cliccando destro sulla bolla dell’</w:t>
      </w:r>
      <w:r w:rsidRPr="00901D37">
        <w:rPr>
          <w:rFonts w:ascii="Tahoma" w:hAnsi="Tahoma" w:cs="Tahoma"/>
          <w:i/>
          <w:sz w:val="24"/>
        </w:rPr>
        <w:t xml:space="preserve">America Settentrionale </w:t>
      </w:r>
      <w:r>
        <w:rPr>
          <w:rFonts w:ascii="Tahoma" w:hAnsi="Tahoma" w:cs="Tahoma"/>
          <w:sz w:val="24"/>
        </w:rPr>
        <w:t xml:space="preserve">selezionare </w:t>
      </w:r>
      <w:proofErr w:type="spellStart"/>
      <w:r w:rsidRPr="00901D37">
        <w:rPr>
          <w:rFonts w:ascii="Tahoma" w:hAnsi="Tahoma" w:cs="Tahoma"/>
          <w:i/>
          <w:sz w:val="24"/>
        </w:rPr>
        <w:t>Drill-through</w:t>
      </w:r>
      <w:proofErr w:type="spellEnd"/>
      <w:r w:rsidRPr="00901D37">
        <w:rPr>
          <w:rFonts w:ascii="Tahoma" w:hAnsi="Tahoma" w:cs="Tahoma"/>
          <w:i/>
          <w:sz w:val="24"/>
        </w:rPr>
        <w:t xml:space="preserve"> </w:t>
      </w:r>
      <w:r w:rsidRPr="00901D37">
        <w:rPr>
          <w:rFonts w:ascii="Tahoma" w:hAnsi="Tahoma" w:cs="Tahoma"/>
          <w:i/>
          <w:sz w:val="24"/>
        </w:rPr>
        <w:sym w:font="Wingdings" w:char="F0E0"/>
      </w:r>
      <w:r w:rsidRPr="00901D37">
        <w:rPr>
          <w:rFonts w:ascii="Tahoma" w:hAnsi="Tahoma" w:cs="Tahoma"/>
          <w:i/>
          <w:sz w:val="24"/>
        </w:rPr>
        <w:t xml:space="preserve"> Product</w:t>
      </w:r>
      <w:r>
        <w:rPr>
          <w:rFonts w:ascii="Tahoma" w:hAnsi="Tahoma" w:cs="Tahoma"/>
          <w:sz w:val="24"/>
        </w:rPr>
        <w:t xml:space="preserve"> si verrà riportati nel foglio </w:t>
      </w:r>
      <w:r w:rsidRPr="00901D37">
        <w:rPr>
          <w:rFonts w:ascii="Tahoma" w:hAnsi="Tahoma" w:cs="Tahoma"/>
          <w:i/>
          <w:sz w:val="24"/>
        </w:rPr>
        <w:t>Product</w:t>
      </w:r>
      <w:r>
        <w:rPr>
          <w:rFonts w:ascii="Tahoma" w:hAnsi="Tahoma" w:cs="Tahoma"/>
          <w:sz w:val="24"/>
        </w:rPr>
        <w:t xml:space="preserve"> filtrato per le selezioni effettuate.</w:t>
      </w:r>
    </w:p>
    <w:p w14:paraId="2D72D371" w14:textId="2926596A" w:rsidR="00AC1C50" w:rsidRDefault="00AC1C50" w:rsidP="008100E1">
      <w:pPr>
        <w:spacing w:line="240" w:lineRule="auto"/>
        <w:rPr>
          <w:rFonts w:ascii="Tahoma" w:hAnsi="Tahoma" w:cs="Tahoma"/>
          <w:sz w:val="24"/>
        </w:rPr>
      </w:pPr>
    </w:p>
    <w:p w14:paraId="3F40F64C" w14:textId="368989A9" w:rsidR="00AC1C50" w:rsidRDefault="00AC1C50" w:rsidP="008100E1">
      <w:pPr>
        <w:spacing w:line="240" w:lineRule="auto"/>
        <w:rPr>
          <w:rFonts w:ascii="Tahoma" w:hAnsi="Tahoma" w:cs="Tahoma"/>
          <w:sz w:val="24"/>
        </w:rPr>
      </w:pPr>
      <w:r w:rsidRPr="00AC1C50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5572DE57" wp14:editId="06ACB11E">
            <wp:extent cx="5939790" cy="5788660"/>
            <wp:effectExtent l="0" t="0" r="3810" b="254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78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BB437" w14:textId="77777777" w:rsidR="00832297" w:rsidRPr="00901D37" w:rsidRDefault="00832297" w:rsidP="008100E1">
      <w:pPr>
        <w:spacing w:line="240" w:lineRule="auto"/>
        <w:rPr>
          <w:rFonts w:ascii="Tahoma" w:hAnsi="Tahoma" w:cs="Tahoma"/>
          <w:sz w:val="24"/>
        </w:rPr>
      </w:pPr>
    </w:p>
    <w:p w14:paraId="647DEACB" w14:textId="24716079" w:rsidR="00901D37" w:rsidRDefault="00832297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Si nota come sono stati aggiunti anche </w:t>
      </w:r>
      <w:r w:rsidRPr="00AC1C50">
        <w:rPr>
          <w:rFonts w:ascii="Tahoma" w:hAnsi="Tahoma" w:cs="Tahoma"/>
          <w:i/>
          <w:sz w:val="24"/>
        </w:rPr>
        <w:t xml:space="preserve">Fiscal </w:t>
      </w:r>
      <w:proofErr w:type="spellStart"/>
      <w:r w:rsidRPr="00AC1C50">
        <w:rPr>
          <w:rFonts w:ascii="Tahoma" w:hAnsi="Tahoma" w:cs="Tahoma"/>
          <w:i/>
          <w:sz w:val="24"/>
        </w:rPr>
        <w:t>Year</w:t>
      </w:r>
      <w:proofErr w:type="spellEnd"/>
      <w:r>
        <w:rPr>
          <w:rFonts w:ascii="Tahoma" w:hAnsi="Tahoma" w:cs="Tahoma"/>
          <w:sz w:val="24"/>
        </w:rPr>
        <w:t xml:space="preserve"> e </w:t>
      </w:r>
      <w:r w:rsidRPr="00AC1C50">
        <w:rPr>
          <w:rFonts w:ascii="Tahoma" w:hAnsi="Tahoma" w:cs="Tahoma"/>
          <w:i/>
          <w:sz w:val="24"/>
        </w:rPr>
        <w:t>Gender</w:t>
      </w:r>
      <w:r>
        <w:rPr>
          <w:rFonts w:ascii="Tahoma" w:hAnsi="Tahoma" w:cs="Tahoma"/>
          <w:sz w:val="24"/>
        </w:rPr>
        <w:t xml:space="preserve"> che erano filtrati nella prima pagina</w:t>
      </w:r>
      <w:r w:rsidR="00AC1C50">
        <w:rPr>
          <w:rFonts w:ascii="Tahoma" w:hAnsi="Tahoma" w:cs="Tahoma"/>
          <w:sz w:val="24"/>
        </w:rPr>
        <w:t xml:space="preserve"> </w:t>
      </w:r>
      <w:proofErr w:type="spellStart"/>
      <w:r w:rsidR="00AC1C50" w:rsidRPr="00AC1C50">
        <w:rPr>
          <w:rFonts w:ascii="Tahoma" w:hAnsi="Tahoma" w:cs="Tahoma"/>
          <w:i/>
          <w:sz w:val="24"/>
        </w:rPr>
        <w:t>Customer</w:t>
      </w:r>
      <w:proofErr w:type="spellEnd"/>
      <w:r>
        <w:rPr>
          <w:rFonts w:ascii="Tahoma" w:hAnsi="Tahoma" w:cs="Tahoma"/>
          <w:sz w:val="24"/>
        </w:rPr>
        <w:t xml:space="preserve">, ma non erano </w:t>
      </w:r>
      <w:r w:rsidR="00903A4C">
        <w:rPr>
          <w:rFonts w:ascii="Tahoma" w:hAnsi="Tahoma" w:cs="Tahoma"/>
          <w:sz w:val="24"/>
        </w:rPr>
        <w:t xml:space="preserve">stati </w:t>
      </w:r>
      <w:r>
        <w:rPr>
          <w:rFonts w:ascii="Tahoma" w:hAnsi="Tahoma" w:cs="Tahoma"/>
          <w:sz w:val="24"/>
        </w:rPr>
        <w:t xml:space="preserve">inseriti in </w:t>
      </w:r>
      <w:proofErr w:type="spellStart"/>
      <w:r w:rsidRPr="00AC1C50">
        <w:rPr>
          <w:rFonts w:ascii="Tahoma" w:hAnsi="Tahoma" w:cs="Tahoma"/>
          <w:i/>
          <w:sz w:val="24"/>
        </w:rPr>
        <w:t>Drill-Through</w:t>
      </w:r>
      <w:proofErr w:type="spellEnd"/>
      <w:r w:rsidR="00AC1C50">
        <w:rPr>
          <w:rFonts w:ascii="Tahoma" w:hAnsi="Tahoma" w:cs="Tahoma"/>
          <w:sz w:val="24"/>
        </w:rPr>
        <w:t xml:space="preserve"> nella seconda pagina </w:t>
      </w:r>
      <w:r w:rsidR="00AC1C50" w:rsidRPr="00AC1C50">
        <w:rPr>
          <w:rFonts w:ascii="Tahoma" w:hAnsi="Tahoma" w:cs="Tahoma"/>
          <w:i/>
          <w:sz w:val="24"/>
        </w:rPr>
        <w:t>Product</w:t>
      </w:r>
      <w:r w:rsidR="00AC1C50">
        <w:rPr>
          <w:rFonts w:ascii="Tahoma" w:hAnsi="Tahoma" w:cs="Tahoma"/>
          <w:i/>
          <w:sz w:val="24"/>
        </w:rPr>
        <w:t>,</w:t>
      </w:r>
      <w:r>
        <w:rPr>
          <w:rFonts w:ascii="Tahoma" w:hAnsi="Tahoma" w:cs="Tahoma"/>
          <w:sz w:val="24"/>
        </w:rPr>
        <w:t xml:space="preserve"> questo per</w:t>
      </w:r>
      <w:r w:rsidR="00AC1C50">
        <w:rPr>
          <w:rFonts w:ascii="Tahoma" w:hAnsi="Tahoma" w:cs="Tahoma"/>
          <w:sz w:val="24"/>
        </w:rPr>
        <w:t xml:space="preserve"> via del</w:t>
      </w:r>
      <w:r>
        <w:rPr>
          <w:rFonts w:ascii="Tahoma" w:hAnsi="Tahoma" w:cs="Tahoma"/>
          <w:sz w:val="24"/>
        </w:rPr>
        <w:t xml:space="preserve">l’abilitazione </w:t>
      </w:r>
      <w:r w:rsidRPr="00AC1C50">
        <w:rPr>
          <w:rFonts w:ascii="Tahoma" w:hAnsi="Tahoma" w:cs="Tahoma"/>
          <w:i/>
          <w:sz w:val="24"/>
        </w:rPr>
        <w:t>Mantieni tutti i filtri</w:t>
      </w:r>
      <w:r>
        <w:rPr>
          <w:rFonts w:ascii="Tahoma" w:hAnsi="Tahoma" w:cs="Tahoma"/>
          <w:sz w:val="24"/>
        </w:rPr>
        <w:t>.</w:t>
      </w:r>
    </w:p>
    <w:p w14:paraId="4F7232F4" w14:textId="6B19AABB" w:rsidR="00832297" w:rsidRDefault="00832297" w:rsidP="008100E1">
      <w:pPr>
        <w:spacing w:line="240" w:lineRule="auto"/>
        <w:rPr>
          <w:rFonts w:ascii="Tahoma" w:hAnsi="Tahoma" w:cs="Tahoma"/>
          <w:sz w:val="24"/>
        </w:rPr>
      </w:pPr>
    </w:p>
    <w:p w14:paraId="52B7BDF2" w14:textId="347EEB6C" w:rsidR="00832297" w:rsidRDefault="00832297" w:rsidP="008100E1">
      <w:pPr>
        <w:spacing w:line="240" w:lineRule="auto"/>
        <w:rPr>
          <w:rFonts w:ascii="Tahoma" w:hAnsi="Tahoma" w:cs="Tahoma"/>
          <w:sz w:val="24"/>
        </w:rPr>
      </w:pPr>
      <w:r w:rsidRPr="00832297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041A4F0D" wp14:editId="47C9FC5A">
            <wp:extent cx="5939790" cy="2780030"/>
            <wp:effectExtent l="0" t="0" r="3810" b="1270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8A49" w14:textId="77777777" w:rsidR="00901D37" w:rsidRDefault="00901D37" w:rsidP="008100E1">
      <w:pPr>
        <w:spacing w:line="240" w:lineRule="auto"/>
        <w:rPr>
          <w:rFonts w:ascii="Tahoma" w:hAnsi="Tahoma" w:cs="Tahoma"/>
          <w:sz w:val="24"/>
        </w:rPr>
      </w:pPr>
    </w:p>
    <w:p w14:paraId="577212D8" w14:textId="7F01A603" w:rsidR="00A92932" w:rsidRPr="0024601C" w:rsidRDefault="0024601C" w:rsidP="0024601C">
      <w:pPr>
        <w:pStyle w:val="Titolo2"/>
        <w:spacing w:line="240" w:lineRule="auto"/>
        <w:rPr>
          <w:rFonts w:ascii="Tahoma" w:hAnsi="Tahoma" w:cs="Tahoma"/>
          <w:sz w:val="32"/>
          <w:szCs w:val="32"/>
        </w:rPr>
      </w:pPr>
      <w:r w:rsidRPr="0024601C">
        <w:rPr>
          <w:rFonts w:ascii="Tahoma" w:hAnsi="Tahoma" w:cs="Tahoma"/>
          <w:sz w:val="32"/>
          <w:szCs w:val="32"/>
        </w:rPr>
        <w:t>Marketplace</w:t>
      </w:r>
    </w:p>
    <w:p w14:paraId="7D4AAF02" w14:textId="46ABB379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</w:p>
    <w:p w14:paraId="4410F89B" w14:textId="78BC2B2B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Oltre alle visualizzazioni predefinite esiste un </w:t>
      </w:r>
      <w:proofErr w:type="spellStart"/>
      <w:r>
        <w:rPr>
          <w:rFonts w:ascii="Tahoma" w:hAnsi="Tahoma" w:cs="Tahoma"/>
          <w:sz w:val="24"/>
        </w:rPr>
        <w:t>marketplace</w:t>
      </w:r>
      <w:proofErr w:type="spellEnd"/>
      <w:r>
        <w:rPr>
          <w:rFonts w:ascii="Tahoma" w:hAnsi="Tahoma" w:cs="Tahoma"/>
          <w:sz w:val="24"/>
        </w:rPr>
        <w:t xml:space="preserve"> dal quale scaricare le visualizzazioni di terze parti o importarle da file. Fare click su </w:t>
      </w:r>
      <w:r w:rsidRPr="0024601C">
        <w:rPr>
          <w:rFonts w:ascii="Tahoma" w:hAnsi="Tahoma" w:cs="Tahoma"/>
          <w:i/>
          <w:sz w:val="24"/>
        </w:rPr>
        <w:t xml:space="preserve">… </w:t>
      </w:r>
      <w:r w:rsidRPr="0024601C">
        <w:rPr>
          <w:rFonts w:ascii="Tahoma" w:hAnsi="Tahoma" w:cs="Tahoma"/>
          <w:i/>
          <w:sz w:val="24"/>
        </w:rPr>
        <w:sym w:font="Wingdings" w:char="F0E0"/>
      </w:r>
      <w:r w:rsidRPr="0024601C">
        <w:rPr>
          <w:rFonts w:ascii="Tahoma" w:hAnsi="Tahoma" w:cs="Tahoma"/>
          <w:i/>
          <w:sz w:val="24"/>
        </w:rPr>
        <w:t xml:space="preserve"> Importa da Marketplace</w:t>
      </w:r>
      <w:r>
        <w:rPr>
          <w:rFonts w:ascii="Tahoma" w:hAnsi="Tahoma" w:cs="Tahoma"/>
          <w:sz w:val="24"/>
        </w:rPr>
        <w:t xml:space="preserve">. </w:t>
      </w:r>
    </w:p>
    <w:p w14:paraId="49D29198" w14:textId="21D4CE8B" w:rsidR="00A92932" w:rsidRDefault="00A92932" w:rsidP="008100E1">
      <w:pPr>
        <w:spacing w:line="240" w:lineRule="auto"/>
        <w:rPr>
          <w:rFonts w:ascii="Tahoma" w:hAnsi="Tahoma" w:cs="Tahoma"/>
          <w:sz w:val="24"/>
        </w:rPr>
      </w:pPr>
    </w:p>
    <w:p w14:paraId="7C046443" w14:textId="65D119AA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  <w:r w:rsidRPr="0024601C">
        <w:rPr>
          <w:rFonts w:ascii="Tahoma" w:hAnsi="Tahoma" w:cs="Tahoma"/>
          <w:noProof/>
          <w:sz w:val="24"/>
        </w:rPr>
        <w:drawing>
          <wp:inline distT="0" distB="0" distL="0" distR="0" wp14:anchorId="23BD980B" wp14:editId="3B7EA960">
            <wp:extent cx="3183479" cy="2830818"/>
            <wp:effectExtent l="0" t="0" r="0" b="8255"/>
            <wp:docPr id="73" name="Immagin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183479" cy="28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7124" w14:textId="10712AAD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</w:p>
    <w:p w14:paraId="607EF1FB" w14:textId="2FC07367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È possibile scaricare delle visualizzazioni di terze parti dal </w:t>
      </w:r>
      <w:proofErr w:type="spellStart"/>
      <w:r>
        <w:rPr>
          <w:rFonts w:ascii="Tahoma" w:hAnsi="Tahoma" w:cs="Tahoma"/>
          <w:sz w:val="24"/>
        </w:rPr>
        <w:t>marketplace</w:t>
      </w:r>
      <w:proofErr w:type="spellEnd"/>
      <w:r>
        <w:rPr>
          <w:rFonts w:ascii="Tahoma" w:hAnsi="Tahoma" w:cs="Tahoma"/>
          <w:sz w:val="24"/>
        </w:rPr>
        <w:t xml:space="preserve"> (gratuite, sponsorizzate o a pagamento) o dall’organizzazione se ci sono delle visualizzazioni “aziendali”.</w:t>
      </w:r>
    </w:p>
    <w:p w14:paraId="3F26BB08" w14:textId="504D4A9A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Le visualizzazioni sono raggruppate per categorie.</w:t>
      </w:r>
    </w:p>
    <w:p w14:paraId="7053CA95" w14:textId="598FB2F5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</w:p>
    <w:p w14:paraId="2DEEF706" w14:textId="55157FD2" w:rsidR="0024601C" w:rsidRDefault="0024601C" w:rsidP="008100E1">
      <w:pPr>
        <w:spacing w:line="240" w:lineRule="auto"/>
        <w:rPr>
          <w:rFonts w:ascii="Tahoma" w:hAnsi="Tahoma" w:cs="Tahoma"/>
          <w:sz w:val="24"/>
        </w:rPr>
      </w:pPr>
      <w:r w:rsidRPr="0024601C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71AB1EF7" wp14:editId="2B33FC5B">
            <wp:extent cx="5455732" cy="4149969"/>
            <wp:effectExtent l="0" t="0" r="0" b="3175"/>
            <wp:docPr id="74" name="Immagin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314" t="3700" r="3822" b="8974"/>
                    <a:stretch/>
                  </pic:blipFill>
                  <pic:spPr bwMode="auto">
                    <a:xfrm>
                      <a:off x="0" y="0"/>
                      <a:ext cx="5456547" cy="4150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1D1AC" w14:textId="6A67DEC4" w:rsidR="000415B4" w:rsidRDefault="000415B4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Scaricare delle visualizzazioni dal </w:t>
      </w:r>
      <w:proofErr w:type="spellStart"/>
      <w:r>
        <w:rPr>
          <w:rFonts w:ascii="Tahoma" w:hAnsi="Tahoma" w:cs="Tahoma"/>
          <w:sz w:val="24"/>
        </w:rPr>
        <w:t>marketplace</w:t>
      </w:r>
      <w:proofErr w:type="spellEnd"/>
      <w:r>
        <w:rPr>
          <w:rFonts w:ascii="Tahoma" w:hAnsi="Tahoma" w:cs="Tahoma"/>
          <w:sz w:val="24"/>
        </w:rPr>
        <w:t xml:space="preserve"> e provare a rendere graficamente più accattivante il report appena realizzato.</w:t>
      </w:r>
    </w:p>
    <w:p w14:paraId="2DD9E32A" w14:textId="59DF7237" w:rsidR="000415B4" w:rsidRDefault="000415B4" w:rsidP="008100E1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Provare a migliorare la grafica del report utilizzando anche la parte formato delle visualizzazioni standard</w:t>
      </w:r>
    </w:p>
    <w:p w14:paraId="6C2D8424" w14:textId="7D487202" w:rsidR="000415B4" w:rsidRDefault="000415B4" w:rsidP="008100E1">
      <w:pPr>
        <w:spacing w:line="240" w:lineRule="auto"/>
        <w:rPr>
          <w:rFonts w:ascii="Tahoma" w:hAnsi="Tahoma" w:cs="Tahoma"/>
          <w:sz w:val="24"/>
        </w:rPr>
      </w:pPr>
      <w:r w:rsidRPr="000415B4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5B9ED7E0" wp14:editId="77CC8CF4">
            <wp:extent cx="2258936" cy="6557585"/>
            <wp:effectExtent l="0" t="0" r="8255" b="0"/>
            <wp:docPr id="75" name="Immagin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258936" cy="655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AC337" w14:textId="6303B1B8" w:rsidR="000415B4" w:rsidRDefault="000415B4" w:rsidP="008100E1">
      <w:pPr>
        <w:spacing w:line="240" w:lineRule="auto"/>
        <w:rPr>
          <w:rFonts w:ascii="Tahoma" w:hAnsi="Tahoma" w:cs="Tahoma"/>
          <w:sz w:val="24"/>
        </w:rPr>
      </w:pPr>
    </w:p>
    <w:p w14:paraId="1FC5CB5E" w14:textId="780A8B2E" w:rsidR="000415B4" w:rsidRPr="00B1301C" w:rsidRDefault="00B1301C" w:rsidP="00B1301C">
      <w:pPr>
        <w:pStyle w:val="Titolo2"/>
        <w:spacing w:line="240" w:lineRule="auto"/>
        <w:rPr>
          <w:rFonts w:ascii="Tahoma" w:hAnsi="Tahoma" w:cs="Tahoma"/>
          <w:sz w:val="32"/>
          <w:szCs w:val="32"/>
        </w:rPr>
      </w:pPr>
      <w:r w:rsidRPr="00B1301C">
        <w:rPr>
          <w:rFonts w:ascii="Tahoma" w:hAnsi="Tahoma" w:cs="Tahoma"/>
          <w:sz w:val="32"/>
          <w:szCs w:val="32"/>
        </w:rPr>
        <w:t>Layout telefono</w:t>
      </w:r>
    </w:p>
    <w:p w14:paraId="478A6ABB" w14:textId="13397ED1" w:rsidR="00B1301C" w:rsidRDefault="00B1301C" w:rsidP="008100E1">
      <w:pPr>
        <w:spacing w:line="240" w:lineRule="auto"/>
        <w:rPr>
          <w:rFonts w:ascii="Tahoma" w:hAnsi="Tahoma" w:cs="Tahoma"/>
          <w:sz w:val="24"/>
        </w:rPr>
      </w:pPr>
    </w:p>
    <w:p w14:paraId="1FC2E242" w14:textId="5AA19ED1" w:rsidR="00B1301C" w:rsidRDefault="00C3466E" w:rsidP="008100E1">
      <w:pPr>
        <w:spacing w:line="240" w:lineRule="auto"/>
        <w:rPr>
          <w:rFonts w:ascii="Tahoma" w:hAnsi="Tahoma" w:cs="Tahoma"/>
          <w:sz w:val="24"/>
        </w:rPr>
      </w:pPr>
      <w:r w:rsidRPr="00C3466E">
        <w:rPr>
          <w:rFonts w:ascii="Tahoma" w:hAnsi="Tahoma" w:cs="Tahoma"/>
          <w:sz w:val="24"/>
        </w:rPr>
        <w:t xml:space="preserve">Quando si crea un report in Power BI Desktop, è possibile migliorare l'esperienza d'uso nelle </w:t>
      </w:r>
      <w:proofErr w:type="spellStart"/>
      <w:r w:rsidRPr="00C3466E">
        <w:rPr>
          <w:rFonts w:ascii="Tahoma" w:hAnsi="Tahoma" w:cs="Tahoma"/>
          <w:sz w:val="24"/>
        </w:rPr>
        <w:t>app</w:t>
      </w:r>
      <w:proofErr w:type="spellEnd"/>
      <w:r w:rsidRPr="00C3466E">
        <w:rPr>
          <w:rFonts w:ascii="Tahoma" w:hAnsi="Tahoma" w:cs="Tahoma"/>
          <w:sz w:val="24"/>
        </w:rPr>
        <w:t xml:space="preserve"> per dispositivi mobili sui telefoni cellulari creando una versione del report specifica per il telefono. Per adattare il report al telefono e creare un'esperienza ottimale, è sufficiente ridisporre e ridimensionare gli oggetti visivi, magari non includendoli tutti. È anche possibile creare oggetti visivi reattivi e filtri dei dati reattivi che si ridimensionano in modo ottimale per la visualizzazione da telefono. Inoltre, se si </w:t>
      </w:r>
      <w:r w:rsidRPr="00C3466E">
        <w:rPr>
          <w:rFonts w:ascii="Tahoma" w:hAnsi="Tahoma" w:cs="Tahoma"/>
          <w:sz w:val="24"/>
        </w:rPr>
        <w:lastRenderedPageBreak/>
        <w:t>aggiungono filtri a un report, tali filtri vengono visualizzati automaticament</w:t>
      </w:r>
      <w:r w:rsidR="00D506B1">
        <w:rPr>
          <w:rFonts w:ascii="Tahoma" w:hAnsi="Tahoma" w:cs="Tahoma"/>
          <w:sz w:val="24"/>
        </w:rPr>
        <w:t>e nel report per il telefono e possono essere così utilizzati</w:t>
      </w:r>
      <w:r w:rsidRPr="00C3466E">
        <w:rPr>
          <w:rFonts w:ascii="Tahoma" w:hAnsi="Tahoma" w:cs="Tahoma"/>
          <w:sz w:val="24"/>
        </w:rPr>
        <w:t>.</w:t>
      </w:r>
    </w:p>
    <w:p w14:paraId="18BAFDF7" w14:textId="58ADB855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</w:p>
    <w:p w14:paraId="1B857949" w14:textId="79C0C6D0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In Power BI Desktop, selezionare Visualizzazione Report nella barra di spostamento a sinistra.</w:t>
      </w:r>
    </w:p>
    <w:p w14:paraId="73980E39" w14:textId="2B6699DE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</w:p>
    <w:p w14:paraId="1A29A88D" w14:textId="3677F628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  <w:r w:rsidRPr="00E916E6">
        <w:rPr>
          <w:noProof/>
        </w:rPr>
        <w:drawing>
          <wp:inline distT="0" distB="0" distL="0" distR="0" wp14:anchorId="34452056" wp14:editId="5AF6506B">
            <wp:extent cx="1000125" cy="1485900"/>
            <wp:effectExtent l="0" t="0" r="9525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0012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B3BD7" w14:textId="10B95532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</w:p>
    <w:p w14:paraId="31062320" w14:textId="2CBCA94B" w:rsidR="00E916E6" w:rsidRPr="00E916E6" w:rsidRDefault="00E916E6" w:rsidP="008100E1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Nella scheda </w:t>
      </w:r>
      <w:r w:rsidRPr="00E916E6">
        <w:rPr>
          <w:rFonts w:ascii="Tahoma" w:hAnsi="Tahoma" w:cs="Tahoma"/>
          <w:bCs/>
          <w:i/>
          <w:sz w:val="24"/>
        </w:rPr>
        <w:t>Visualizza</w:t>
      </w:r>
      <w:r w:rsidRPr="00E916E6">
        <w:rPr>
          <w:rFonts w:ascii="Tahoma" w:hAnsi="Tahoma" w:cs="Tahoma"/>
          <w:sz w:val="24"/>
        </w:rPr>
        <w:t> selezionare </w:t>
      </w:r>
      <w:r w:rsidRPr="00E916E6">
        <w:rPr>
          <w:rFonts w:ascii="Tahoma" w:hAnsi="Tahoma" w:cs="Tahoma"/>
          <w:bCs/>
          <w:i/>
          <w:sz w:val="24"/>
        </w:rPr>
        <w:t>Layout Telefono</w:t>
      </w:r>
      <w:r w:rsidRPr="00E916E6">
        <w:rPr>
          <w:rFonts w:ascii="Tahoma" w:hAnsi="Tahoma" w:cs="Tahoma"/>
          <w:sz w:val="24"/>
        </w:rPr>
        <w:t>.</w:t>
      </w:r>
    </w:p>
    <w:p w14:paraId="5CB75EB6" w14:textId="01B95C5D" w:rsidR="00E916E6" w:rsidRDefault="00E916E6" w:rsidP="008100E1">
      <w:pPr>
        <w:spacing w:line="240" w:lineRule="auto"/>
        <w:rPr>
          <w:rFonts w:ascii="Segoe UI" w:hAnsi="Segoe UI" w:cs="Segoe UI"/>
          <w:color w:val="000000"/>
          <w:shd w:val="clear" w:color="auto" w:fill="FFFFFF"/>
        </w:rPr>
      </w:pPr>
    </w:p>
    <w:p w14:paraId="3F191302" w14:textId="468F7EA7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noProof/>
          <w:sz w:val="24"/>
        </w:rPr>
        <w:drawing>
          <wp:inline distT="0" distB="0" distL="0" distR="0" wp14:anchorId="090036E0" wp14:editId="369122B6">
            <wp:extent cx="2391410" cy="2256155"/>
            <wp:effectExtent l="0" t="0" r="8890" b="0"/>
            <wp:docPr id="77" name="Immagine 77" descr="Icona Layout Telefo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cona Layout Telefon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14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AB532" w14:textId="735C5119" w:rsidR="00E916E6" w:rsidRDefault="00E916E6" w:rsidP="008100E1">
      <w:pPr>
        <w:spacing w:line="240" w:lineRule="auto"/>
        <w:rPr>
          <w:rFonts w:ascii="Tahoma" w:hAnsi="Tahoma" w:cs="Tahoma"/>
          <w:sz w:val="24"/>
        </w:rPr>
      </w:pPr>
    </w:p>
    <w:p w14:paraId="3F15E99A" w14:textId="38407EE5" w:rsidR="00E916E6" w:rsidRPr="00E916E6" w:rsidRDefault="00E916E6" w:rsidP="008100E1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Verrà visualizzata un'area di disegno del telefono vuota. Tutti gli oggetti visivi nella pagina del report originale sono elencati nel riquadro Visualizzazioni a destra.</w:t>
      </w:r>
    </w:p>
    <w:p w14:paraId="1231AA03" w14:textId="527C0507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Per aggiungere un oggetto visivo al layout telefono, trascinarlo dal riquadro Visualizzazioni all'area di disegno del telefono.</w:t>
      </w:r>
    </w:p>
    <w:p w14:paraId="7AD9B821" w14:textId="77777777" w:rsidR="00C40468" w:rsidRDefault="00C40468" w:rsidP="00E916E6">
      <w:pPr>
        <w:spacing w:line="240" w:lineRule="auto"/>
        <w:rPr>
          <w:rFonts w:ascii="Tahoma" w:hAnsi="Tahoma" w:cs="Tahoma"/>
          <w:sz w:val="24"/>
        </w:rPr>
      </w:pPr>
    </w:p>
    <w:p w14:paraId="4E31B300" w14:textId="0B0BEBA5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>
        <w:rPr>
          <w:noProof/>
        </w:rPr>
        <w:lastRenderedPageBreak/>
        <w:drawing>
          <wp:inline distT="0" distB="0" distL="0" distR="0" wp14:anchorId="02794397" wp14:editId="4B1CDAF5">
            <wp:extent cx="4809101" cy="5230167"/>
            <wp:effectExtent l="0" t="0" r="0" b="8890"/>
            <wp:docPr id="78" name="Immagin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11656" cy="523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C406" w14:textId="77777777" w:rsidR="00C40468" w:rsidRPr="00E916E6" w:rsidRDefault="00C40468" w:rsidP="00E916E6">
      <w:pPr>
        <w:spacing w:line="240" w:lineRule="auto"/>
        <w:rPr>
          <w:rFonts w:ascii="Tahoma" w:hAnsi="Tahoma" w:cs="Tahoma"/>
          <w:sz w:val="24"/>
        </w:rPr>
      </w:pPr>
    </w:p>
    <w:p w14:paraId="421F5567" w14:textId="5F76D990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I report per il telefono usano un layout di griglia. Gli oggetti visivi trascinati sull'area di disegno verranno bloccati sulla griglia.</w:t>
      </w:r>
    </w:p>
    <w:p w14:paraId="1D156898" w14:textId="6D855761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È possibile aggiungere alcuni o tutti gli oggetti visivi della pagina del report master alla pagina del report per il telefono. È possibile aggiungere ogni oggetto visivo solo una volta.</w:t>
      </w:r>
    </w:p>
    <w:p w14:paraId="42C0FBC3" w14:textId="0D79BAFC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 xml:space="preserve">È possibile ridimensionare gli oggetti visivi nella griglia come si farebbe per i riquadri nei </w:t>
      </w:r>
      <w:proofErr w:type="spellStart"/>
      <w:r w:rsidRPr="00E916E6">
        <w:rPr>
          <w:rFonts w:ascii="Tahoma" w:hAnsi="Tahoma" w:cs="Tahoma"/>
          <w:sz w:val="24"/>
        </w:rPr>
        <w:t>dashboard</w:t>
      </w:r>
      <w:proofErr w:type="spellEnd"/>
      <w:r w:rsidRPr="00E916E6">
        <w:rPr>
          <w:rFonts w:ascii="Tahoma" w:hAnsi="Tahoma" w:cs="Tahoma"/>
          <w:sz w:val="24"/>
        </w:rPr>
        <w:t xml:space="preserve"> e nei </w:t>
      </w:r>
      <w:proofErr w:type="spellStart"/>
      <w:r w:rsidRPr="00E916E6">
        <w:rPr>
          <w:rFonts w:ascii="Tahoma" w:hAnsi="Tahoma" w:cs="Tahoma"/>
          <w:sz w:val="24"/>
        </w:rPr>
        <w:t>dashboard</w:t>
      </w:r>
      <w:proofErr w:type="spellEnd"/>
      <w:r w:rsidRPr="00E916E6">
        <w:rPr>
          <w:rFonts w:ascii="Tahoma" w:hAnsi="Tahoma" w:cs="Tahoma"/>
          <w:sz w:val="24"/>
        </w:rPr>
        <w:t xml:space="preserve"> mobili.</w:t>
      </w:r>
    </w:p>
    <w:p w14:paraId="120705BB" w14:textId="77777777" w:rsidR="00C40468" w:rsidRPr="00E916E6" w:rsidRDefault="00C40468" w:rsidP="00E916E6">
      <w:pPr>
        <w:spacing w:line="240" w:lineRule="auto"/>
        <w:rPr>
          <w:rFonts w:ascii="Tahoma" w:hAnsi="Tahoma" w:cs="Tahoma"/>
          <w:sz w:val="24"/>
        </w:rPr>
      </w:pPr>
    </w:p>
    <w:p w14:paraId="5D885D8F" w14:textId="2EC5B00A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noProof/>
          <w:sz w:val="24"/>
        </w:rPr>
        <w:lastRenderedPageBreak/>
        <w:drawing>
          <wp:inline distT="0" distB="0" distL="0" distR="0" wp14:anchorId="7BAF1487" wp14:editId="2BB19B07">
            <wp:extent cx="4476540" cy="5046995"/>
            <wp:effectExtent l="0" t="0" r="635" b="1270"/>
            <wp:docPr id="79" name="Immagin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79330" cy="505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F3E74" w14:textId="77777777" w:rsidR="00C40468" w:rsidRPr="00E916E6" w:rsidRDefault="00C40468" w:rsidP="00E916E6">
      <w:pPr>
        <w:spacing w:line="240" w:lineRule="auto"/>
        <w:rPr>
          <w:rFonts w:ascii="Tahoma" w:hAnsi="Tahoma" w:cs="Tahoma"/>
          <w:sz w:val="24"/>
        </w:rPr>
      </w:pPr>
    </w:p>
    <w:p w14:paraId="2F761DEC" w14:textId="3273828B" w:rsidR="00E916E6" w:rsidRDefault="00E916E6" w:rsidP="00E916E6">
      <w:pPr>
        <w:spacing w:line="240" w:lineRule="auto"/>
        <w:rPr>
          <w:rFonts w:ascii="Tahoma" w:hAnsi="Tahoma" w:cs="Tahoma"/>
          <w:sz w:val="24"/>
        </w:rPr>
      </w:pPr>
      <w:r w:rsidRPr="00E916E6">
        <w:rPr>
          <w:rFonts w:ascii="Tahoma" w:hAnsi="Tahoma" w:cs="Tahoma"/>
          <w:sz w:val="24"/>
        </w:rPr>
        <w:t>La griglia del report per il telefono viene scalata su telefoni di dimensioni differenti, quindi il report avrà un aspetto coerente sui telefoni con schermo sia grande che piccolo.</w:t>
      </w:r>
    </w:p>
    <w:p w14:paraId="1463DD66" w14:textId="56314FCB" w:rsidR="00C40468" w:rsidRDefault="00C40468" w:rsidP="00E916E6">
      <w:pPr>
        <w:spacing w:line="240" w:lineRule="auto"/>
        <w:rPr>
          <w:rFonts w:ascii="Tahoma" w:hAnsi="Tahoma" w:cs="Tahoma"/>
          <w:sz w:val="24"/>
        </w:rPr>
      </w:pPr>
    </w:p>
    <w:p w14:paraId="6F3D619E" w14:textId="77777777" w:rsidR="00C40468" w:rsidRPr="00C40468" w:rsidRDefault="00C40468" w:rsidP="00C40468">
      <w:pPr>
        <w:spacing w:line="240" w:lineRule="auto"/>
        <w:rPr>
          <w:rFonts w:ascii="Tahoma" w:hAnsi="Tahoma" w:cs="Tahoma"/>
          <w:sz w:val="24"/>
        </w:rPr>
      </w:pPr>
      <w:r w:rsidRPr="00C40468">
        <w:rPr>
          <w:rFonts w:ascii="Tahoma" w:hAnsi="Tahoma" w:cs="Tahoma"/>
          <w:sz w:val="24"/>
        </w:rPr>
        <w:t xml:space="preserve">Nelle </w:t>
      </w:r>
      <w:proofErr w:type="spellStart"/>
      <w:r w:rsidRPr="00C40468">
        <w:rPr>
          <w:rFonts w:ascii="Tahoma" w:hAnsi="Tahoma" w:cs="Tahoma"/>
          <w:sz w:val="24"/>
        </w:rPr>
        <w:t>app</w:t>
      </w:r>
      <w:proofErr w:type="spellEnd"/>
      <w:r w:rsidRPr="00C40468">
        <w:rPr>
          <w:rFonts w:ascii="Tahoma" w:hAnsi="Tahoma" w:cs="Tahoma"/>
          <w:sz w:val="24"/>
        </w:rPr>
        <w:t xml:space="preserve"> per dispositivi mobili, Power BI rileva automaticamente i report per il telefono ottimizzati e non ottimizzati. Se esiste un report con ottimizzazione per il telefono, l'</w:t>
      </w:r>
      <w:proofErr w:type="spellStart"/>
      <w:r w:rsidRPr="00C40468">
        <w:rPr>
          <w:rFonts w:ascii="Tahoma" w:hAnsi="Tahoma" w:cs="Tahoma"/>
          <w:sz w:val="24"/>
        </w:rPr>
        <w:t>app</w:t>
      </w:r>
      <w:proofErr w:type="spellEnd"/>
      <w:r w:rsidRPr="00C40468">
        <w:rPr>
          <w:rFonts w:ascii="Tahoma" w:hAnsi="Tahoma" w:cs="Tahoma"/>
          <w:sz w:val="24"/>
        </w:rPr>
        <w:t xml:space="preserve"> per telefoni di Power BI apre automaticamente il report in modalità report per il telefono.</w:t>
      </w:r>
    </w:p>
    <w:p w14:paraId="20D6DA91" w14:textId="77777777" w:rsidR="00C40468" w:rsidRPr="00C40468" w:rsidRDefault="00C40468" w:rsidP="00C40468">
      <w:pPr>
        <w:spacing w:line="240" w:lineRule="auto"/>
        <w:rPr>
          <w:rFonts w:ascii="Tahoma" w:hAnsi="Tahoma" w:cs="Tahoma"/>
          <w:sz w:val="24"/>
        </w:rPr>
      </w:pPr>
      <w:r w:rsidRPr="00C40468">
        <w:rPr>
          <w:rFonts w:ascii="Tahoma" w:hAnsi="Tahoma" w:cs="Tahoma"/>
          <w:sz w:val="24"/>
        </w:rPr>
        <w:t>Se non esiste un report con ottimizzazione per il telefono, il report viene aperto in visualizzazione orizzontale non ottimizzata.</w:t>
      </w:r>
    </w:p>
    <w:p w14:paraId="6D8BC35E" w14:textId="77777777" w:rsidR="00C40468" w:rsidRPr="00C40468" w:rsidRDefault="00C40468" w:rsidP="00C40468">
      <w:pPr>
        <w:spacing w:line="240" w:lineRule="auto"/>
        <w:rPr>
          <w:rFonts w:ascii="Tahoma" w:hAnsi="Tahoma" w:cs="Tahoma"/>
          <w:sz w:val="24"/>
        </w:rPr>
      </w:pPr>
    </w:p>
    <w:p w14:paraId="25D2CD0F" w14:textId="77777777" w:rsidR="00C40468" w:rsidRPr="00C40468" w:rsidRDefault="00C40468" w:rsidP="00C40468">
      <w:pPr>
        <w:spacing w:line="240" w:lineRule="auto"/>
        <w:rPr>
          <w:rFonts w:ascii="Tahoma" w:hAnsi="Tahoma" w:cs="Tahoma"/>
          <w:sz w:val="24"/>
        </w:rPr>
      </w:pPr>
      <w:r w:rsidRPr="00C40468">
        <w:rPr>
          <w:rFonts w:ascii="Tahoma" w:hAnsi="Tahoma" w:cs="Tahoma"/>
          <w:sz w:val="24"/>
        </w:rPr>
        <w:t>All'interno di un report per il telefono, la modifica dell'orientamento del telefono da verticale a orizzontale aprirà il report nella visualizzazione non ottimizzata con il layout originale del report, indipendentemente dal fatto che il report sia ottimizzato o no.</w:t>
      </w:r>
    </w:p>
    <w:p w14:paraId="3CCF125C" w14:textId="19074279" w:rsidR="00445017" w:rsidRDefault="00C40468" w:rsidP="00C40468">
      <w:pPr>
        <w:spacing w:line="240" w:lineRule="auto"/>
        <w:rPr>
          <w:rFonts w:ascii="Tahoma" w:hAnsi="Tahoma" w:cs="Tahoma"/>
          <w:sz w:val="24"/>
        </w:rPr>
      </w:pPr>
      <w:r w:rsidRPr="00C40468">
        <w:rPr>
          <w:rFonts w:ascii="Tahoma" w:hAnsi="Tahoma" w:cs="Tahoma"/>
          <w:sz w:val="24"/>
        </w:rPr>
        <w:t>Se si ottimizzano solo alcune pagine, i lettori vedranno un messaggio in modalità verticale, che indica che il report è disponibile in modalità orizzontale.</w:t>
      </w:r>
      <w:r w:rsidR="00445017">
        <w:rPr>
          <w:rFonts w:ascii="Tahoma" w:hAnsi="Tahoma" w:cs="Tahoma"/>
          <w:sz w:val="24"/>
        </w:rPr>
        <w:br w:type="page"/>
      </w:r>
    </w:p>
    <w:p w14:paraId="468DD0EE" w14:textId="58FF2207" w:rsidR="00C40468" w:rsidRDefault="00445017" w:rsidP="00445017">
      <w:pPr>
        <w:pStyle w:val="Titolo1"/>
        <w:spacing w:line="240" w:lineRule="auto"/>
        <w:rPr>
          <w:rFonts w:ascii="Tahoma" w:hAnsi="Tahoma" w:cs="Tahoma"/>
          <w:sz w:val="36"/>
          <w:szCs w:val="36"/>
        </w:rPr>
      </w:pPr>
      <w:r w:rsidRPr="00445017">
        <w:rPr>
          <w:rFonts w:ascii="Tahoma" w:hAnsi="Tahoma" w:cs="Tahoma"/>
          <w:sz w:val="36"/>
          <w:szCs w:val="36"/>
        </w:rPr>
        <w:lastRenderedPageBreak/>
        <w:t>Publishing on Power BI Service</w:t>
      </w:r>
    </w:p>
    <w:p w14:paraId="4EC93B96" w14:textId="1400AD79" w:rsidR="00445017" w:rsidRDefault="00445017" w:rsidP="00445017">
      <w:pPr>
        <w:rPr>
          <w:rFonts w:ascii="Tahoma" w:hAnsi="Tahoma" w:cs="Tahoma"/>
          <w:sz w:val="24"/>
        </w:rPr>
      </w:pPr>
    </w:p>
    <w:p w14:paraId="326E9FDF" w14:textId="6611E048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  <w:r w:rsidRPr="00A10A3B">
        <w:rPr>
          <w:rFonts w:ascii="Tahoma" w:hAnsi="Tahoma" w:cs="Tahoma"/>
          <w:sz w:val="24"/>
        </w:rPr>
        <w:t xml:space="preserve">Dopo avere creato un report di Power BI Desktop ragionevolmente completo, è possibile condividerlo con altri utenti </w:t>
      </w:r>
      <w:r>
        <w:rPr>
          <w:rFonts w:ascii="Tahoma" w:hAnsi="Tahoma" w:cs="Tahoma"/>
          <w:sz w:val="24"/>
        </w:rPr>
        <w:t>in</w:t>
      </w:r>
      <w:r w:rsidRPr="00A10A3B">
        <w:rPr>
          <w:rFonts w:ascii="Tahoma" w:hAnsi="Tahoma" w:cs="Tahoma"/>
          <w:sz w:val="24"/>
        </w:rPr>
        <w:t xml:space="preserve"> Power BI </w:t>
      </w:r>
      <w:r>
        <w:rPr>
          <w:rFonts w:ascii="Tahoma" w:hAnsi="Tahoma" w:cs="Tahoma"/>
          <w:sz w:val="24"/>
        </w:rPr>
        <w:t>Service (se si ha una sottoscrizione Pro, altrimenti è</w:t>
      </w:r>
      <w:r w:rsidR="00D46648">
        <w:rPr>
          <w:rFonts w:ascii="Tahoma" w:hAnsi="Tahoma" w:cs="Tahoma"/>
          <w:sz w:val="24"/>
        </w:rPr>
        <w:t xml:space="preserve"> possibile pubblicarlo</w:t>
      </w:r>
      <w:r>
        <w:rPr>
          <w:rFonts w:ascii="Tahoma" w:hAnsi="Tahoma" w:cs="Tahoma"/>
          <w:sz w:val="24"/>
        </w:rPr>
        <w:t xml:space="preserve"> ad uso personale).</w:t>
      </w:r>
    </w:p>
    <w:p w14:paraId="56D6227D" w14:textId="77777777" w:rsidR="00D46648" w:rsidRDefault="00D46648" w:rsidP="00A10A3B">
      <w:pPr>
        <w:spacing w:line="240" w:lineRule="auto"/>
        <w:rPr>
          <w:rFonts w:ascii="Tahoma" w:hAnsi="Tahoma" w:cs="Tahoma"/>
          <w:sz w:val="24"/>
        </w:rPr>
      </w:pPr>
    </w:p>
    <w:p w14:paraId="10D6F8FE" w14:textId="0C6E211A" w:rsidR="00D46648" w:rsidRDefault="00D46648" w:rsidP="00A10A3B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Per procedere con la pubblicazione occorre essersi preventivamente registrati a Power BI Services: </w:t>
      </w:r>
      <w:hyperlink r:id="rId75" w:history="1">
        <w:r w:rsidRPr="00DA7200">
          <w:rPr>
            <w:rStyle w:val="Collegamentoipertestuale"/>
            <w:rFonts w:ascii="Tahoma" w:hAnsi="Tahoma" w:cs="Tahoma"/>
            <w:sz w:val="24"/>
          </w:rPr>
          <w:t>https://app.powerbi.com</w:t>
        </w:r>
      </w:hyperlink>
      <w:r>
        <w:rPr>
          <w:rFonts w:ascii="Tahoma" w:hAnsi="Tahoma" w:cs="Tahoma"/>
          <w:sz w:val="24"/>
        </w:rPr>
        <w:t xml:space="preserve"> </w:t>
      </w:r>
    </w:p>
    <w:p w14:paraId="4D044C97" w14:textId="77777777" w:rsidR="00D46648" w:rsidRDefault="00D46648" w:rsidP="00A10A3B">
      <w:pPr>
        <w:spacing w:line="240" w:lineRule="auto"/>
        <w:rPr>
          <w:rFonts w:ascii="Tahoma" w:hAnsi="Tahoma" w:cs="Tahoma"/>
          <w:sz w:val="24"/>
        </w:rPr>
      </w:pPr>
    </w:p>
    <w:p w14:paraId="630CEF57" w14:textId="11031EE4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  <w:r w:rsidRPr="00A10A3B">
        <w:rPr>
          <w:rFonts w:ascii="Tahoma" w:hAnsi="Tahoma" w:cs="Tahoma"/>
          <w:sz w:val="24"/>
        </w:rPr>
        <w:t xml:space="preserve">È possibile condividere il lavoro </w:t>
      </w:r>
      <w:r w:rsidR="00D46648">
        <w:rPr>
          <w:rFonts w:ascii="Tahoma" w:hAnsi="Tahoma" w:cs="Tahoma"/>
          <w:sz w:val="24"/>
        </w:rPr>
        <w:t>creato su</w:t>
      </w:r>
      <w:r w:rsidRPr="00A10A3B">
        <w:rPr>
          <w:rFonts w:ascii="Tahoma" w:hAnsi="Tahoma" w:cs="Tahoma"/>
          <w:sz w:val="24"/>
        </w:rPr>
        <w:t xml:space="preserve"> </w:t>
      </w:r>
      <w:r w:rsidR="00D46648" w:rsidRPr="00A10A3B">
        <w:rPr>
          <w:rFonts w:ascii="Tahoma" w:hAnsi="Tahoma" w:cs="Tahoma"/>
          <w:sz w:val="24"/>
        </w:rPr>
        <w:t xml:space="preserve">Power BI </w:t>
      </w:r>
      <w:r w:rsidR="00D46648">
        <w:rPr>
          <w:rFonts w:ascii="Tahoma" w:hAnsi="Tahoma" w:cs="Tahoma"/>
          <w:sz w:val="24"/>
        </w:rPr>
        <w:t>Service</w:t>
      </w:r>
      <w:r>
        <w:rPr>
          <w:rFonts w:ascii="Tahoma" w:hAnsi="Tahoma" w:cs="Tahoma"/>
          <w:sz w:val="24"/>
        </w:rPr>
        <w:t xml:space="preserve"> in diversi modi:</w:t>
      </w:r>
    </w:p>
    <w:p w14:paraId="75CD75EE" w14:textId="674E1E8E" w:rsidR="00A10A3B" w:rsidRDefault="00D506B1" w:rsidP="00A10A3B">
      <w:pPr>
        <w:pStyle w:val="Paragrafoelenco"/>
        <w:numPr>
          <w:ilvl w:val="0"/>
          <w:numId w:val="35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Eseguendo</w:t>
      </w:r>
      <w:r w:rsidR="00A10A3B" w:rsidRPr="00A10A3B">
        <w:rPr>
          <w:rFonts w:ascii="Tahoma" w:hAnsi="Tahoma" w:cs="Tahoma"/>
          <w:sz w:val="24"/>
        </w:rPr>
        <w:t xml:space="preserve"> la pubblicazione </w:t>
      </w:r>
      <w:r w:rsidR="00D46648">
        <w:rPr>
          <w:rFonts w:ascii="Tahoma" w:hAnsi="Tahoma" w:cs="Tahoma"/>
          <w:sz w:val="24"/>
        </w:rPr>
        <w:t>direttamente da</w:t>
      </w:r>
      <w:r w:rsidR="00A10A3B" w:rsidRPr="00A10A3B">
        <w:rPr>
          <w:rFonts w:ascii="Tahoma" w:hAnsi="Tahoma" w:cs="Tahoma"/>
          <w:sz w:val="24"/>
        </w:rPr>
        <w:t xml:space="preserve"> Power BI </w:t>
      </w:r>
      <w:r w:rsidR="00D46648">
        <w:rPr>
          <w:rFonts w:ascii="Tahoma" w:hAnsi="Tahoma" w:cs="Tahoma"/>
          <w:sz w:val="24"/>
        </w:rPr>
        <w:t xml:space="preserve">Desktop attraverso </w:t>
      </w:r>
      <w:r w:rsidR="009E2EEC">
        <w:rPr>
          <w:rFonts w:ascii="Tahoma" w:hAnsi="Tahoma" w:cs="Tahoma"/>
          <w:sz w:val="24"/>
        </w:rPr>
        <w:t>l’apposito</w:t>
      </w:r>
      <w:r w:rsidR="00D46648">
        <w:rPr>
          <w:rFonts w:ascii="Tahoma" w:hAnsi="Tahoma" w:cs="Tahoma"/>
          <w:sz w:val="24"/>
        </w:rPr>
        <w:t xml:space="preserve"> tasto</w:t>
      </w:r>
    </w:p>
    <w:p w14:paraId="2027F17F" w14:textId="64F7DF22" w:rsidR="00A10A3B" w:rsidRDefault="00D506B1" w:rsidP="00A10A3B">
      <w:pPr>
        <w:pStyle w:val="Paragrafoelenco"/>
        <w:numPr>
          <w:ilvl w:val="0"/>
          <w:numId w:val="35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Caricando</w:t>
      </w:r>
      <w:r w:rsidR="00A10A3B" w:rsidRPr="00A10A3B">
        <w:rPr>
          <w:rFonts w:ascii="Tahoma" w:hAnsi="Tahoma" w:cs="Tahoma"/>
          <w:sz w:val="24"/>
        </w:rPr>
        <w:t xml:space="preserve"> il file con estensione </w:t>
      </w:r>
      <w:proofErr w:type="spellStart"/>
      <w:r w:rsidR="00A10A3B" w:rsidRPr="00A10A3B">
        <w:rPr>
          <w:rFonts w:ascii="Tahoma" w:hAnsi="Tahoma" w:cs="Tahoma"/>
          <w:sz w:val="24"/>
        </w:rPr>
        <w:t>pbix</w:t>
      </w:r>
      <w:proofErr w:type="spellEnd"/>
      <w:r w:rsidR="00A10A3B" w:rsidRPr="00A10A3B">
        <w:rPr>
          <w:rFonts w:ascii="Tahoma" w:hAnsi="Tahoma" w:cs="Tahoma"/>
          <w:sz w:val="24"/>
        </w:rPr>
        <w:t xml:space="preserve"> direttamente </w:t>
      </w:r>
      <w:r w:rsidR="00A10A3B">
        <w:rPr>
          <w:rFonts w:ascii="Tahoma" w:hAnsi="Tahoma" w:cs="Tahoma"/>
          <w:sz w:val="24"/>
        </w:rPr>
        <w:t>da in</w:t>
      </w:r>
      <w:r w:rsidR="00A10A3B" w:rsidRPr="00A10A3B">
        <w:rPr>
          <w:rFonts w:ascii="Tahoma" w:hAnsi="Tahoma" w:cs="Tahoma"/>
          <w:sz w:val="24"/>
        </w:rPr>
        <w:t xml:space="preserve"> Power BI </w:t>
      </w:r>
      <w:r w:rsidR="00A10A3B">
        <w:rPr>
          <w:rFonts w:ascii="Tahoma" w:hAnsi="Tahoma" w:cs="Tahoma"/>
          <w:sz w:val="24"/>
        </w:rPr>
        <w:t>Service</w:t>
      </w:r>
    </w:p>
    <w:p w14:paraId="1B575846" w14:textId="19E9DBD3" w:rsidR="00A10A3B" w:rsidRPr="00A10A3B" w:rsidRDefault="00D506B1" w:rsidP="00A10A3B">
      <w:pPr>
        <w:pStyle w:val="Paragrafoelenco"/>
        <w:numPr>
          <w:ilvl w:val="0"/>
          <w:numId w:val="35"/>
        </w:num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Salvando</w:t>
      </w:r>
      <w:r w:rsidR="00A10A3B" w:rsidRPr="00A10A3B">
        <w:rPr>
          <w:rFonts w:ascii="Tahoma" w:hAnsi="Tahoma" w:cs="Tahoma"/>
          <w:sz w:val="24"/>
        </w:rPr>
        <w:t xml:space="preserve"> il file con estensione </w:t>
      </w:r>
      <w:proofErr w:type="spellStart"/>
      <w:r w:rsidR="00A10A3B" w:rsidRPr="00A10A3B">
        <w:rPr>
          <w:rFonts w:ascii="Tahoma" w:hAnsi="Tahoma" w:cs="Tahoma"/>
          <w:sz w:val="24"/>
        </w:rPr>
        <w:t>pbix</w:t>
      </w:r>
      <w:proofErr w:type="spellEnd"/>
      <w:r w:rsidR="00A10A3B" w:rsidRPr="00A10A3B">
        <w:rPr>
          <w:rFonts w:ascii="Tahoma" w:hAnsi="Tahoma" w:cs="Tahoma"/>
          <w:sz w:val="24"/>
        </w:rPr>
        <w:t xml:space="preserve"> e </w:t>
      </w:r>
      <w:r>
        <w:rPr>
          <w:rFonts w:ascii="Tahoma" w:hAnsi="Tahoma" w:cs="Tahoma"/>
          <w:sz w:val="24"/>
        </w:rPr>
        <w:t>inviandolo</w:t>
      </w:r>
      <w:r w:rsidR="00A10A3B" w:rsidRPr="00A10A3B">
        <w:rPr>
          <w:rFonts w:ascii="Tahoma" w:hAnsi="Tahoma" w:cs="Tahoma"/>
          <w:sz w:val="24"/>
        </w:rPr>
        <w:t xml:space="preserve"> come </w:t>
      </w:r>
      <w:r>
        <w:rPr>
          <w:rFonts w:ascii="Tahoma" w:hAnsi="Tahoma" w:cs="Tahoma"/>
          <w:sz w:val="24"/>
        </w:rPr>
        <w:t xml:space="preserve">un </w:t>
      </w:r>
      <w:r w:rsidR="00A10A3B" w:rsidRPr="00A10A3B">
        <w:rPr>
          <w:rFonts w:ascii="Tahoma" w:hAnsi="Tahoma" w:cs="Tahoma"/>
          <w:sz w:val="24"/>
        </w:rPr>
        <w:t>qualsiasi altro file.</w:t>
      </w:r>
    </w:p>
    <w:p w14:paraId="31628CEB" w14:textId="77777777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</w:p>
    <w:p w14:paraId="790BBB9E" w14:textId="1A48184E" w:rsidR="00445017" w:rsidRDefault="00A10A3B" w:rsidP="00A10A3B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>Di seguito</w:t>
      </w:r>
      <w:r w:rsidR="00D46648">
        <w:rPr>
          <w:rFonts w:ascii="Tahoma" w:hAnsi="Tahoma" w:cs="Tahoma"/>
          <w:sz w:val="24"/>
        </w:rPr>
        <w:t xml:space="preserve"> la pubblicazione in </w:t>
      </w:r>
      <w:r w:rsidRPr="00A10A3B">
        <w:rPr>
          <w:rFonts w:ascii="Tahoma" w:hAnsi="Tahoma" w:cs="Tahoma"/>
          <w:sz w:val="24"/>
        </w:rPr>
        <w:t xml:space="preserve">Power BI </w:t>
      </w:r>
      <w:r w:rsidR="00D46648">
        <w:rPr>
          <w:rFonts w:ascii="Tahoma" w:hAnsi="Tahoma" w:cs="Tahoma"/>
          <w:sz w:val="24"/>
        </w:rPr>
        <w:t xml:space="preserve">Service </w:t>
      </w:r>
      <w:r w:rsidRPr="00A10A3B">
        <w:rPr>
          <w:rFonts w:ascii="Tahoma" w:hAnsi="Tahoma" w:cs="Tahoma"/>
          <w:sz w:val="24"/>
        </w:rPr>
        <w:t>direttamente da Power BI Desktop. Sulla scheda Home della barra multifunzione selezionare Pubblica.</w:t>
      </w:r>
    </w:p>
    <w:p w14:paraId="78FEBB1D" w14:textId="0FCF834D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</w:p>
    <w:p w14:paraId="26ECE66F" w14:textId="407A1289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  <w:r w:rsidRPr="00A10A3B">
        <w:rPr>
          <w:rFonts w:ascii="Tahoma" w:hAnsi="Tahoma" w:cs="Tahoma"/>
          <w:noProof/>
          <w:sz w:val="24"/>
        </w:rPr>
        <w:drawing>
          <wp:inline distT="0" distB="0" distL="0" distR="0" wp14:anchorId="3560F98E" wp14:editId="1019DE42">
            <wp:extent cx="5939790" cy="635635"/>
            <wp:effectExtent l="0" t="0" r="3810" b="0"/>
            <wp:docPr id="66" name="Immagin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5E983" w14:textId="5A37EFF8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</w:p>
    <w:p w14:paraId="69FA3A48" w14:textId="77777777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>Potrebbe essere richiesto di accedere a Power BI.</w:t>
      </w:r>
    </w:p>
    <w:p w14:paraId="3F9ADBD6" w14:textId="7A8B9186" w:rsidR="0001462F" w:rsidRDefault="0001462F" w:rsidP="0001462F">
      <w:pPr>
        <w:spacing w:line="240" w:lineRule="auto"/>
        <w:rPr>
          <w:rFonts w:ascii="Tahoma" w:hAnsi="Tahoma" w:cs="Tahoma"/>
          <w:sz w:val="24"/>
        </w:rPr>
      </w:pPr>
    </w:p>
    <w:p w14:paraId="575AC793" w14:textId="5B6182C3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noProof/>
        </w:rPr>
        <w:drawing>
          <wp:inline distT="0" distB="0" distL="0" distR="0" wp14:anchorId="46E24795" wp14:editId="71E109AD">
            <wp:extent cx="4781550" cy="1866900"/>
            <wp:effectExtent l="0" t="0" r="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06800" w14:textId="77777777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</w:p>
    <w:p w14:paraId="4BD297E0" w14:textId="075373BF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 xml:space="preserve">Dopo che l'accesso è stato effettuato e il processo di pubblicazione è stato completato, viene visualizzata </w:t>
      </w:r>
      <w:r w:rsidR="00D506B1">
        <w:rPr>
          <w:rFonts w:ascii="Tahoma" w:hAnsi="Tahoma" w:cs="Tahoma"/>
          <w:sz w:val="24"/>
        </w:rPr>
        <w:t>la finestra di dialogo seguente:</w:t>
      </w:r>
      <w:bookmarkStart w:id="2" w:name="_GoBack"/>
      <w:bookmarkEnd w:id="2"/>
    </w:p>
    <w:p w14:paraId="691937FA" w14:textId="613D16ED" w:rsidR="0001462F" w:rsidRDefault="0001462F" w:rsidP="0001462F">
      <w:pPr>
        <w:spacing w:line="240" w:lineRule="auto"/>
        <w:rPr>
          <w:rFonts w:ascii="Tahoma" w:hAnsi="Tahoma" w:cs="Tahoma"/>
          <w:sz w:val="24"/>
        </w:rPr>
      </w:pPr>
    </w:p>
    <w:p w14:paraId="7FA55D48" w14:textId="192362AA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>
        <w:rPr>
          <w:noProof/>
        </w:rPr>
        <w:lastRenderedPageBreak/>
        <w:drawing>
          <wp:inline distT="0" distB="0" distL="0" distR="0" wp14:anchorId="7D8CDC0F" wp14:editId="1FE33685">
            <wp:extent cx="4819650" cy="2943225"/>
            <wp:effectExtent l="0" t="0" r="0" b="9525"/>
            <wp:docPr id="68" name="Immagin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7615" w14:textId="0D210980" w:rsidR="0001462F" w:rsidRPr="0001462F" w:rsidRDefault="0001462F" w:rsidP="0001462F">
      <w:pPr>
        <w:spacing w:line="240" w:lineRule="auto"/>
        <w:rPr>
          <w:rFonts w:ascii="Tahoma" w:hAnsi="Tahoma" w:cs="Tahoma"/>
          <w:sz w:val="24"/>
        </w:rPr>
      </w:pPr>
    </w:p>
    <w:p w14:paraId="3836EA7E" w14:textId="30B0CC66" w:rsid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 xml:space="preserve">È possibile condividere il lavoro anche caricandolo dal Power BI </w:t>
      </w:r>
      <w:r>
        <w:rPr>
          <w:rFonts w:ascii="Tahoma" w:hAnsi="Tahoma" w:cs="Tahoma"/>
          <w:sz w:val="24"/>
        </w:rPr>
        <w:t>Service</w:t>
      </w:r>
      <w:r w:rsidRPr="0001462F">
        <w:rPr>
          <w:rFonts w:ascii="Tahoma" w:hAnsi="Tahoma" w:cs="Tahoma"/>
          <w:sz w:val="24"/>
        </w:rPr>
        <w:t xml:space="preserve">. Il </w:t>
      </w:r>
      <w:r>
        <w:rPr>
          <w:rFonts w:ascii="Tahoma" w:hAnsi="Tahoma" w:cs="Tahoma"/>
          <w:sz w:val="24"/>
        </w:rPr>
        <w:t>link</w:t>
      </w:r>
      <w:r w:rsidRPr="0001462F">
        <w:rPr>
          <w:rFonts w:ascii="Tahoma" w:hAnsi="Tahoma" w:cs="Tahoma"/>
          <w:sz w:val="24"/>
        </w:rPr>
        <w:t xml:space="preserve"> seguente consente di visualizzare il Power BI </w:t>
      </w:r>
      <w:r>
        <w:rPr>
          <w:rFonts w:ascii="Tahoma" w:hAnsi="Tahoma" w:cs="Tahoma"/>
          <w:sz w:val="24"/>
        </w:rPr>
        <w:t>Service</w:t>
      </w:r>
      <w:r w:rsidRPr="0001462F">
        <w:rPr>
          <w:rFonts w:ascii="Tahoma" w:hAnsi="Tahoma" w:cs="Tahoma"/>
          <w:sz w:val="24"/>
        </w:rPr>
        <w:t xml:space="preserve"> in un browser:</w:t>
      </w:r>
      <w:r>
        <w:rPr>
          <w:rFonts w:ascii="Tahoma" w:hAnsi="Tahoma" w:cs="Tahoma"/>
          <w:sz w:val="24"/>
        </w:rPr>
        <w:t xml:space="preserve"> </w:t>
      </w:r>
      <w:hyperlink r:id="rId79" w:history="1">
        <w:r w:rsidRPr="00AF6935">
          <w:rPr>
            <w:rStyle w:val="Collegamentoipertestuale"/>
            <w:rFonts w:ascii="Tahoma" w:hAnsi="Tahoma" w:cs="Tahoma"/>
            <w:sz w:val="24"/>
          </w:rPr>
          <w:t>https://app.powerbi.com</w:t>
        </w:r>
      </w:hyperlink>
    </w:p>
    <w:p w14:paraId="2EFDDEBA" w14:textId="5E0AA992" w:rsid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 xml:space="preserve">Selezionare </w:t>
      </w:r>
      <w:r w:rsidRPr="0001462F">
        <w:rPr>
          <w:rFonts w:ascii="Tahoma" w:hAnsi="Tahoma" w:cs="Tahoma"/>
          <w:i/>
          <w:sz w:val="24"/>
        </w:rPr>
        <w:t>Recupera dati</w:t>
      </w:r>
      <w:r w:rsidRPr="0001462F">
        <w:rPr>
          <w:rFonts w:ascii="Tahoma" w:hAnsi="Tahoma" w:cs="Tahoma"/>
          <w:sz w:val="24"/>
        </w:rPr>
        <w:t xml:space="preserve"> per avviare il processo di caricamento del report di Power BI Desktop.</w:t>
      </w:r>
    </w:p>
    <w:p w14:paraId="5A183B73" w14:textId="5A9BCC60" w:rsidR="0001462F" w:rsidRDefault="0001462F" w:rsidP="0001462F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>Viene visualizzata l</w:t>
      </w:r>
      <w:r>
        <w:rPr>
          <w:rFonts w:ascii="Tahoma" w:hAnsi="Tahoma" w:cs="Tahoma"/>
          <w:sz w:val="24"/>
        </w:rPr>
        <w:t xml:space="preserve">a pagina </w:t>
      </w:r>
      <w:r w:rsidRPr="0001462F">
        <w:rPr>
          <w:rFonts w:ascii="Tahoma" w:hAnsi="Tahoma" w:cs="Tahoma"/>
          <w:i/>
          <w:sz w:val="24"/>
        </w:rPr>
        <w:t>Recupera dati</w:t>
      </w:r>
      <w:r w:rsidRPr="0001462F">
        <w:rPr>
          <w:rFonts w:ascii="Tahoma" w:hAnsi="Tahoma" w:cs="Tahoma"/>
          <w:sz w:val="24"/>
        </w:rPr>
        <w:t xml:space="preserve">, da cui è possibile selezionare la posizione da cui ottenere i dati. In questo caso selezionare Recupera nella casella </w:t>
      </w:r>
      <w:r w:rsidRPr="0001462F">
        <w:rPr>
          <w:rFonts w:ascii="Tahoma" w:hAnsi="Tahoma" w:cs="Tahoma"/>
          <w:i/>
          <w:sz w:val="24"/>
        </w:rPr>
        <w:t>File</w:t>
      </w:r>
      <w:r w:rsidRPr="0001462F">
        <w:rPr>
          <w:rFonts w:ascii="Tahoma" w:hAnsi="Tahoma" w:cs="Tahoma"/>
          <w:sz w:val="24"/>
        </w:rPr>
        <w:t>.</w:t>
      </w:r>
    </w:p>
    <w:p w14:paraId="18708A7B" w14:textId="4E1C4907" w:rsidR="00A10A3B" w:rsidRDefault="00A10A3B" w:rsidP="00A10A3B">
      <w:pPr>
        <w:spacing w:line="240" w:lineRule="auto"/>
        <w:rPr>
          <w:rFonts w:ascii="Tahoma" w:hAnsi="Tahoma" w:cs="Tahoma"/>
          <w:sz w:val="24"/>
        </w:rPr>
      </w:pPr>
    </w:p>
    <w:p w14:paraId="2E2A6F6E" w14:textId="0A98F079" w:rsidR="00A10A3B" w:rsidRDefault="0001462F" w:rsidP="00A10A3B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noProof/>
          <w:sz w:val="24"/>
        </w:rPr>
        <w:drawing>
          <wp:inline distT="0" distB="0" distL="0" distR="0" wp14:anchorId="284E0330" wp14:editId="72BD2A3F">
            <wp:extent cx="5939790" cy="3696335"/>
            <wp:effectExtent l="0" t="0" r="3810" b="0"/>
            <wp:docPr id="80" name="Immagin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9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C62B1" w14:textId="7A32F5A4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</w:p>
    <w:p w14:paraId="10069083" w14:textId="3488FF5F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lastRenderedPageBreak/>
        <w:t xml:space="preserve">Verrà aperta la vista </w:t>
      </w:r>
      <w:r w:rsidRPr="0001462F">
        <w:rPr>
          <w:rFonts w:ascii="Tahoma" w:hAnsi="Tahoma" w:cs="Tahoma"/>
          <w:i/>
          <w:sz w:val="24"/>
        </w:rPr>
        <w:t>File</w:t>
      </w:r>
      <w:r w:rsidRPr="0001462F">
        <w:rPr>
          <w:rFonts w:ascii="Tahoma" w:hAnsi="Tahoma" w:cs="Tahoma"/>
          <w:sz w:val="24"/>
        </w:rPr>
        <w:t xml:space="preserve">. In questo caso selezionare </w:t>
      </w:r>
      <w:r w:rsidRPr="0001462F">
        <w:rPr>
          <w:rFonts w:ascii="Tahoma" w:hAnsi="Tahoma" w:cs="Tahoma"/>
          <w:i/>
          <w:sz w:val="24"/>
        </w:rPr>
        <w:t>File locale</w:t>
      </w:r>
      <w:r w:rsidRPr="0001462F">
        <w:rPr>
          <w:rFonts w:ascii="Tahoma" w:hAnsi="Tahoma" w:cs="Tahoma"/>
          <w:sz w:val="24"/>
        </w:rPr>
        <w:t>.</w:t>
      </w:r>
    </w:p>
    <w:p w14:paraId="06B9A43A" w14:textId="1ADDE7D7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</w:p>
    <w:p w14:paraId="4E13E15F" w14:textId="0E938FAE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noProof/>
          <w:sz w:val="24"/>
        </w:rPr>
        <w:drawing>
          <wp:inline distT="0" distB="0" distL="0" distR="0" wp14:anchorId="7ADF7AC1" wp14:editId="408377B1">
            <wp:extent cx="5939790" cy="3344545"/>
            <wp:effectExtent l="0" t="0" r="3810" b="8255"/>
            <wp:docPr id="81" name="Immagin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B989" w14:textId="134B08A6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</w:p>
    <w:p w14:paraId="0039CF1D" w14:textId="1887FAA2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  <w:r w:rsidRPr="0001462F">
        <w:rPr>
          <w:rFonts w:ascii="Tahoma" w:hAnsi="Tahoma" w:cs="Tahoma"/>
          <w:sz w:val="24"/>
        </w:rPr>
        <w:t>Quando si seleziona il file, Power BI lo carica.</w:t>
      </w:r>
    </w:p>
    <w:p w14:paraId="33A6CC41" w14:textId="3F2CE307" w:rsidR="0001462F" w:rsidRDefault="0001462F" w:rsidP="00A10A3B">
      <w:pPr>
        <w:spacing w:line="240" w:lineRule="auto"/>
        <w:rPr>
          <w:rFonts w:ascii="Tahoma" w:hAnsi="Tahoma" w:cs="Tahoma"/>
          <w:sz w:val="24"/>
        </w:rPr>
      </w:pPr>
    </w:p>
    <w:p w14:paraId="380E49C0" w14:textId="384C7C00" w:rsidR="008659B5" w:rsidRDefault="008659B5" w:rsidP="00A10A3B">
      <w:pPr>
        <w:spacing w:line="240" w:lineRule="auto"/>
        <w:rPr>
          <w:rFonts w:ascii="Tahoma" w:hAnsi="Tahoma" w:cs="Tahoma"/>
          <w:sz w:val="24"/>
        </w:rPr>
      </w:pPr>
      <w:r>
        <w:rPr>
          <w:rFonts w:ascii="Tahoma" w:hAnsi="Tahoma" w:cs="Tahoma"/>
          <w:sz w:val="24"/>
        </w:rPr>
        <w:t xml:space="preserve">L’esercitazione su Power BI Desktop finisce qui, da questo momento in poi inizia l’interazione con </w:t>
      </w:r>
      <w:r w:rsidRPr="008659B5">
        <w:rPr>
          <w:rFonts w:ascii="Tahoma" w:hAnsi="Tahoma" w:cs="Tahoma"/>
          <w:sz w:val="24"/>
        </w:rPr>
        <w:t>Power BI Service</w:t>
      </w:r>
      <w:r>
        <w:rPr>
          <w:rFonts w:ascii="Tahoma" w:hAnsi="Tahoma" w:cs="Tahoma"/>
          <w:sz w:val="24"/>
        </w:rPr>
        <w:t>.</w:t>
      </w:r>
    </w:p>
    <w:sectPr w:rsidR="008659B5" w:rsidSect="008C6420">
      <w:headerReference w:type="default" r:id="rId82"/>
      <w:footerReference w:type="even" r:id="rId83"/>
      <w:footerReference w:type="default" r:id="rId84"/>
      <w:headerReference w:type="first" r:id="rId85"/>
      <w:footerReference w:type="first" r:id="rId86"/>
      <w:type w:val="continuous"/>
      <w:pgSz w:w="11906" w:h="16838" w:code="9"/>
      <w:pgMar w:top="1843" w:right="851" w:bottom="1701" w:left="1701" w:header="567" w:footer="68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EFC109A" w14:textId="77777777" w:rsidR="00F01ACA" w:rsidRDefault="00F01ACA">
      <w:r>
        <w:separator/>
      </w:r>
    </w:p>
  </w:endnote>
  <w:endnote w:type="continuationSeparator" w:id="0">
    <w:p w14:paraId="221CBEE2" w14:textId="77777777" w:rsidR="00F01ACA" w:rsidRDefault="00F01ACA">
      <w:r>
        <w:continuationSeparator/>
      </w:r>
    </w:p>
  </w:endnote>
  <w:endnote w:type="continuationNotice" w:id="1">
    <w:p w14:paraId="4F2EB129" w14:textId="77777777" w:rsidR="00F01ACA" w:rsidRDefault="00F01ACA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armdITC Bk BT">
    <w:altName w:val="Times New Roman"/>
    <w:charset w:val="00"/>
    <w:family w:val="roman"/>
    <w:pitch w:val="variable"/>
    <w:sig w:usb0="00000087" w:usb1="00000000" w:usb2="00000000" w:usb3="00000000" w:csb0="0000001B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FEB83E" w14:textId="77777777" w:rsidR="00F01ACA" w:rsidRDefault="00F01ACA">
    <w:pPr>
      <w:framePr w:wrap="around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PAGE  </w:instrText>
    </w:r>
    <w:r>
      <w:rPr>
        <w:rStyle w:val="Numeropagina"/>
      </w:rPr>
      <w:fldChar w:fldCharType="separate"/>
    </w:r>
    <w:r>
      <w:rPr>
        <w:rStyle w:val="Numeropagina"/>
        <w:noProof/>
      </w:rPr>
      <w:t>1</w:t>
    </w:r>
    <w:r>
      <w:rPr>
        <w:rStyle w:val="Numeropagina"/>
      </w:rPr>
      <w:fldChar w:fldCharType="end"/>
    </w:r>
  </w:p>
  <w:p w14:paraId="13EEF5C6" w14:textId="77777777" w:rsidR="00F01ACA" w:rsidRDefault="00F01ACA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26A6CD0" w14:textId="77777777" w:rsidR="00F01ACA" w:rsidRPr="009906B1" w:rsidRDefault="00F01ACA" w:rsidP="008C6420">
    <w:pPr>
      <w:pStyle w:val="Pidipagina"/>
      <w:tabs>
        <w:tab w:val="left" w:pos="8222"/>
      </w:tabs>
    </w:pPr>
    <w:r w:rsidRPr="00AA07A2">
      <w:rPr>
        <w:noProof/>
      </w:rPr>
      <w:drawing>
        <wp:anchor distT="0" distB="0" distL="114300" distR="114300" simplePos="0" relativeHeight="251658248" behindDoc="0" locked="0" layoutInCell="1" allowOverlap="1" wp14:anchorId="2490617D" wp14:editId="51F8B088">
          <wp:simplePos x="0" y="0"/>
          <wp:positionH relativeFrom="column">
            <wp:posOffset>3183890</wp:posOffset>
          </wp:positionH>
          <wp:positionV relativeFrom="paragraph">
            <wp:posOffset>-135478</wp:posOffset>
          </wp:positionV>
          <wp:extent cx="2155190" cy="836930"/>
          <wp:effectExtent l="0" t="0" r="0" b="1270"/>
          <wp:wrapNone/>
          <wp:docPr id="6" name="Immagine 6" descr="D:\Users\pbandiera\Desktop\Landor\img_carta_intestata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Users\pbandiera\Desktop\Landor\img_carta_intestata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5190" cy="83693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tab/>
    </w:r>
  </w:p>
  <w:p w14:paraId="67DD3C01" w14:textId="77777777" w:rsidR="00F01ACA" w:rsidRDefault="00F01ACA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4152F" w14:textId="77777777" w:rsidR="00F01ACA" w:rsidRPr="009906B1" w:rsidRDefault="00F01ACA" w:rsidP="00366DB3">
    <w:pPr>
      <w:pStyle w:val="Pidipagina"/>
      <w:tabs>
        <w:tab w:val="left" w:pos="8222"/>
      </w:tabs>
    </w:pPr>
    <w:r>
      <w:rPr>
        <w:noProof/>
      </w:rPr>
      <w:drawing>
        <wp:anchor distT="0" distB="0" distL="114300" distR="114300" simplePos="0" relativeHeight="251658242" behindDoc="0" locked="0" layoutInCell="1" allowOverlap="1" wp14:anchorId="52E65B9B" wp14:editId="6A5520E6">
          <wp:simplePos x="0" y="0"/>
          <wp:positionH relativeFrom="column">
            <wp:posOffset>4543425</wp:posOffset>
          </wp:positionH>
          <wp:positionV relativeFrom="paragraph">
            <wp:posOffset>-233045</wp:posOffset>
          </wp:positionV>
          <wp:extent cx="215900" cy="215900"/>
          <wp:effectExtent l="0" t="0" r="0" b="0"/>
          <wp:wrapNone/>
          <wp:docPr id="5" name="Immagine 5" descr="d:\Users\pbandiera\Desktop\Landor\simbolo3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d:\Users\pbandiera\Desktop\Landor\simbolo3.jp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00" cy="215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4" behindDoc="0" locked="0" layoutInCell="1" allowOverlap="1" wp14:anchorId="5EDBFE5B" wp14:editId="38B9CAFE">
              <wp:simplePos x="0" y="0"/>
              <wp:positionH relativeFrom="column">
                <wp:posOffset>3982720</wp:posOffset>
              </wp:positionH>
              <wp:positionV relativeFrom="paragraph">
                <wp:posOffset>-233045</wp:posOffset>
              </wp:positionV>
              <wp:extent cx="0" cy="715010"/>
              <wp:effectExtent l="0" t="0" r="19050" b="27940"/>
              <wp:wrapNone/>
              <wp:docPr id="9" name="Connettore 1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15010"/>
                      </a:xfrm>
                      <a:prstGeom prst="line">
                        <a:avLst/>
                      </a:prstGeom>
                      <a:ln w="3175">
                        <a:solidFill>
                          <a:schemeClr val="bg1">
                            <a:lumMod val="75000"/>
                          </a:schemeClr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52CE1412" id="Connettore 1 9" o:spid="_x0000_s1026" style="position:absolute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6pt,-18.35pt" to="313.6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" strokecolor="#bfbfbf [2412]" strokeweight=".25pt"/>
          </w:pict>
        </mc:Fallback>
      </mc:AlternateContent>
    </w:r>
    <w:r>
      <w:rPr>
        <w:noProof/>
      </w:rPr>
      <w:drawing>
        <wp:anchor distT="0" distB="0" distL="114300" distR="114300" simplePos="0" relativeHeight="251658241" behindDoc="0" locked="0" layoutInCell="1" allowOverlap="1" wp14:anchorId="4AAD3542" wp14:editId="71E10DA6">
          <wp:simplePos x="0" y="0"/>
          <wp:positionH relativeFrom="column">
            <wp:posOffset>4097655</wp:posOffset>
          </wp:positionH>
          <wp:positionV relativeFrom="paragraph">
            <wp:posOffset>-233045</wp:posOffset>
          </wp:positionV>
          <wp:extent cx="215900" cy="215900"/>
          <wp:effectExtent l="0" t="0" r="0" b="0"/>
          <wp:wrapNone/>
          <wp:docPr id="4" name="Immagine 4" descr="d:\Users\pbandiera\Desktop\Landor\simbolo2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" descr="d:\Users\pbandiera\Desktop\Landor\simbolo2.jpg"/>
                  <pic:cNvPicPr>
                    <a:picLocks noChangeAspect="1" noChangeArrowheads="1"/>
                  </pic:cNvPicPr>
                </pic:nvPicPr>
                <pic:blipFill>
                  <a:blip r:embed="rId2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00" cy="215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5" behindDoc="0" locked="0" layoutInCell="1" allowOverlap="1" wp14:anchorId="61D58FFD" wp14:editId="5901D252">
              <wp:simplePos x="0" y="0"/>
              <wp:positionH relativeFrom="column">
                <wp:posOffset>4428490</wp:posOffset>
              </wp:positionH>
              <wp:positionV relativeFrom="paragraph">
                <wp:posOffset>-233045</wp:posOffset>
              </wp:positionV>
              <wp:extent cx="0" cy="715010"/>
              <wp:effectExtent l="0" t="0" r="19050" b="27940"/>
              <wp:wrapNone/>
              <wp:docPr id="10" name="Connettore 1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15010"/>
                      </a:xfrm>
                      <a:prstGeom prst="line">
                        <a:avLst/>
                      </a:prstGeom>
                      <a:ln w="3175">
                        <a:solidFill>
                          <a:schemeClr val="bg1">
                            <a:lumMod val="75000"/>
                          </a:schemeClr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34A166F" id="Connettore 1 10" o:spid="_x0000_s1026" style="position:absolute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8.7pt,-18.35pt" to="348.7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" strokecolor="#bfbfbf [2412]" strokeweight=".25pt"/>
          </w:pict>
        </mc:Fallback>
      </mc:AlternateContent>
    </w:r>
    <w:r>
      <w:rPr>
        <w:noProof/>
      </w:rPr>
      <w:drawing>
        <wp:anchor distT="0" distB="0" distL="114300" distR="114300" simplePos="0" relativeHeight="251658240" behindDoc="0" locked="0" layoutInCell="1" allowOverlap="1" wp14:anchorId="35EE85D5" wp14:editId="1A910164">
          <wp:simplePos x="0" y="0"/>
          <wp:positionH relativeFrom="column">
            <wp:posOffset>3651885</wp:posOffset>
          </wp:positionH>
          <wp:positionV relativeFrom="paragraph">
            <wp:posOffset>-233045</wp:posOffset>
          </wp:positionV>
          <wp:extent cx="215900" cy="215900"/>
          <wp:effectExtent l="0" t="0" r="0" b="0"/>
          <wp:wrapNone/>
          <wp:docPr id="3" name="Immagine 3" descr="d:\Users\pbandiera\Desktop\Landor\simbolo1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d:\Users\pbandiera\Desktop\Landor\simbolo1.jpg"/>
                  <pic:cNvPicPr>
                    <a:picLocks noChangeAspect="1" noChangeArrowheads="1"/>
                  </pic:cNvPicPr>
                </pic:nvPicPr>
                <pic:blipFill>
                  <a:blip r:embed="rId3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00" cy="215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8246" behindDoc="0" locked="0" layoutInCell="1" allowOverlap="1" wp14:anchorId="47EF17F8" wp14:editId="3A77593D">
              <wp:simplePos x="0" y="0"/>
              <wp:positionH relativeFrom="column">
                <wp:posOffset>4874260</wp:posOffset>
              </wp:positionH>
              <wp:positionV relativeFrom="paragraph">
                <wp:posOffset>-227965</wp:posOffset>
              </wp:positionV>
              <wp:extent cx="0" cy="715010"/>
              <wp:effectExtent l="0" t="0" r="19050" b="27940"/>
              <wp:wrapNone/>
              <wp:docPr id="11" name="Connettore 1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715010"/>
                      </a:xfrm>
                      <a:prstGeom prst="line">
                        <a:avLst/>
                      </a:prstGeom>
                      <a:ln w="3175">
                        <a:solidFill>
                          <a:schemeClr val="bg1">
                            <a:lumMod val="75000"/>
                          </a:schemeClr>
                        </a:solidFill>
                      </a:ln>
                      <a:effectLst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6CCD1A33" id="Connettore 1 11" o:spid="_x0000_s1026" style="position:absolute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3.8pt,-17.95pt" to="383.8pt,38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" strokecolor="#bfbfbf [2412]" strokeweight=".25pt"/>
          </w:pict>
        </mc:Fallback>
      </mc:AlternateContent>
    </w:r>
    <w:r>
      <w:rPr>
        <w:noProof/>
      </w:rPr>
      <w:drawing>
        <wp:anchor distT="0" distB="0" distL="114300" distR="114300" simplePos="0" relativeHeight="251658243" behindDoc="0" locked="0" layoutInCell="1" allowOverlap="1" wp14:anchorId="0FA75254" wp14:editId="210E19D7">
          <wp:simplePos x="0" y="0"/>
          <wp:positionH relativeFrom="column">
            <wp:posOffset>4989195</wp:posOffset>
          </wp:positionH>
          <wp:positionV relativeFrom="paragraph">
            <wp:posOffset>-227330</wp:posOffset>
          </wp:positionV>
          <wp:extent cx="215900" cy="215900"/>
          <wp:effectExtent l="0" t="0" r="0" b="0"/>
          <wp:wrapNone/>
          <wp:docPr id="2" name="Immagine 2" descr="d:\Users\pbandiera\Desktop\Landor\simbolo4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d:\Users\pbandiera\Desktop\Landor\simbolo4.jpg"/>
                  <pic:cNvPicPr>
                    <a:picLocks noChangeAspect="1" noChangeArrowheads="1"/>
                  </pic:cNvPicPr>
                </pic:nvPicPr>
                <pic:blipFill>
                  <a:blip r:embed="rId4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5900" cy="2159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  <w:t xml:space="preserve">            Bologna     </w:t>
    </w:r>
    <w:r w:rsidRPr="009906B1">
      <w:t xml:space="preserve">Milan </w:t>
    </w:r>
    <w:r>
      <w:t xml:space="preserve">      </w:t>
    </w:r>
    <w:r w:rsidRPr="009906B1">
      <w:t xml:space="preserve">Rome </w:t>
    </w:r>
    <w:r>
      <w:t xml:space="preserve"> </w:t>
    </w:r>
    <w:r w:rsidRPr="009906B1">
      <w:t xml:space="preserve"> </w:t>
    </w:r>
    <w:r>
      <w:t xml:space="preserve">  </w:t>
    </w:r>
    <w:proofErr w:type="spellStart"/>
    <w:r w:rsidRPr="009906B1">
      <w:t>London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79EFB7" w14:textId="77777777" w:rsidR="00F01ACA" w:rsidRDefault="00F01ACA">
      <w:r>
        <w:separator/>
      </w:r>
    </w:p>
  </w:footnote>
  <w:footnote w:type="continuationSeparator" w:id="0">
    <w:p w14:paraId="443ABF68" w14:textId="77777777" w:rsidR="00F01ACA" w:rsidRDefault="00F01ACA">
      <w:r>
        <w:continuationSeparator/>
      </w:r>
    </w:p>
  </w:footnote>
  <w:footnote w:type="continuationNotice" w:id="1">
    <w:p w14:paraId="6422DD4C" w14:textId="77777777" w:rsidR="00F01ACA" w:rsidRDefault="00F01ACA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832D60" w14:textId="77777777" w:rsidR="00F01ACA" w:rsidRPr="008C6420" w:rsidRDefault="00F01ACA">
    <w:pPr>
      <w:pStyle w:val="Intestazione"/>
      <w:rPr>
        <w:lang w:val="en-US"/>
      </w:rPr>
    </w:pPr>
    <w:r>
      <w:rPr>
        <w:noProof/>
      </w:rPr>
      <w:drawing>
        <wp:anchor distT="0" distB="0" distL="114300" distR="114300" simplePos="0" relativeHeight="251658249" behindDoc="0" locked="0" layoutInCell="1" allowOverlap="1" wp14:anchorId="670236F5" wp14:editId="5B03318A">
          <wp:simplePos x="0" y="0"/>
          <wp:positionH relativeFrom="margin">
            <wp:align>right</wp:align>
          </wp:positionH>
          <wp:positionV relativeFrom="paragraph">
            <wp:posOffset>73214</wp:posOffset>
          </wp:positionV>
          <wp:extent cx="1446530" cy="323850"/>
          <wp:effectExtent l="0" t="0" r="1270" b="0"/>
          <wp:wrapNone/>
          <wp:docPr id="27" name="Immagine 27" descr="X:\ICONSULTING\Marketing-Vendite\Marketing\Nuova I&amp;C 2015\Logo\Iconsulting_logo15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X:\ICONSULTING\Marketing-Vendite\Marketing\Nuova I&amp;C 2015\Logo\Iconsulting_logo15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6530" cy="3238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Grigliatabella"/>
      <w:tblW w:w="9468" w:type="dxa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ayout w:type="fixed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5102"/>
      <w:gridCol w:w="1928"/>
      <w:gridCol w:w="2438"/>
    </w:tblGrid>
    <w:tr w:rsidR="00F01ACA" w:rsidRPr="00FA207D" w14:paraId="7F869D77" w14:textId="77777777" w:rsidTr="00190C77">
      <w:trPr>
        <w:trHeight w:val="1134"/>
      </w:trPr>
      <w:tc>
        <w:tcPr>
          <w:tcW w:w="5102" w:type="dxa"/>
        </w:tcPr>
        <w:p w14:paraId="06E1299F" w14:textId="77777777" w:rsidR="00F01ACA" w:rsidRDefault="00F01ACA" w:rsidP="006A2AD7">
          <w:pPr>
            <w:pStyle w:val="Intestazione"/>
          </w:pPr>
          <w:r>
            <w:rPr>
              <w:noProof/>
            </w:rPr>
            <w:drawing>
              <wp:anchor distT="0" distB="0" distL="114300" distR="114300" simplePos="0" relativeHeight="251658247" behindDoc="0" locked="0" layoutInCell="1" allowOverlap="1" wp14:anchorId="4C992D1E" wp14:editId="2B64BE54">
                <wp:simplePos x="0" y="0"/>
                <wp:positionH relativeFrom="column">
                  <wp:posOffset>233680</wp:posOffset>
                </wp:positionH>
                <wp:positionV relativeFrom="paragraph">
                  <wp:posOffset>33655</wp:posOffset>
                </wp:positionV>
                <wp:extent cx="1446530" cy="323850"/>
                <wp:effectExtent l="0" t="0" r="1270" b="0"/>
                <wp:wrapNone/>
                <wp:docPr id="7" name="Immagine 7" descr="X:\ICONSULTING\Marketing-Vendite\Marketing\Nuova I&amp;C 2015\Logo\Iconsulting_logo15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X:\ICONSULTING\Marketing-Vendite\Marketing\Nuova I&amp;C 2015\Logo\Iconsulting_logo15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46530" cy="323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1928" w:type="dxa"/>
        </w:tcPr>
        <w:p w14:paraId="07066C04" w14:textId="77777777" w:rsidR="00F01ACA" w:rsidRPr="000B0E15" w:rsidRDefault="00F01ACA" w:rsidP="00012862">
          <w:pPr>
            <w:pStyle w:val="Intestazione"/>
            <w:rPr>
              <w:rStyle w:val="Bold"/>
              <w:rFonts w:ascii="Calibri" w:hAnsi="Calibri" w:cs="Calibri"/>
              <w:sz w:val="16"/>
            </w:rPr>
          </w:pPr>
          <w:proofErr w:type="spellStart"/>
          <w:r w:rsidRPr="000B0E15">
            <w:rPr>
              <w:rStyle w:val="Bold"/>
              <w:rFonts w:ascii="Calibri" w:hAnsi="Calibri" w:cs="Calibri"/>
              <w:sz w:val="16"/>
            </w:rPr>
            <w:t>Iconsulting</w:t>
          </w:r>
          <w:proofErr w:type="spellEnd"/>
          <w:r w:rsidRPr="000B0E15">
            <w:rPr>
              <w:rStyle w:val="Bold"/>
              <w:rFonts w:ascii="Calibri" w:hAnsi="Calibri" w:cs="Calibri"/>
              <w:sz w:val="16"/>
            </w:rPr>
            <w:t xml:space="preserve"> S.p.A.</w:t>
          </w:r>
        </w:p>
        <w:p w14:paraId="1C6A9239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</w:rPr>
          </w:pPr>
          <w:r w:rsidRPr="000B0E15">
            <w:rPr>
              <w:rFonts w:ascii="Calibri" w:hAnsi="Calibri" w:cs="Calibri"/>
              <w:sz w:val="16"/>
            </w:rPr>
            <w:t>Via Bazzanese 32/7</w:t>
          </w:r>
        </w:p>
        <w:p w14:paraId="3F785419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</w:rPr>
          </w:pPr>
          <w:r w:rsidRPr="000B0E15">
            <w:rPr>
              <w:rFonts w:ascii="Calibri" w:hAnsi="Calibri" w:cs="Calibri"/>
              <w:sz w:val="16"/>
            </w:rPr>
            <w:t xml:space="preserve">40033 </w:t>
          </w:r>
          <w:r>
            <w:rPr>
              <w:rFonts w:ascii="Calibri" w:hAnsi="Calibri" w:cs="Calibri"/>
              <w:sz w:val="16"/>
            </w:rPr>
            <w:t>-</w:t>
          </w:r>
          <w:r w:rsidRPr="000B0E15">
            <w:rPr>
              <w:rFonts w:ascii="Calibri" w:hAnsi="Calibri" w:cs="Calibri"/>
              <w:sz w:val="16"/>
            </w:rPr>
            <w:t xml:space="preserve"> Casalecchio di Reno</w:t>
          </w:r>
        </w:p>
        <w:p w14:paraId="063F1030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</w:rPr>
          </w:pPr>
          <w:r w:rsidRPr="000B0E15">
            <w:rPr>
              <w:rFonts w:ascii="Calibri" w:hAnsi="Calibri" w:cs="Calibri"/>
              <w:sz w:val="16"/>
            </w:rPr>
            <w:t xml:space="preserve">Bologna </w:t>
          </w:r>
          <w:r>
            <w:rPr>
              <w:rFonts w:ascii="Calibri" w:hAnsi="Calibri" w:cs="Calibri"/>
              <w:sz w:val="16"/>
            </w:rPr>
            <w:t>-</w:t>
          </w:r>
          <w:r w:rsidRPr="000B0E15">
            <w:rPr>
              <w:rFonts w:ascii="Calibri" w:hAnsi="Calibri" w:cs="Calibri"/>
              <w:sz w:val="16"/>
            </w:rPr>
            <w:t xml:space="preserve"> Italia</w:t>
          </w:r>
        </w:p>
        <w:p w14:paraId="3C5CB164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</w:rPr>
          </w:pPr>
          <w:r w:rsidRPr="000B0E15">
            <w:rPr>
              <w:rFonts w:ascii="Calibri" w:hAnsi="Calibri" w:cs="Calibri"/>
              <w:sz w:val="16"/>
            </w:rPr>
            <w:t xml:space="preserve">P.IVA </w:t>
          </w:r>
          <w:r w:rsidRPr="00E50695">
            <w:rPr>
              <w:rFonts w:ascii="Calibri" w:hAnsi="Calibri" w:cs="Calibri"/>
              <w:sz w:val="16"/>
            </w:rPr>
            <w:t>02175721204</w:t>
          </w:r>
        </w:p>
      </w:tc>
      <w:tc>
        <w:tcPr>
          <w:tcW w:w="2438" w:type="dxa"/>
        </w:tcPr>
        <w:p w14:paraId="4B0E2CC2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  <w:lang w:val="en-US"/>
            </w:rPr>
          </w:pPr>
          <w:r w:rsidRPr="000B0E15">
            <w:rPr>
              <w:rFonts w:ascii="Calibri" w:hAnsi="Calibri" w:cs="Calibri"/>
              <w:sz w:val="16"/>
              <w:lang w:val="en-US"/>
            </w:rPr>
            <w:t>T +39 051 4391311</w:t>
          </w:r>
        </w:p>
        <w:p w14:paraId="79D7E9BC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  <w:lang w:val="en-US"/>
            </w:rPr>
          </w:pPr>
          <w:r>
            <w:fldChar w:fldCharType="begin"/>
          </w:r>
          <w:r w:rsidRPr="00FA207D">
            <w:rPr>
              <w:lang w:val="en-GB"/>
            </w:rPr>
            <w:instrText xml:space="preserve"> HYPERLINK "mailto:info@iconsulting.biz" </w:instrText>
          </w:r>
          <w:r>
            <w:fldChar w:fldCharType="separate"/>
          </w:r>
          <w:r w:rsidRPr="000B0E15">
            <w:rPr>
              <w:rStyle w:val="Collegamentoipertestuale"/>
              <w:rFonts w:ascii="Calibri" w:hAnsi="Calibri" w:cs="Calibri"/>
              <w:sz w:val="16"/>
              <w:lang w:val="en-US"/>
            </w:rPr>
            <w:t>info@iconsulting.biz</w:t>
          </w:r>
          <w:r>
            <w:rPr>
              <w:rStyle w:val="Collegamentoipertestuale"/>
              <w:rFonts w:ascii="Calibri" w:hAnsi="Calibri" w:cs="Calibri"/>
              <w:sz w:val="16"/>
              <w:lang w:val="en-US"/>
            </w:rPr>
            <w:fldChar w:fldCharType="end"/>
          </w:r>
        </w:p>
        <w:p w14:paraId="6B2EDAA3" w14:textId="77777777" w:rsidR="00F01ACA" w:rsidRPr="000B0E15" w:rsidRDefault="00F01ACA" w:rsidP="00012862">
          <w:pPr>
            <w:pStyle w:val="Intestazione"/>
            <w:rPr>
              <w:rFonts w:ascii="Calibri" w:hAnsi="Calibri" w:cs="Calibri"/>
              <w:sz w:val="16"/>
              <w:lang w:val="en-US"/>
            </w:rPr>
          </w:pPr>
          <w:r w:rsidRPr="000B0E15">
            <w:rPr>
              <w:rFonts w:ascii="Calibri" w:hAnsi="Calibri" w:cs="Calibri"/>
              <w:sz w:val="16"/>
              <w:lang w:val="en-US"/>
            </w:rPr>
            <w:t>www.iconsulting.biz</w:t>
          </w:r>
        </w:p>
      </w:tc>
    </w:tr>
  </w:tbl>
  <w:p w14:paraId="6A53E0FA" w14:textId="77777777" w:rsidR="00F01ACA" w:rsidRPr="006C3B0B" w:rsidRDefault="00F01ACA">
    <w:pPr>
      <w:pStyle w:val="Intestazione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0"/>
    <w:multiLevelType w:val="singleLevel"/>
    <w:tmpl w:val="381C0C0C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1" w15:restartNumberingAfterBreak="0">
    <w:nsid w:val="FFFFFF81"/>
    <w:multiLevelType w:val="singleLevel"/>
    <w:tmpl w:val="6838B60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2" w15:restartNumberingAfterBreak="0">
    <w:nsid w:val="FFFFFF82"/>
    <w:multiLevelType w:val="singleLevel"/>
    <w:tmpl w:val="30E296C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3" w15:restartNumberingAfterBreak="0">
    <w:nsid w:val="FFFFFF83"/>
    <w:multiLevelType w:val="singleLevel"/>
    <w:tmpl w:val="AD3668C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4" w15:restartNumberingAfterBreak="0">
    <w:nsid w:val="FFFFFF89"/>
    <w:multiLevelType w:val="singleLevel"/>
    <w:tmpl w:val="298E9AF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5" w15:restartNumberingAfterBreak="0">
    <w:nsid w:val="02466DF3"/>
    <w:multiLevelType w:val="hybridMultilevel"/>
    <w:tmpl w:val="B0CCFF40"/>
    <w:lvl w:ilvl="0" w:tplc="0410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6" w15:restartNumberingAfterBreak="0">
    <w:nsid w:val="06620F29"/>
    <w:multiLevelType w:val="multilevel"/>
    <w:tmpl w:val="9DA0A45E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7" w15:restartNumberingAfterBreak="0">
    <w:nsid w:val="11FA454A"/>
    <w:multiLevelType w:val="singleLevel"/>
    <w:tmpl w:val="ED2C711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926"/>
      </w:pPr>
      <w:rPr>
        <w:rFonts w:ascii="Symbol" w:hAnsi="Symbol" w:hint="default"/>
      </w:rPr>
    </w:lvl>
  </w:abstractNum>
  <w:abstractNum w:abstractNumId="8" w15:restartNumberingAfterBreak="0">
    <w:nsid w:val="134F6978"/>
    <w:multiLevelType w:val="hybridMultilevel"/>
    <w:tmpl w:val="ADD07FEE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A83671"/>
    <w:multiLevelType w:val="hybridMultilevel"/>
    <w:tmpl w:val="95544320"/>
    <w:lvl w:ilvl="0" w:tplc="C4801FBE">
      <w:start w:val="1"/>
      <w:numFmt w:val="lowerLetter"/>
      <w:lvlRestart w:val="0"/>
      <w:lvlText w:val="(%1)"/>
      <w:lvlJc w:val="left"/>
      <w:pPr>
        <w:tabs>
          <w:tab w:val="num" w:pos="709"/>
        </w:tabs>
        <w:ind w:left="709" w:hanging="709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0C05F5"/>
    <w:multiLevelType w:val="multilevel"/>
    <w:tmpl w:val="1F2076A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709"/>
      </w:pPr>
    </w:lvl>
    <w:lvl w:ilvl="1">
      <w:start w:val="1"/>
      <w:numFmt w:val="decimal"/>
      <w:lvlText w:val="%1.%2."/>
      <w:lvlJc w:val="left"/>
      <w:pPr>
        <w:tabs>
          <w:tab w:val="num" w:pos="709"/>
        </w:tabs>
        <w:ind w:left="709" w:hanging="709"/>
      </w:pPr>
    </w:lvl>
    <w:lvl w:ilvl="2">
      <w:start w:val="1"/>
      <w:numFmt w:val="decimal"/>
      <w:lvlText w:val="%1.%2.%3."/>
      <w:lvlJc w:val="left"/>
      <w:pPr>
        <w:tabs>
          <w:tab w:val="num" w:pos="1080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11" w15:restartNumberingAfterBreak="0">
    <w:nsid w:val="20AD4160"/>
    <w:multiLevelType w:val="hybridMultilevel"/>
    <w:tmpl w:val="639E1554"/>
    <w:lvl w:ilvl="0" w:tplc="52E808DC">
      <w:start w:val="1"/>
      <w:numFmt w:val="lowerLetter"/>
      <w:lvlRestart w:val="0"/>
      <w:lvlText w:val="(%1)"/>
      <w:lvlJc w:val="left"/>
      <w:pPr>
        <w:tabs>
          <w:tab w:val="num" w:pos="1417"/>
        </w:tabs>
        <w:ind w:left="1417" w:hanging="708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390E6A"/>
    <w:multiLevelType w:val="hybridMultilevel"/>
    <w:tmpl w:val="5A2CE1A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9D0538"/>
    <w:multiLevelType w:val="hybridMultilevel"/>
    <w:tmpl w:val="B5843C0C"/>
    <w:lvl w:ilvl="0" w:tplc="0410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4" w15:restartNumberingAfterBreak="0">
    <w:nsid w:val="2BBC76AE"/>
    <w:multiLevelType w:val="hybridMultilevel"/>
    <w:tmpl w:val="A62A486A"/>
    <w:lvl w:ilvl="0" w:tplc="63DEACFE">
      <w:start w:val="1"/>
      <w:numFmt w:val="decimal"/>
      <w:pStyle w:val="TestoNumerato"/>
      <w:lvlText w:val="%1."/>
      <w:lvlJc w:val="left"/>
      <w:pPr>
        <w:tabs>
          <w:tab w:val="num" w:pos="709"/>
        </w:tabs>
        <w:ind w:left="709" w:hanging="709"/>
      </w:pPr>
      <w:rPr>
        <w:rFonts w:hint="default"/>
      </w:rPr>
    </w:lvl>
    <w:lvl w:ilvl="1" w:tplc="FB020778">
      <w:start w:val="1"/>
      <w:numFmt w:val="lowerLetter"/>
      <w:lvlText w:val="(%2)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 w:tplc="E884940C">
      <w:numFmt w:val="none"/>
      <w:lvlText w:val=""/>
      <w:lvlJc w:val="left"/>
      <w:pPr>
        <w:tabs>
          <w:tab w:val="num" w:pos="360"/>
        </w:tabs>
      </w:pPr>
    </w:lvl>
    <w:lvl w:ilvl="3" w:tplc="133AD9A6">
      <w:start w:val="1"/>
      <w:numFmt w:val="bullet"/>
      <w:lvlRestart w:val="0"/>
      <w:lvlText w:val="–"/>
      <w:lvlJc w:val="left"/>
      <w:pPr>
        <w:tabs>
          <w:tab w:val="num" w:pos="2945"/>
        </w:tabs>
        <w:ind w:left="2945" w:hanging="425"/>
      </w:pPr>
      <w:rPr>
        <w:rFonts w:ascii="GarmdITC Bk BT" w:hAnsi="GarmdITC Bk BT" w:hint="default"/>
      </w:rPr>
    </w:lvl>
    <w:lvl w:ilvl="4" w:tplc="6FB60AA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35A6B03A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48323A9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A30FC20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54E71A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2F0644E4"/>
    <w:multiLevelType w:val="hybridMultilevel"/>
    <w:tmpl w:val="2CDE885A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7DE110D"/>
    <w:multiLevelType w:val="hybridMultilevel"/>
    <w:tmpl w:val="BB041460"/>
    <w:lvl w:ilvl="0" w:tplc="1716F788">
      <w:start w:val="1"/>
      <w:numFmt w:val="bullet"/>
      <w:pStyle w:val="testobullet"/>
      <w:lvlText w:val=""/>
      <w:lvlJc w:val="left"/>
      <w:pPr>
        <w:ind w:left="717" w:hanging="360"/>
      </w:pPr>
      <w:rPr>
        <w:rFonts w:ascii="Symbol" w:hAnsi="Symbol" w:hint="default"/>
        <w:color w:val="E3051B" w:themeColor="text1"/>
        <w:u w:val="none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AAB02C9"/>
    <w:multiLevelType w:val="multilevel"/>
    <w:tmpl w:val="91C487B4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709"/>
      </w:pPr>
    </w:lvl>
    <w:lvl w:ilvl="1">
      <w:start w:val="1"/>
      <w:numFmt w:val="decimal"/>
      <w:lvlText w:val="%1.%2"/>
      <w:lvlJc w:val="left"/>
      <w:pPr>
        <w:tabs>
          <w:tab w:val="num" w:pos="709"/>
        </w:tabs>
        <w:ind w:left="709" w:hanging="709"/>
      </w:p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709" w:hanging="709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04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5760"/>
        </w:tabs>
        <w:ind w:left="4320" w:hanging="1440"/>
      </w:pPr>
    </w:lvl>
  </w:abstractNum>
  <w:abstractNum w:abstractNumId="18" w15:restartNumberingAfterBreak="0">
    <w:nsid w:val="3CC10854"/>
    <w:multiLevelType w:val="multilevel"/>
    <w:tmpl w:val="3C2EF9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E3E1078"/>
    <w:multiLevelType w:val="singleLevel"/>
    <w:tmpl w:val="9F60B5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0" w15:restartNumberingAfterBreak="0">
    <w:nsid w:val="4C92377C"/>
    <w:multiLevelType w:val="singleLevel"/>
    <w:tmpl w:val="30E296C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1" w15:restartNumberingAfterBreak="0">
    <w:nsid w:val="4CF649F5"/>
    <w:multiLevelType w:val="hybridMultilevel"/>
    <w:tmpl w:val="22D23B6E"/>
    <w:lvl w:ilvl="0" w:tplc="33A00156">
      <w:start w:val="1"/>
      <w:numFmt w:val="lowerRoman"/>
      <w:lvlRestart w:val="0"/>
      <w:lvlText w:val="(%1)"/>
      <w:lvlJc w:val="left"/>
      <w:pPr>
        <w:tabs>
          <w:tab w:val="num" w:pos="1417"/>
        </w:tabs>
        <w:ind w:left="1417" w:hanging="708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0C6E3A"/>
    <w:multiLevelType w:val="singleLevel"/>
    <w:tmpl w:val="B5B8F196"/>
    <w:lvl w:ilvl="0">
      <w:start w:val="1"/>
      <w:numFmt w:val="bullet"/>
      <w:lvlText w:val=""/>
      <w:lvlJc w:val="left"/>
      <w:pPr>
        <w:tabs>
          <w:tab w:val="num" w:pos="360"/>
        </w:tabs>
        <w:ind w:left="357" w:hanging="357"/>
      </w:pPr>
      <w:rPr>
        <w:rFonts w:ascii="Symbol" w:hAnsi="Symbol" w:hint="default"/>
      </w:rPr>
    </w:lvl>
  </w:abstractNum>
  <w:abstractNum w:abstractNumId="23" w15:restartNumberingAfterBreak="0">
    <w:nsid w:val="5F3B249B"/>
    <w:multiLevelType w:val="singleLevel"/>
    <w:tmpl w:val="3ABA39BE"/>
    <w:lvl w:ilvl="0">
      <w:start w:val="1"/>
      <w:numFmt w:val="lowerRoman"/>
      <w:lvlText w:val="(%1)"/>
      <w:lvlJc w:val="left"/>
      <w:pPr>
        <w:tabs>
          <w:tab w:val="num" w:pos="709"/>
        </w:tabs>
        <w:ind w:left="709" w:hanging="709"/>
      </w:pPr>
    </w:lvl>
  </w:abstractNum>
  <w:abstractNum w:abstractNumId="24" w15:restartNumberingAfterBreak="0">
    <w:nsid w:val="60531248"/>
    <w:multiLevelType w:val="singleLevel"/>
    <w:tmpl w:val="30E296CE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25" w15:restartNumberingAfterBreak="0">
    <w:nsid w:val="63DF407E"/>
    <w:multiLevelType w:val="hybridMultilevel"/>
    <w:tmpl w:val="A6128B96"/>
    <w:lvl w:ilvl="0" w:tplc="A7D07062">
      <w:start w:val="1"/>
      <w:numFmt w:val="lowerLetter"/>
      <w:lvlRestart w:val="0"/>
      <w:lvlText w:val="(%1)"/>
      <w:lvlJc w:val="left"/>
      <w:pPr>
        <w:tabs>
          <w:tab w:val="num" w:pos="709"/>
        </w:tabs>
        <w:ind w:left="709" w:hanging="709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DD72371"/>
    <w:multiLevelType w:val="hybridMultilevel"/>
    <w:tmpl w:val="E1622F7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411E9D"/>
    <w:multiLevelType w:val="singleLevel"/>
    <w:tmpl w:val="9F60B5E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8" w15:restartNumberingAfterBreak="0">
    <w:nsid w:val="741112D2"/>
    <w:multiLevelType w:val="hybridMultilevel"/>
    <w:tmpl w:val="54B64BD0"/>
    <w:lvl w:ilvl="0" w:tplc="2AEC11DE">
      <w:start w:val="1"/>
      <w:numFmt w:val="lowerLetter"/>
      <w:lvlRestart w:val="0"/>
      <w:lvlText w:val="(%1)"/>
      <w:lvlJc w:val="left"/>
      <w:pPr>
        <w:tabs>
          <w:tab w:val="num" w:pos="709"/>
        </w:tabs>
        <w:ind w:left="709" w:hanging="709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AE906B0"/>
    <w:multiLevelType w:val="hybridMultilevel"/>
    <w:tmpl w:val="738E7EF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0"/>
  </w:num>
  <w:num w:numId="3">
    <w:abstractNumId w:val="17"/>
  </w:num>
  <w:num w:numId="4">
    <w:abstractNumId w:val="17"/>
  </w:num>
  <w:num w:numId="5">
    <w:abstractNumId w:val="17"/>
  </w:num>
  <w:num w:numId="6">
    <w:abstractNumId w:val="17"/>
  </w:num>
  <w:num w:numId="7">
    <w:abstractNumId w:val="17"/>
  </w:num>
  <w:num w:numId="8">
    <w:abstractNumId w:val="19"/>
  </w:num>
  <w:num w:numId="9">
    <w:abstractNumId w:val="27"/>
  </w:num>
  <w:num w:numId="10">
    <w:abstractNumId w:val="4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0"/>
  </w:num>
  <w:num w:numId="16">
    <w:abstractNumId w:val="24"/>
  </w:num>
  <w:num w:numId="17">
    <w:abstractNumId w:val="7"/>
  </w:num>
  <w:num w:numId="18">
    <w:abstractNumId w:val="22"/>
  </w:num>
  <w:num w:numId="19">
    <w:abstractNumId w:val="6"/>
  </w:num>
  <w:num w:numId="20">
    <w:abstractNumId w:val="9"/>
  </w:num>
  <w:num w:numId="21">
    <w:abstractNumId w:val="11"/>
  </w:num>
  <w:num w:numId="22">
    <w:abstractNumId w:val="23"/>
  </w:num>
  <w:num w:numId="23">
    <w:abstractNumId w:val="21"/>
  </w:num>
  <w:num w:numId="24">
    <w:abstractNumId w:val="14"/>
  </w:num>
  <w:num w:numId="25">
    <w:abstractNumId w:val="25"/>
  </w:num>
  <w:num w:numId="26">
    <w:abstractNumId w:val="28"/>
  </w:num>
  <w:num w:numId="27">
    <w:abstractNumId w:val="14"/>
  </w:num>
  <w:num w:numId="28">
    <w:abstractNumId w:val="16"/>
  </w:num>
  <w:num w:numId="29">
    <w:abstractNumId w:val="18"/>
  </w:num>
  <w:num w:numId="30">
    <w:abstractNumId w:val="12"/>
  </w:num>
  <w:num w:numId="31">
    <w:abstractNumId w:val="29"/>
  </w:num>
  <w:num w:numId="32">
    <w:abstractNumId w:val="26"/>
  </w:num>
  <w:num w:numId="33">
    <w:abstractNumId w:val="8"/>
  </w:num>
  <w:num w:numId="34">
    <w:abstractNumId w:val="15"/>
  </w:num>
  <w:num w:numId="35">
    <w:abstractNumId w:val="5"/>
  </w:num>
  <w:num w:numId="3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removePersonalInformation/>
  <w:proofState w:spelling="clean" w:grammar="clean"/>
  <w:attachedTemplate r:id="rId1"/>
  <w:stylePaneFormatFilter w:val="9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styleLockQFSet/>
  <w:defaultTabStop w:val="708"/>
  <w:hyphenationZone w:val="283"/>
  <w:drawingGridHorizontalSpacing w:val="115"/>
  <w:drawingGridVerticalSpacing w:val="313"/>
  <w:displayHorizontalDrawingGridEvery w:val="0"/>
  <w:displayVerticalDrawingGridEvery w:val="0"/>
  <w:noPunctuationKerning/>
  <w:characterSpacingControl w:val="doNotCompress"/>
  <w:hdrShapeDefaults>
    <o:shapedefaults v:ext="edit" spidmax="20481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2325"/>
    <w:rsid w:val="00005A04"/>
    <w:rsid w:val="00012862"/>
    <w:rsid w:val="0001462F"/>
    <w:rsid w:val="000311D3"/>
    <w:rsid w:val="0003406F"/>
    <w:rsid w:val="000377C2"/>
    <w:rsid w:val="000415B4"/>
    <w:rsid w:val="000479FB"/>
    <w:rsid w:val="00047F8C"/>
    <w:rsid w:val="000543EA"/>
    <w:rsid w:val="0006308F"/>
    <w:rsid w:val="00066D1A"/>
    <w:rsid w:val="00075274"/>
    <w:rsid w:val="000A2C94"/>
    <w:rsid w:val="000B0E15"/>
    <w:rsid w:val="000E0A5F"/>
    <w:rsid w:val="000E2410"/>
    <w:rsid w:val="000F4E84"/>
    <w:rsid w:val="000F600A"/>
    <w:rsid w:val="000F6359"/>
    <w:rsid w:val="00104905"/>
    <w:rsid w:val="00112D6F"/>
    <w:rsid w:val="0012026E"/>
    <w:rsid w:val="001206EB"/>
    <w:rsid w:val="00132F26"/>
    <w:rsid w:val="0013509F"/>
    <w:rsid w:val="00154DB1"/>
    <w:rsid w:val="001758C1"/>
    <w:rsid w:val="00176FEB"/>
    <w:rsid w:val="001902AD"/>
    <w:rsid w:val="00190C77"/>
    <w:rsid w:val="00192EE3"/>
    <w:rsid w:val="00193B4E"/>
    <w:rsid w:val="001A0280"/>
    <w:rsid w:val="001C44C4"/>
    <w:rsid w:val="001C7B45"/>
    <w:rsid w:val="001D54B1"/>
    <w:rsid w:val="001E666F"/>
    <w:rsid w:val="001F0697"/>
    <w:rsid w:val="001F76DF"/>
    <w:rsid w:val="002029A2"/>
    <w:rsid w:val="0020367A"/>
    <w:rsid w:val="002068BA"/>
    <w:rsid w:val="002255D9"/>
    <w:rsid w:val="0024601C"/>
    <w:rsid w:val="00263224"/>
    <w:rsid w:val="0026552A"/>
    <w:rsid w:val="00286439"/>
    <w:rsid w:val="002A07B5"/>
    <w:rsid w:val="002F0382"/>
    <w:rsid w:val="003046CE"/>
    <w:rsid w:val="0030497B"/>
    <w:rsid w:val="003358B6"/>
    <w:rsid w:val="00366DB3"/>
    <w:rsid w:val="00370E52"/>
    <w:rsid w:val="00382605"/>
    <w:rsid w:val="003921CF"/>
    <w:rsid w:val="003B690F"/>
    <w:rsid w:val="003C068B"/>
    <w:rsid w:val="003F33A7"/>
    <w:rsid w:val="003F477F"/>
    <w:rsid w:val="00411F75"/>
    <w:rsid w:val="004161B6"/>
    <w:rsid w:val="00435543"/>
    <w:rsid w:val="00441573"/>
    <w:rsid w:val="00442D6B"/>
    <w:rsid w:val="00445017"/>
    <w:rsid w:val="0044677C"/>
    <w:rsid w:val="0046012A"/>
    <w:rsid w:val="004627C4"/>
    <w:rsid w:val="00464478"/>
    <w:rsid w:val="00471609"/>
    <w:rsid w:val="00477AF1"/>
    <w:rsid w:val="00481C0E"/>
    <w:rsid w:val="004A24E9"/>
    <w:rsid w:val="004A3452"/>
    <w:rsid w:val="004B67AE"/>
    <w:rsid w:val="00500C86"/>
    <w:rsid w:val="005046B0"/>
    <w:rsid w:val="00522053"/>
    <w:rsid w:val="00524287"/>
    <w:rsid w:val="005329B8"/>
    <w:rsid w:val="005359F9"/>
    <w:rsid w:val="00546D76"/>
    <w:rsid w:val="00547079"/>
    <w:rsid w:val="0056075E"/>
    <w:rsid w:val="0058084C"/>
    <w:rsid w:val="00583D00"/>
    <w:rsid w:val="00585337"/>
    <w:rsid w:val="00592414"/>
    <w:rsid w:val="005B0BBF"/>
    <w:rsid w:val="005B4786"/>
    <w:rsid w:val="005F1778"/>
    <w:rsid w:val="00605B25"/>
    <w:rsid w:val="006138C0"/>
    <w:rsid w:val="0063038C"/>
    <w:rsid w:val="00633F1C"/>
    <w:rsid w:val="00636791"/>
    <w:rsid w:val="00646946"/>
    <w:rsid w:val="00651AF6"/>
    <w:rsid w:val="00667990"/>
    <w:rsid w:val="006751EA"/>
    <w:rsid w:val="00682CB3"/>
    <w:rsid w:val="006A2AD7"/>
    <w:rsid w:val="006A3DFE"/>
    <w:rsid w:val="006B12C1"/>
    <w:rsid w:val="006C2698"/>
    <w:rsid w:val="006C3B0B"/>
    <w:rsid w:val="006D62C6"/>
    <w:rsid w:val="006E3C25"/>
    <w:rsid w:val="006F25E4"/>
    <w:rsid w:val="007109EB"/>
    <w:rsid w:val="00735944"/>
    <w:rsid w:val="00742181"/>
    <w:rsid w:val="007634FE"/>
    <w:rsid w:val="00767391"/>
    <w:rsid w:val="00787412"/>
    <w:rsid w:val="007912A3"/>
    <w:rsid w:val="007D0A4B"/>
    <w:rsid w:val="007F419E"/>
    <w:rsid w:val="00802DCC"/>
    <w:rsid w:val="008100E1"/>
    <w:rsid w:val="00810FAF"/>
    <w:rsid w:val="00813EDE"/>
    <w:rsid w:val="00823D7A"/>
    <w:rsid w:val="00832297"/>
    <w:rsid w:val="008347C9"/>
    <w:rsid w:val="008402C5"/>
    <w:rsid w:val="00851CD3"/>
    <w:rsid w:val="00854174"/>
    <w:rsid w:val="008545FC"/>
    <w:rsid w:val="008659B5"/>
    <w:rsid w:val="00873AAF"/>
    <w:rsid w:val="0087665B"/>
    <w:rsid w:val="008821AB"/>
    <w:rsid w:val="008920E8"/>
    <w:rsid w:val="008A068B"/>
    <w:rsid w:val="008A3AC1"/>
    <w:rsid w:val="008C2625"/>
    <w:rsid w:val="008C6420"/>
    <w:rsid w:val="008D0EDD"/>
    <w:rsid w:val="008D7CDD"/>
    <w:rsid w:val="00901D37"/>
    <w:rsid w:val="00903A4C"/>
    <w:rsid w:val="00920F33"/>
    <w:rsid w:val="00921E8F"/>
    <w:rsid w:val="00960118"/>
    <w:rsid w:val="00971770"/>
    <w:rsid w:val="009906B1"/>
    <w:rsid w:val="009A5D87"/>
    <w:rsid w:val="009B0C08"/>
    <w:rsid w:val="009C0970"/>
    <w:rsid w:val="009C379E"/>
    <w:rsid w:val="009C7834"/>
    <w:rsid w:val="009E2EEC"/>
    <w:rsid w:val="009E34D5"/>
    <w:rsid w:val="00A056E2"/>
    <w:rsid w:val="00A10146"/>
    <w:rsid w:val="00A10A3B"/>
    <w:rsid w:val="00A22B55"/>
    <w:rsid w:val="00A611AA"/>
    <w:rsid w:val="00A70375"/>
    <w:rsid w:val="00A84DA2"/>
    <w:rsid w:val="00A9171C"/>
    <w:rsid w:val="00A92932"/>
    <w:rsid w:val="00AA07A2"/>
    <w:rsid w:val="00AB4C94"/>
    <w:rsid w:val="00AC012D"/>
    <w:rsid w:val="00AC1C50"/>
    <w:rsid w:val="00AD4207"/>
    <w:rsid w:val="00AF261E"/>
    <w:rsid w:val="00AF7226"/>
    <w:rsid w:val="00AF7C60"/>
    <w:rsid w:val="00B1301C"/>
    <w:rsid w:val="00B13D27"/>
    <w:rsid w:val="00B1451B"/>
    <w:rsid w:val="00B14574"/>
    <w:rsid w:val="00B14B22"/>
    <w:rsid w:val="00B14DE2"/>
    <w:rsid w:val="00B27E8F"/>
    <w:rsid w:val="00B44567"/>
    <w:rsid w:val="00B51F06"/>
    <w:rsid w:val="00B667E6"/>
    <w:rsid w:val="00B71240"/>
    <w:rsid w:val="00BA6A59"/>
    <w:rsid w:val="00BE45F6"/>
    <w:rsid w:val="00C03B69"/>
    <w:rsid w:val="00C1054F"/>
    <w:rsid w:val="00C13695"/>
    <w:rsid w:val="00C167B1"/>
    <w:rsid w:val="00C216AC"/>
    <w:rsid w:val="00C257E9"/>
    <w:rsid w:val="00C31162"/>
    <w:rsid w:val="00C3466E"/>
    <w:rsid w:val="00C34D1E"/>
    <w:rsid w:val="00C40468"/>
    <w:rsid w:val="00C47FEC"/>
    <w:rsid w:val="00C604EB"/>
    <w:rsid w:val="00CA6C54"/>
    <w:rsid w:val="00CB6B9D"/>
    <w:rsid w:val="00CB6E6F"/>
    <w:rsid w:val="00CF0DD9"/>
    <w:rsid w:val="00D178B2"/>
    <w:rsid w:val="00D32A0E"/>
    <w:rsid w:val="00D46648"/>
    <w:rsid w:val="00D506B1"/>
    <w:rsid w:val="00D610A8"/>
    <w:rsid w:val="00D948BF"/>
    <w:rsid w:val="00DB6EFD"/>
    <w:rsid w:val="00DC1A05"/>
    <w:rsid w:val="00DC395B"/>
    <w:rsid w:val="00DD3958"/>
    <w:rsid w:val="00E0534B"/>
    <w:rsid w:val="00E13665"/>
    <w:rsid w:val="00E16866"/>
    <w:rsid w:val="00E16882"/>
    <w:rsid w:val="00E33BB4"/>
    <w:rsid w:val="00E354F0"/>
    <w:rsid w:val="00E37CD9"/>
    <w:rsid w:val="00E41247"/>
    <w:rsid w:val="00E4498B"/>
    <w:rsid w:val="00E4695D"/>
    <w:rsid w:val="00E50695"/>
    <w:rsid w:val="00E626DD"/>
    <w:rsid w:val="00E656B7"/>
    <w:rsid w:val="00E91107"/>
    <w:rsid w:val="00E916E6"/>
    <w:rsid w:val="00E92D77"/>
    <w:rsid w:val="00E965EE"/>
    <w:rsid w:val="00E97B6A"/>
    <w:rsid w:val="00EA4B19"/>
    <w:rsid w:val="00EA6081"/>
    <w:rsid w:val="00EB27D0"/>
    <w:rsid w:val="00EC2549"/>
    <w:rsid w:val="00EC68FD"/>
    <w:rsid w:val="00EE4859"/>
    <w:rsid w:val="00EF2FB1"/>
    <w:rsid w:val="00EF7AC0"/>
    <w:rsid w:val="00F01ACA"/>
    <w:rsid w:val="00F02325"/>
    <w:rsid w:val="00F035F5"/>
    <w:rsid w:val="00F30520"/>
    <w:rsid w:val="00F3644D"/>
    <w:rsid w:val="00F36B2A"/>
    <w:rsid w:val="00F379EE"/>
    <w:rsid w:val="00F52409"/>
    <w:rsid w:val="00F57B0B"/>
    <w:rsid w:val="00F60BE1"/>
    <w:rsid w:val="00FA11ED"/>
    <w:rsid w:val="00FA207D"/>
    <w:rsid w:val="00FC5379"/>
    <w:rsid w:val="00FD726E"/>
    <w:rsid w:val="00FE664A"/>
    <w:rsid w:val="00FF74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81"/>
    <o:shapelayout v:ext="edit">
      <o:idmap v:ext="edit" data="1"/>
    </o:shapelayout>
  </w:shapeDefaults>
  <w:decimalSymbol w:val=","/>
  <w:listSeparator w:val=";"/>
  <w14:docId w14:val="289B08C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Times New Roman" w:hAnsiTheme="minorHAnsi" w:cstheme="minorBidi"/>
        <w:sz w:val="24"/>
        <w:szCs w:val="24"/>
        <w:lang w:val="it-IT" w:eastAsia="it-IT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1" w:qFormat="1"/>
    <w:lsdException w:name="heading 2" w:uiPriority="1" w:qFormat="1"/>
    <w:lsdException w:name="heading 3" w:uiPriority="1" w:qFormat="1"/>
    <w:lsdException w:name="heading 4" w:semiHidden="1" w:uiPriority="2" w:unhideWhenUsed="1"/>
    <w:lsdException w:name="heading 5" w:semiHidden="1" w:uiPriority="2" w:unhideWhenUsed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0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2" w:qFormat="1"/>
    <w:lsdException w:name="Intense Reference" w:uiPriority="33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e">
    <w:name w:val="Normal"/>
    <w:qFormat/>
    <w:rsid w:val="00546D76"/>
    <w:pPr>
      <w:widowControl w:val="0"/>
      <w:spacing w:line="240" w:lineRule="exact"/>
    </w:pPr>
    <w:rPr>
      <w:rFonts w:ascii="Arial" w:hAnsi="Arial"/>
      <w:color w:val="000000" w:themeColor="text2"/>
      <w:sz w:val="20"/>
    </w:rPr>
  </w:style>
  <w:style w:type="paragraph" w:styleId="Titolo1">
    <w:name w:val="heading 1"/>
    <w:basedOn w:val="Normale"/>
    <w:next w:val="Normale"/>
    <w:uiPriority w:val="1"/>
    <w:qFormat/>
    <w:rsid w:val="00E965EE"/>
    <w:pPr>
      <w:keepNext/>
      <w:keepLines/>
      <w:outlineLvl w:val="0"/>
    </w:pPr>
    <w:rPr>
      <w:b/>
      <w:smallCaps/>
    </w:rPr>
  </w:style>
  <w:style w:type="paragraph" w:styleId="Titolo2">
    <w:name w:val="heading 2"/>
    <w:basedOn w:val="Normale"/>
    <w:next w:val="Normale"/>
    <w:uiPriority w:val="1"/>
    <w:qFormat/>
    <w:rsid w:val="00E965EE"/>
    <w:pPr>
      <w:keepNext/>
      <w:keepLines/>
      <w:outlineLvl w:val="1"/>
    </w:pPr>
    <w:rPr>
      <w:b/>
    </w:rPr>
  </w:style>
  <w:style w:type="paragraph" w:styleId="Titolo3">
    <w:name w:val="heading 3"/>
    <w:basedOn w:val="Normale"/>
    <w:next w:val="Normale"/>
    <w:uiPriority w:val="1"/>
    <w:qFormat/>
    <w:rsid w:val="00E965EE"/>
    <w:pPr>
      <w:keepNext/>
      <w:keepLines/>
      <w:outlineLvl w:val="2"/>
    </w:pPr>
    <w:rPr>
      <w:i/>
    </w:rPr>
  </w:style>
  <w:style w:type="paragraph" w:styleId="Titolo4">
    <w:name w:val="heading 4"/>
    <w:basedOn w:val="Normale"/>
    <w:next w:val="Normale"/>
    <w:link w:val="Titolo4Carattere"/>
    <w:uiPriority w:val="2"/>
    <w:unhideWhenUsed/>
    <w:rsid w:val="00E965EE"/>
    <w:pPr>
      <w:keepNext/>
      <w:keepLines/>
      <w:spacing w:before="200"/>
      <w:outlineLvl w:val="3"/>
    </w:pPr>
    <w:rPr>
      <w:rFonts w:eastAsiaTheme="majorEastAsia" w:cstheme="majorBidi"/>
      <w:bCs/>
      <w:iCs/>
    </w:rPr>
  </w:style>
  <w:style w:type="paragraph" w:styleId="Titolo5">
    <w:name w:val="heading 5"/>
    <w:basedOn w:val="Normale"/>
    <w:next w:val="Normale"/>
    <w:link w:val="Titolo5Carattere"/>
    <w:uiPriority w:val="2"/>
    <w:unhideWhenUsed/>
    <w:rsid w:val="00E965EE"/>
    <w:pPr>
      <w:keepNext/>
      <w:keepLines/>
      <w:spacing w:before="200"/>
      <w:outlineLvl w:val="4"/>
    </w:pPr>
    <w:rPr>
      <w:rFonts w:eastAsiaTheme="majorEastAsia" w:cstheme="majorBidi"/>
    </w:rPr>
  </w:style>
  <w:style w:type="paragraph" w:styleId="Titolo6">
    <w:name w:val="heading 6"/>
    <w:basedOn w:val="Normale"/>
    <w:next w:val="Normale"/>
    <w:link w:val="Titolo6Carattere"/>
    <w:uiPriority w:val="2"/>
    <w:semiHidden/>
    <w:unhideWhenUsed/>
    <w:qFormat/>
    <w:rsid w:val="00E965EE"/>
    <w:pPr>
      <w:keepNext/>
      <w:keepLines/>
      <w:spacing w:before="200"/>
      <w:outlineLvl w:val="5"/>
    </w:pPr>
    <w:rPr>
      <w:rFonts w:eastAsiaTheme="majorEastAsia" w:cstheme="majorBidi"/>
      <w:iCs/>
    </w:rPr>
  </w:style>
  <w:style w:type="paragraph" w:styleId="Titolo7">
    <w:name w:val="heading 7"/>
    <w:basedOn w:val="Normale"/>
    <w:next w:val="Normale"/>
    <w:link w:val="Titolo7Carattere"/>
    <w:uiPriority w:val="2"/>
    <w:semiHidden/>
    <w:unhideWhenUsed/>
    <w:qFormat/>
    <w:rsid w:val="00154DB1"/>
    <w:pPr>
      <w:keepNext/>
      <w:keepLines/>
      <w:spacing w:before="200"/>
      <w:outlineLvl w:val="6"/>
    </w:pPr>
    <w:rPr>
      <w:rFonts w:eastAsiaTheme="majorEastAsia" w:cstheme="majorBidi"/>
      <w:iCs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rsid w:val="00154DB1"/>
    <w:pPr>
      <w:keepNext/>
      <w:keepLines/>
      <w:spacing w:before="200"/>
      <w:outlineLvl w:val="7"/>
    </w:pPr>
    <w:rPr>
      <w:rFonts w:eastAsiaTheme="majorEastAsia" w:cstheme="majorBidi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rsid w:val="00154DB1"/>
    <w:pPr>
      <w:keepNext/>
      <w:keepLines/>
      <w:spacing w:before="200"/>
      <w:outlineLvl w:val="8"/>
    </w:pPr>
    <w:rPr>
      <w:rFonts w:eastAsiaTheme="majorEastAsia" w:cstheme="majorBidi"/>
      <w:i/>
      <w:iCs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Sommario1">
    <w:name w:val="toc 1"/>
    <w:basedOn w:val="Normale"/>
    <w:next w:val="Normale"/>
    <w:autoRedefine/>
    <w:semiHidden/>
    <w:rsid w:val="006751EA"/>
    <w:pPr>
      <w:tabs>
        <w:tab w:val="left" w:pos="425"/>
        <w:tab w:val="right" w:leader="dot" w:pos="8505"/>
      </w:tabs>
      <w:spacing w:before="80" w:after="40"/>
      <w:ind w:left="425" w:right="425" w:hanging="425"/>
    </w:pPr>
    <w:rPr>
      <w:noProof/>
    </w:rPr>
  </w:style>
  <w:style w:type="paragraph" w:styleId="Sommario2">
    <w:name w:val="toc 2"/>
    <w:basedOn w:val="Normale"/>
    <w:next w:val="Normale"/>
    <w:autoRedefine/>
    <w:semiHidden/>
    <w:rsid w:val="006751EA"/>
    <w:pPr>
      <w:tabs>
        <w:tab w:val="left" w:pos="425"/>
        <w:tab w:val="left" w:pos="851"/>
        <w:tab w:val="right" w:leader="dot" w:pos="8505"/>
      </w:tabs>
      <w:spacing w:before="30" w:after="20"/>
      <w:ind w:left="850" w:right="425" w:hanging="425"/>
    </w:pPr>
    <w:rPr>
      <w:i/>
      <w:noProof/>
    </w:rPr>
  </w:style>
  <w:style w:type="paragraph" w:styleId="Sommario3">
    <w:name w:val="toc 3"/>
    <w:basedOn w:val="Normale"/>
    <w:next w:val="Normale"/>
    <w:autoRedefine/>
    <w:semiHidden/>
    <w:rsid w:val="006751EA"/>
    <w:pPr>
      <w:tabs>
        <w:tab w:val="left" w:pos="1418"/>
        <w:tab w:val="right" w:leader="dot" w:pos="8505"/>
      </w:tabs>
      <w:spacing w:before="20" w:after="20"/>
      <w:ind w:left="1418" w:right="425" w:hanging="567"/>
    </w:pPr>
    <w:rPr>
      <w:noProof/>
      <w:sz w:val="21"/>
    </w:rPr>
  </w:style>
  <w:style w:type="paragraph" w:styleId="Testonotaapidipagina">
    <w:name w:val="footnote text"/>
    <w:basedOn w:val="Normale"/>
    <w:semiHidden/>
    <w:rsid w:val="000E2410"/>
  </w:style>
  <w:style w:type="character" w:styleId="Rimandonotaapidipagina">
    <w:name w:val="footnote reference"/>
    <w:semiHidden/>
    <w:rsid w:val="006751EA"/>
    <w:rPr>
      <w:vertAlign w:val="superscript"/>
    </w:rPr>
  </w:style>
  <w:style w:type="character" w:styleId="Numeropagina">
    <w:name w:val="page number"/>
    <w:basedOn w:val="Carpredefinitoparagrafo"/>
    <w:semiHidden/>
    <w:rsid w:val="006751EA"/>
  </w:style>
  <w:style w:type="character" w:customStyle="1" w:styleId="Titolo4Carattere">
    <w:name w:val="Titolo 4 Carattere"/>
    <w:link w:val="Titolo4"/>
    <w:uiPriority w:val="2"/>
    <w:rsid w:val="00E965EE"/>
    <w:rPr>
      <w:rFonts w:eastAsiaTheme="majorEastAsia" w:cstheme="majorBidi"/>
      <w:bCs/>
      <w:iCs/>
    </w:rPr>
  </w:style>
  <w:style w:type="paragraph" w:styleId="Titolo">
    <w:name w:val="Title"/>
    <w:basedOn w:val="Normale"/>
    <w:next w:val="Normale"/>
    <w:link w:val="TitoloCarattere"/>
    <w:uiPriority w:val="10"/>
    <w:semiHidden/>
    <w:qFormat/>
    <w:rsid w:val="006751EA"/>
    <w:pPr>
      <w:contextualSpacing/>
      <w:jc w:val="center"/>
    </w:pPr>
    <w:rPr>
      <w:rFonts w:eastAsiaTheme="majorEastAsia" w:cstheme="majorBidi"/>
      <w:b/>
      <w:smallCaps/>
      <w:spacing w:val="5"/>
      <w:kern w:val="28"/>
      <w:szCs w:val="52"/>
    </w:rPr>
  </w:style>
  <w:style w:type="character" w:customStyle="1" w:styleId="TitoloCarattere">
    <w:name w:val="Titolo Carattere"/>
    <w:link w:val="Titolo"/>
    <w:uiPriority w:val="10"/>
    <w:semiHidden/>
    <w:rsid w:val="006751EA"/>
    <w:rPr>
      <w:rFonts w:eastAsiaTheme="majorEastAsia" w:cstheme="majorBidi"/>
      <w:b/>
      <w:smallCaps/>
      <w:spacing w:val="5"/>
      <w:kern w:val="28"/>
      <w:szCs w:val="52"/>
    </w:rPr>
  </w:style>
  <w:style w:type="character" w:customStyle="1" w:styleId="Titolo5Carattere">
    <w:name w:val="Titolo 5 Carattere"/>
    <w:link w:val="Titolo5"/>
    <w:uiPriority w:val="2"/>
    <w:rsid w:val="00E965EE"/>
    <w:rPr>
      <w:rFonts w:eastAsiaTheme="majorEastAsia" w:cstheme="majorBidi"/>
    </w:rPr>
  </w:style>
  <w:style w:type="character" w:customStyle="1" w:styleId="Titolo6Carattere">
    <w:name w:val="Titolo 6 Carattere"/>
    <w:basedOn w:val="Carpredefinitoparagrafo"/>
    <w:link w:val="Titolo6"/>
    <w:uiPriority w:val="2"/>
    <w:semiHidden/>
    <w:rsid w:val="00E965EE"/>
    <w:rPr>
      <w:rFonts w:eastAsiaTheme="majorEastAsia" w:cstheme="majorBidi"/>
      <w:iCs/>
    </w:rPr>
  </w:style>
  <w:style w:type="character" w:customStyle="1" w:styleId="Titolo7Carattere">
    <w:name w:val="Titolo 7 Carattere"/>
    <w:basedOn w:val="Carpredefinitoparagrafo"/>
    <w:link w:val="Titolo7"/>
    <w:uiPriority w:val="2"/>
    <w:semiHidden/>
    <w:rsid w:val="00BE45F6"/>
    <w:rPr>
      <w:rFonts w:eastAsiaTheme="majorEastAsia" w:cstheme="majorBidi"/>
      <w:iCs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sid w:val="00154DB1"/>
    <w:rPr>
      <w:rFonts w:eastAsiaTheme="majorEastAsia" w:cstheme="majorBidi"/>
      <w:szCs w:val="20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sid w:val="00154DB1"/>
    <w:rPr>
      <w:rFonts w:eastAsiaTheme="majorEastAsia" w:cstheme="majorBidi"/>
      <w:i/>
      <w:iCs/>
      <w:szCs w:val="20"/>
    </w:rPr>
  </w:style>
  <w:style w:type="paragraph" w:styleId="Paragrafoelenco">
    <w:name w:val="List Paragraph"/>
    <w:basedOn w:val="Normale"/>
    <w:uiPriority w:val="34"/>
    <w:semiHidden/>
    <w:qFormat/>
    <w:rsid w:val="00BE45F6"/>
    <w:pPr>
      <w:ind w:left="720"/>
      <w:contextualSpacing/>
    </w:pPr>
  </w:style>
  <w:style w:type="paragraph" w:customStyle="1" w:styleId="Citazione1">
    <w:name w:val="Citazione1"/>
    <w:basedOn w:val="Normale"/>
    <w:uiPriority w:val="2"/>
    <w:qFormat/>
    <w:rsid w:val="00E965EE"/>
    <w:pPr>
      <w:spacing w:before="240"/>
      <w:ind w:left="709" w:right="709"/>
    </w:pPr>
    <w:rPr>
      <w:sz w:val="22"/>
    </w:rPr>
  </w:style>
  <w:style w:type="paragraph" w:customStyle="1" w:styleId="Citazionerientrata">
    <w:name w:val="Citazione rientrata"/>
    <w:basedOn w:val="Citazione1"/>
    <w:uiPriority w:val="2"/>
    <w:qFormat/>
    <w:rsid w:val="00E965EE"/>
    <w:pPr>
      <w:ind w:left="1418"/>
    </w:pPr>
  </w:style>
  <w:style w:type="paragraph" w:customStyle="1" w:styleId="TestoNumerato">
    <w:name w:val="Testo Numerato"/>
    <w:basedOn w:val="Normale"/>
    <w:uiPriority w:val="2"/>
    <w:qFormat/>
    <w:rsid w:val="00E965EE"/>
    <w:pPr>
      <w:numPr>
        <w:numId w:val="27"/>
      </w:numPr>
    </w:pPr>
  </w:style>
  <w:style w:type="paragraph" w:styleId="Intestazione">
    <w:name w:val="header"/>
    <w:basedOn w:val="Normale"/>
    <w:link w:val="IntestazioneCarattere"/>
    <w:autoRedefine/>
    <w:uiPriority w:val="99"/>
    <w:unhideWhenUsed/>
    <w:rsid w:val="00546D76"/>
    <w:pPr>
      <w:tabs>
        <w:tab w:val="center" w:pos="4819"/>
        <w:tab w:val="right" w:pos="9638"/>
      </w:tabs>
      <w:spacing w:line="192" w:lineRule="exact"/>
    </w:pPr>
    <w:rPr>
      <w:w w:val="95"/>
      <w:sz w:val="14"/>
    </w:r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546D76"/>
    <w:rPr>
      <w:rFonts w:ascii="Arial" w:hAnsi="Arial"/>
      <w:color w:val="000000" w:themeColor="text2"/>
      <w:w w:val="95"/>
      <w:sz w:val="14"/>
    </w:rPr>
  </w:style>
  <w:style w:type="paragraph" w:styleId="Pidipagina">
    <w:name w:val="footer"/>
    <w:basedOn w:val="Normale"/>
    <w:link w:val="PidipaginaCarattere"/>
    <w:uiPriority w:val="99"/>
    <w:unhideWhenUsed/>
    <w:qFormat/>
    <w:rsid w:val="009906B1"/>
    <w:pPr>
      <w:tabs>
        <w:tab w:val="left" w:pos="5103"/>
      </w:tabs>
    </w:pPr>
    <w:rPr>
      <w:color w:val="595959" w:themeColor="text2" w:themeTint="A6"/>
      <w:sz w:val="1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06B1"/>
    <w:rPr>
      <w:rFonts w:ascii="Arial" w:hAnsi="Arial"/>
      <w:color w:val="595959" w:themeColor="text2" w:themeTint="A6"/>
      <w:sz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6A2AD7"/>
    <w:rPr>
      <w:rFonts w:ascii="Tahoma" w:hAnsi="Tahoma" w:cs="Tahoma"/>
      <w:sz w:val="16"/>
      <w:szCs w:val="16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6A2AD7"/>
    <w:rPr>
      <w:rFonts w:ascii="Tahoma" w:hAnsi="Tahoma" w:cs="Tahoma"/>
      <w:sz w:val="16"/>
      <w:szCs w:val="16"/>
    </w:rPr>
  </w:style>
  <w:style w:type="table" w:styleId="Grigliatabella">
    <w:name w:val="Table Grid"/>
    <w:basedOn w:val="Tabellanormale"/>
    <w:uiPriority w:val="59"/>
    <w:rsid w:val="006A2AD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old">
    <w:name w:val="Bold"/>
    <w:basedOn w:val="Carpredefinitoparagrafo"/>
    <w:uiPriority w:val="1"/>
    <w:qFormat/>
    <w:rsid w:val="00546D76"/>
    <w:rPr>
      <w:b/>
      <w:color w:val="auto"/>
    </w:rPr>
  </w:style>
  <w:style w:type="character" w:styleId="Collegamentoipertestuale">
    <w:name w:val="Hyperlink"/>
    <w:basedOn w:val="Carpredefinitoparagrafo"/>
    <w:uiPriority w:val="99"/>
    <w:unhideWhenUsed/>
    <w:rsid w:val="00E33BB4"/>
    <w:rPr>
      <w:color w:val="000000" w:themeColor="hyperlink"/>
      <w:u w:val="single"/>
    </w:rPr>
  </w:style>
  <w:style w:type="paragraph" w:customStyle="1" w:styleId="ICLHenvelopeaddress">
    <w:name w:val="IC_LH_envelope_address"/>
    <w:basedOn w:val="Normale"/>
    <w:autoRedefine/>
    <w:qFormat/>
    <w:rsid w:val="00810FAF"/>
    <w:pPr>
      <w:tabs>
        <w:tab w:val="left" w:pos="5103"/>
      </w:tabs>
      <w:spacing w:after="480"/>
      <w:contextualSpacing/>
    </w:pPr>
    <w:rPr>
      <w:rFonts w:cs="Times New Roman"/>
    </w:rPr>
  </w:style>
  <w:style w:type="paragraph" w:customStyle="1" w:styleId="ICcitydate">
    <w:name w:val="IC_city/date"/>
    <w:autoRedefine/>
    <w:qFormat/>
    <w:rsid w:val="005046B0"/>
    <w:pPr>
      <w:spacing w:line="240" w:lineRule="exact"/>
    </w:pPr>
    <w:rPr>
      <w:rFonts w:ascii="Arial" w:eastAsiaTheme="minorEastAsia" w:hAnsi="Arial" w:cs="Times New Roman"/>
      <w:color w:val="000000" w:themeColor="text2"/>
      <w:sz w:val="20"/>
      <w:lang w:val="en-US" w:eastAsia="en-US"/>
    </w:rPr>
  </w:style>
  <w:style w:type="paragraph" w:customStyle="1" w:styleId="ICoggetto">
    <w:name w:val="IC_oggetto"/>
    <w:basedOn w:val="Normale"/>
    <w:autoRedefine/>
    <w:qFormat/>
    <w:rsid w:val="00546D76"/>
    <w:pPr>
      <w:spacing w:before="240" w:line="280" w:lineRule="exact"/>
      <w:contextualSpacing/>
    </w:pPr>
    <w:rPr>
      <w:b/>
      <w:sz w:val="26"/>
    </w:rPr>
  </w:style>
  <w:style w:type="paragraph" w:customStyle="1" w:styleId="testobullet">
    <w:name w:val="testo_bullet"/>
    <w:basedOn w:val="Paragrafoelenco"/>
    <w:autoRedefine/>
    <w:qFormat/>
    <w:rsid w:val="0003406F"/>
    <w:pPr>
      <w:numPr>
        <w:numId w:val="28"/>
      </w:numPr>
      <w:spacing w:before="240" w:after="240"/>
      <w:contextualSpacing w:val="0"/>
    </w:pPr>
    <w:rPr>
      <w:rFonts w:cs="Times New Roman"/>
      <w:szCs w:val="18"/>
    </w:rPr>
  </w:style>
  <w:style w:type="character" w:styleId="Titolodellibro">
    <w:name w:val="Book Title"/>
    <w:basedOn w:val="Carpredefinitoparagrafo"/>
    <w:uiPriority w:val="33"/>
    <w:qFormat/>
    <w:rsid w:val="00F02325"/>
    <w:rPr>
      <w:b/>
      <w:bCs/>
      <w:i/>
      <w:iCs/>
      <w:spacing w:val="5"/>
    </w:rPr>
  </w:style>
  <w:style w:type="character" w:styleId="Enfasigrassetto">
    <w:name w:val="Strong"/>
    <w:basedOn w:val="Carpredefinitoparagrafo"/>
    <w:uiPriority w:val="22"/>
    <w:qFormat/>
    <w:rsid w:val="003358B6"/>
    <w:rPr>
      <w:b/>
      <w:bCs/>
    </w:rPr>
  </w:style>
  <w:style w:type="character" w:styleId="Menzionenonrisolta">
    <w:name w:val="Unresolved Mention"/>
    <w:basedOn w:val="Carpredefinitoparagrafo"/>
    <w:uiPriority w:val="99"/>
    <w:semiHidden/>
    <w:unhideWhenUsed/>
    <w:rsid w:val="0001462F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701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57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962665">
          <w:marLeft w:val="0"/>
          <w:marRight w:val="0"/>
          <w:marTop w:val="240"/>
          <w:marBottom w:val="0"/>
          <w:divBdr>
            <w:top w:val="none" w:sz="0" w:space="12" w:color="BFF1FF"/>
            <w:left w:val="none" w:sz="0" w:space="12" w:color="BFF1FF"/>
            <w:bottom w:val="none" w:sz="0" w:space="12" w:color="BFF1FF"/>
            <w:right w:val="none" w:sz="0" w:space="12" w:color="BFF1FF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5.png"/><Relationship Id="rId84" Type="http://schemas.openxmlformats.org/officeDocument/2006/relationships/footer" Target="footer2.xm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hyperlink" Target="https://app.powerbi.com" TargetMode="External"/><Relationship Id="rId87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header" Target="header1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68.png"/><Relationship Id="rId85" Type="http://schemas.openxmlformats.org/officeDocument/2006/relationships/header" Target="header2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app.powerbi.com" TargetMode="External"/><Relationship Id="rId83" Type="http://schemas.openxmlformats.org/officeDocument/2006/relationships/footer" Target="foot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69.png"/><Relationship Id="rId86" Type="http://schemas.openxmlformats.org/officeDocument/2006/relationships/footer" Target="footer3.xm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71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74.jpeg"/><Relationship Id="rId2" Type="http://schemas.openxmlformats.org/officeDocument/2006/relationships/image" Target="media/image73.jpeg"/><Relationship Id="rId1" Type="http://schemas.openxmlformats.org/officeDocument/2006/relationships/image" Target="media/image72.jpeg"/><Relationship Id="rId4" Type="http://schemas.openxmlformats.org/officeDocument/2006/relationships/image" Target="media/image7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Users\tsantoro\Downloads\CI_Iconsulting_15.dotx" TargetMode="External"/></Relationships>
</file>

<file path=word/theme/theme1.xml><?xml version="1.0" encoding="utf-8"?>
<a:theme xmlns:a="http://schemas.openxmlformats.org/drawingml/2006/main" name="IC_theme">
  <a:themeElements>
    <a:clrScheme name="01_IC_color4">
      <a:dk1>
        <a:srgbClr val="E3051B"/>
      </a:dk1>
      <a:lt1>
        <a:srgbClr val="FFFFFF"/>
      </a:lt1>
      <a:dk2>
        <a:srgbClr val="000000"/>
      </a:dk2>
      <a:lt2>
        <a:srgbClr val="E3051B"/>
      </a:lt2>
      <a:accent1>
        <a:srgbClr val="E3051B"/>
      </a:accent1>
      <a:accent2>
        <a:srgbClr val="008D95"/>
      </a:accent2>
      <a:accent3>
        <a:srgbClr val="FFE500"/>
      </a:accent3>
      <a:accent4>
        <a:srgbClr val="00A26D"/>
      </a:accent4>
      <a:accent5>
        <a:srgbClr val="DF1F77"/>
      </a:accent5>
      <a:accent6>
        <a:srgbClr val="E88300"/>
      </a:accent6>
      <a:hlink>
        <a:srgbClr val="000000"/>
      </a:hlink>
      <a:folHlink>
        <a:srgbClr val="E3051B"/>
      </a:folHlink>
    </a:clrScheme>
    <a:fontScheme name="Office classico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0DCB73EE85A214BA68B015031CFAD4B" ma:contentTypeVersion="" ma:contentTypeDescription="Create a new document." ma:contentTypeScope="" ma:versionID="30f761b147e6f281c7f242e4f5b90e33">
  <xsd:schema xmlns:xsd="http://www.w3.org/2001/XMLSchema" xmlns:xs="http://www.w3.org/2001/XMLSchema" xmlns:p="http://schemas.microsoft.com/office/2006/metadata/properties" xmlns:ns2="9d07717b-b268-4342-8458-c2e50ad592c6" xmlns:ns3="d7b44d5c-2900-4d18-b15b-b9ab5cf77bd5" targetNamespace="http://schemas.microsoft.com/office/2006/metadata/properties" ma:root="true" ma:fieldsID="50bc5ac2e2c2c05626875d418469aa3b" ns2:_="" ns3:_="">
    <xsd:import namespace="9d07717b-b268-4342-8458-c2e50ad592c6"/>
    <xsd:import namespace="d7b44d5c-2900-4d18-b15b-b9ab5cf77bd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DateTaken" minOccurs="0"/>
                <xsd:element ref="ns2:MediaServiceLocation" minOccurs="0"/>
                <xsd:element ref="ns2:MediaServiceOCR" minOccurs="0"/>
                <xsd:element ref="ns3:SharedWithUsers" minOccurs="0"/>
                <xsd:element ref="ns3:SharedWithDetails" minOccurs="0"/>
                <xsd:element ref="ns2:MediaServiceEventHashCode" minOccurs="0"/>
                <xsd:element ref="ns2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07717b-b268-4342-8458-c2e50ad592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MediaServiceAutoTags" ma:internalName="MediaServiceAutoTags" ma:readOnly="true">
      <xsd:simpleType>
        <xsd:restriction base="dms:Text"/>
      </xsd:simpleType>
    </xsd:element>
    <xsd:element name="MediaServiceDateTaken" ma:index="11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2" nillable="true" ma:displayName="MediaServiceLocation" ma:internalName="MediaServiceLocation" ma:readOnly="true">
      <xsd:simpleType>
        <xsd:restriction base="dms:Text"/>
      </xsd:simpleType>
    </xsd:element>
    <xsd:element name="MediaServiceOCR" ma:index="13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7b44d5c-2900-4d18-b15b-b9ab5cf77bd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AFE5247-8870-4688-BC64-1EDD366CC43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9DB4E4F-CA98-409E-A94F-E49B2F45EAE1}"/>
</file>

<file path=customXml/itemProps3.xml><?xml version="1.0" encoding="utf-8"?>
<ds:datastoreItem xmlns:ds="http://schemas.openxmlformats.org/officeDocument/2006/customXml" ds:itemID="{1BDA997E-47E5-423B-A5AA-793AC6B53B00}">
  <ds:schemaRefs>
    <ds:schemaRef ds:uri="http://schemas.microsoft.com/office/2006/metadata/properties"/>
    <ds:schemaRef ds:uri="http://schemas.microsoft.com/office/2006/documentManagement/types"/>
    <ds:schemaRef ds:uri="http://schemas.microsoft.com/office/infopath/2007/PartnerControls"/>
    <ds:schemaRef ds:uri="http://purl.org/dc/terms/"/>
    <ds:schemaRef ds:uri="ed1b6957-db81-4e77-8c1e-4ce7b531c844"/>
    <ds:schemaRef ds:uri="http://purl.org/dc/dcmitype/"/>
    <ds:schemaRef ds:uri="http://purl.org/dc/elements/1.1/"/>
    <ds:schemaRef ds:uri="http://schemas.openxmlformats.org/package/2006/metadata/core-properties"/>
    <ds:schemaRef ds:uri="http://www.w3.org/XML/1998/namespace"/>
  </ds:schemaRefs>
</ds:datastoreItem>
</file>

<file path=customXml/itemProps4.xml><?xml version="1.0" encoding="utf-8"?>
<ds:datastoreItem xmlns:ds="http://schemas.openxmlformats.org/officeDocument/2006/customXml" ds:itemID="{5EC69E46-24FB-4EF3-AA35-EE27A565FB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CI_Iconsulting_15.dotx</Template>
  <TotalTime>0</TotalTime>
  <Pages>45</Pages>
  <Words>3188</Words>
  <Characters>19158</Characters>
  <Application>Microsoft Office Word</Application>
  <DocSecurity>0</DocSecurity>
  <Lines>159</Lines>
  <Paragraphs>44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LinksUpToDate>false</LinksUpToDate>
  <CharactersWithSpaces>22302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cp:lastModifiedBy/>
  <cp:revision>1</cp:revision>
  <dcterms:created xsi:type="dcterms:W3CDTF">2018-06-05T11:02:00Z</dcterms:created>
  <dcterms:modified xsi:type="dcterms:W3CDTF">2018-06-10T19:36:00Z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0x010100D0DCB73EE85A214BA68B015031CFAD4B</vt:lpwstr>
  </property>
</Properties>
</file>